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95A1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bookmarkStart w:id="1" w:name="_Toc114692549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  <w:bookmarkEnd w:id="1"/>
    </w:p>
    <w:p w14:paraId="4A94278A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30BDC21C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7ACC7200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4"/>
      <w:bookmarkStart w:id="3" w:name="_Toc114692550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2"/>
      <w:bookmarkEnd w:id="3"/>
    </w:p>
    <w:p w14:paraId="103E754C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4" w:name="_Toc114692065"/>
      <w:bookmarkStart w:id="5" w:name="_Toc114692551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4"/>
      <w:bookmarkEnd w:id="5"/>
    </w:p>
    <w:p w14:paraId="47268B7F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2CC26B64" w14:textId="77777777" w:rsidR="00352CFA" w:rsidRDefault="00062D16" w:rsidP="005148F1">
      <w:pPr>
        <w:pBdr>
          <w:between w:val="single" w:sz="4" w:space="1" w:color="auto"/>
        </w:pBdr>
      </w:pPr>
      <w:r>
        <w:rPr>
          <w:noProof/>
        </w:rPr>
        <w:pict w14:anchorId="05A711F6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99EB684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18CCC1F8" w14:textId="376D1EE2"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proofErr w:type="spellStart"/>
      <w:r w:rsidRPr="003C2F0E">
        <w:rPr>
          <w:sz w:val="28"/>
          <w:szCs w:val="28"/>
        </w:rPr>
        <w:t>работе</w:t>
      </w:r>
      <w:proofErr w:type="spellEnd"/>
      <w:r w:rsidRPr="003C2F0E">
        <w:rPr>
          <w:sz w:val="28"/>
          <w:szCs w:val="28"/>
        </w:rPr>
        <w:t xml:space="preserve"> </w:t>
      </w:r>
      <w:r w:rsidR="00E67CA5">
        <w:rPr>
          <w:sz w:val="28"/>
          <w:szCs w:val="28"/>
        </w:rPr>
        <w:t>№</w:t>
      </w:r>
      <w:r w:rsidR="00C42F3C">
        <w:rPr>
          <w:sz w:val="28"/>
          <w:szCs w:val="28"/>
        </w:rPr>
        <w:t>2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C42F3C">
        <w:rPr>
          <w:b/>
          <w:sz w:val="28"/>
          <w:szCs w:val="28"/>
        </w:rPr>
        <w:t>Анализ алгоритмов и программ</w:t>
      </w:r>
      <w:r w:rsidRPr="003C2F0E">
        <w:rPr>
          <w:b/>
          <w:sz w:val="28"/>
          <w:szCs w:val="28"/>
        </w:rPr>
        <w:t>»</w:t>
      </w:r>
    </w:p>
    <w:p w14:paraId="0239FCAC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059F0118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</w:t>
      </w:r>
      <w:proofErr w:type="gramStart"/>
      <w:r w:rsidR="003A549A" w:rsidRPr="004725AA">
        <w:rPr>
          <w:color w:val="000000"/>
          <w:sz w:val="28"/>
          <w:szCs w:val="28"/>
        </w:rPr>
        <w:t>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</w:t>
      </w:r>
      <w:proofErr w:type="gramEnd"/>
      <w:r w:rsidR="003A549A" w:rsidRPr="004725AA">
        <w:rPr>
          <w:color w:val="000000"/>
          <w:sz w:val="28"/>
          <w:szCs w:val="28"/>
        </w:rPr>
        <w:t xml:space="preserve"> А.Д.</w:t>
      </w:r>
    </w:p>
    <w:p w14:paraId="3FF9A873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21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сентября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67C00D1F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4DC44882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05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7E1E92CB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5F26157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66B90766" w14:textId="74675730" w:rsidR="0026596D" w:rsidRDefault="00625241" w:rsidP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35DB71C" w14:textId="7B545BE6" w:rsidR="0026596D" w:rsidRDefault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2" w:history="1">
        <w:r w:rsidRPr="000B003E">
          <w:rPr>
            <w:rStyle w:val="Hyperlink"/>
            <w:noProof/>
          </w:rPr>
          <w:t>Цель работы: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468BF5" w14:textId="7AF7440C" w:rsidR="0026596D" w:rsidRDefault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3" w:history="1">
        <w:r w:rsidRPr="000B003E">
          <w:rPr>
            <w:rStyle w:val="Hyperlink"/>
            <w:noProof/>
          </w:rPr>
          <w:t>Листинг кода</w:t>
        </w:r>
        <w:r w:rsidRPr="000B003E">
          <w:rPr>
            <w:rStyle w:val="Hyperlink"/>
            <w:noProof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74073A" w14:textId="0715DB03" w:rsidR="0026596D" w:rsidRDefault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4" w:history="1">
        <w:r w:rsidRPr="000B003E">
          <w:rPr>
            <w:rStyle w:val="Hyperlink"/>
            <w:noProof/>
          </w:rPr>
          <w:t>Результат</w:t>
        </w:r>
        <w:r w:rsidRPr="000B003E">
          <w:rPr>
            <w:rStyle w:val="Hyperlink"/>
            <w:noProof/>
            <w:lang w:val="en-US"/>
          </w:rPr>
          <w:t xml:space="preserve"> </w:t>
        </w:r>
        <w:r w:rsidRPr="000B003E">
          <w:rPr>
            <w:rStyle w:val="Hyperlink"/>
            <w:noProof/>
          </w:rPr>
          <w:t>работы</w:t>
        </w:r>
        <w:r w:rsidRPr="000B003E">
          <w:rPr>
            <w:rStyle w:val="Hyperlink"/>
            <w:noProof/>
            <w:lang w:val="en-US"/>
          </w:rPr>
          <w:t xml:space="preserve"> </w:t>
        </w:r>
        <w:r w:rsidRPr="000B003E">
          <w:rPr>
            <w:rStyle w:val="Hyperlink"/>
            <w:noProof/>
          </w:rPr>
          <w:t>программы</w:t>
        </w:r>
        <w:r w:rsidRPr="000B003E">
          <w:rPr>
            <w:rStyle w:val="Hyperlink"/>
            <w:noProof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461204" w14:textId="0B7AE94A" w:rsidR="0026596D" w:rsidRDefault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5" w:history="1">
        <w:r w:rsidRPr="000B003E">
          <w:rPr>
            <w:rStyle w:val="Hyperlink"/>
            <w:noProof/>
          </w:rPr>
          <w:t>Вывод: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2DE40B" w14:textId="54C7146C" w:rsidR="0026596D" w:rsidRDefault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6" w:history="1">
        <w:r w:rsidRPr="000B003E">
          <w:rPr>
            <w:rStyle w:val="Hyperlink"/>
            <w:noProof/>
          </w:rPr>
          <w:t>Приложение: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5475CB" w14:textId="46924380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E37BA12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EA2FC2" w14:textId="77777777" w:rsidR="004725AA" w:rsidRDefault="004725AA" w:rsidP="00120FBB">
      <w:pPr>
        <w:pStyle w:val="NormalIndent"/>
        <w:spacing w:line="240" w:lineRule="auto"/>
        <w:ind w:firstLine="567"/>
      </w:pPr>
    </w:p>
    <w:p w14:paraId="353722FC" w14:textId="77777777" w:rsidR="004725AA" w:rsidRDefault="004725AA" w:rsidP="00120FBB">
      <w:pPr>
        <w:pStyle w:val="NormalIndent"/>
        <w:spacing w:line="240" w:lineRule="auto"/>
        <w:ind w:firstLine="567"/>
      </w:pPr>
    </w:p>
    <w:p w14:paraId="1F45DA9E" w14:textId="77777777" w:rsidR="004725AA" w:rsidRDefault="004725AA" w:rsidP="00120FBB">
      <w:pPr>
        <w:pStyle w:val="NormalIndent"/>
        <w:spacing w:line="240" w:lineRule="auto"/>
        <w:ind w:firstLine="567"/>
      </w:pPr>
    </w:p>
    <w:p w14:paraId="55E0944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A60A97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F11AAC" w14:textId="77777777" w:rsidR="004725AA" w:rsidRDefault="004725AA" w:rsidP="00120FBB">
      <w:pPr>
        <w:pStyle w:val="NormalIndent"/>
        <w:spacing w:line="240" w:lineRule="auto"/>
        <w:ind w:firstLine="567"/>
      </w:pPr>
    </w:p>
    <w:p w14:paraId="43990DD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1B4539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F7659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01A30D" w14:textId="77777777" w:rsidR="004725AA" w:rsidRDefault="004725AA" w:rsidP="00120FBB">
      <w:pPr>
        <w:pStyle w:val="NormalIndent"/>
        <w:spacing w:line="240" w:lineRule="auto"/>
        <w:ind w:firstLine="567"/>
      </w:pPr>
    </w:p>
    <w:p w14:paraId="14D92F5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F93188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EE18F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402DDE" w14:textId="77777777" w:rsidR="004725AA" w:rsidRDefault="004725AA" w:rsidP="00625241">
      <w:pPr>
        <w:pStyle w:val="NormalIndent"/>
        <w:spacing w:line="240" w:lineRule="auto"/>
      </w:pPr>
    </w:p>
    <w:p w14:paraId="522C86C6" w14:textId="77777777" w:rsidR="00625241" w:rsidRDefault="00625241" w:rsidP="00625241">
      <w:pPr>
        <w:pStyle w:val="NormalIndent"/>
        <w:spacing w:line="240" w:lineRule="auto"/>
        <w:outlineLvl w:val="0"/>
      </w:pPr>
    </w:p>
    <w:p w14:paraId="113B2DC7" w14:textId="77777777" w:rsidR="004725AA" w:rsidRDefault="004725AA" w:rsidP="00120FBB">
      <w:pPr>
        <w:pStyle w:val="NormalIndent"/>
        <w:spacing w:line="240" w:lineRule="auto"/>
        <w:ind w:firstLine="567"/>
      </w:pPr>
    </w:p>
    <w:p w14:paraId="2657E89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15828C4D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C4D163A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5A8803" w14:textId="6076749A" w:rsidR="004725AA" w:rsidRDefault="003A549A" w:rsidP="00C42F3C">
      <w:pPr>
        <w:pStyle w:val="NormalIndent"/>
        <w:tabs>
          <w:tab w:val="left" w:pos="3375"/>
        </w:tabs>
        <w:spacing w:line="240" w:lineRule="auto"/>
        <w:ind w:firstLine="567"/>
      </w:pPr>
      <w:bookmarkStart w:id="6" w:name="_Toc114692552"/>
      <w:r w:rsidRPr="004725AA">
        <w:rPr>
          <w:rStyle w:val="Heading1Char"/>
        </w:rPr>
        <w:t>Цель работы:</w:t>
      </w:r>
      <w:bookmarkEnd w:id="6"/>
      <w:r w:rsidRPr="0091287B">
        <w:t xml:space="preserve"> </w:t>
      </w:r>
      <w:r w:rsidR="00C42F3C">
        <w:tab/>
      </w:r>
    </w:p>
    <w:p w14:paraId="31068BD5" w14:textId="1BCF7A94" w:rsidR="00C42F3C" w:rsidRPr="00C42F3C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>Найти локальный минимум (максимум) функции вида f(x) =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  <w:r w:rsidRPr="00C42F3C">
        <w:rPr>
          <w:lang w:val="en-RU"/>
        </w:rPr>
        <w:t xml:space="preserve"> на заданном интервале [a,b] с заданной точностью ε &gt; 0 одним из способов:</w:t>
      </w:r>
    </w:p>
    <w:p w14:paraId="3198AFBA" w14:textId="77777777" w:rsidR="0026596D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 xml:space="preserve">1) Методом «деления отрезка» пополам; </w:t>
      </w:r>
    </w:p>
    <w:p w14:paraId="632F24F9" w14:textId="019E5111" w:rsidR="00C42F3C" w:rsidRPr="00C42F3C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>2) Методом «золотого сечения»;</w:t>
      </w:r>
    </w:p>
    <w:p w14:paraId="22AA3FF2" w14:textId="77777777" w:rsidR="00C42F3C" w:rsidRPr="00C42F3C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>3) Методом «Фибоначчи».</w:t>
      </w:r>
    </w:p>
    <w:p w14:paraId="3B64112F" w14:textId="499A2F0A" w:rsidR="00C42F3C" w:rsidRPr="00C42F3C" w:rsidRDefault="00C42F3C" w:rsidP="00C42F3C">
      <w:pPr>
        <w:pStyle w:val="NormalIndent"/>
        <w:tabs>
          <w:tab w:val="left" w:pos="3375"/>
        </w:tabs>
        <w:spacing w:line="240" w:lineRule="auto"/>
        <w:ind w:firstLine="567"/>
        <w:rPr>
          <w:lang w:val="en-RU"/>
        </w:rPr>
      </w:pPr>
      <w:r w:rsidRPr="00C42F3C">
        <w:rPr>
          <w:lang w:val="en-RU"/>
        </w:rPr>
        <w:t>Провести</w:t>
      </w:r>
      <w:r w:rsidR="0026596D" w:rsidRPr="0026596D">
        <w:t xml:space="preserve"> </w:t>
      </w:r>
      <w:r w:rsidRPr="00C42F3C">
        <w:rPr>
          <w:lang w:val="en-RU"/>
        </w:rPr>
        <w:t>анализ разработанного алгоритма и программы и сравнить с аналогичным решением с помощью алгоритма «пассивного поиска».</w:t>
      </w:r>
    </w:p>
    <w:p w14:paraId="5F881A20" w14:textId="77777777" w:rsidR="0091287B" w:rsidRDefault="00CE2314" w:rsidP="004725AA">
      <w:pPr>
        <w:pStyle w:val="Heading1"/>
        <w:ind w:firstLine="567"/>
        <w:rPr>
          <w:lang w:val="en-US"/>
        </w:rPr>
      </w:pPr>
      <w:bookmarkStart w:id="7" w:name="_Toc114692553"/>
      <w:r>
        <w:t>Листинг кода</w:t>
      </w:r>
      <w:r>
        <w:rPr>
          <w:lang w:val="en-US"/>
        </w:rPr>
        <w:t>:</w:t>
      </w:r>
      <w:bookmarkEnd w:id="7"/>
    </w:p>
    <w:p w14:paraId="35D5ECB3" w14:textId="77777777" w:rsidR="00C42F3C" w:rsidRPr="00C42F3C" w:rsidRDefault="00C42F3C" w:rsidP="00C42F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RU" w:eastAsia="en-GB"/>
        </w:rPr>
      </w:pPr>
      <w:r w:rsidRPr="00C42F3C">
        <w:rPr>
          <w:rFonts w:ascii="Courier New" w:hAnsi="Courier New" w:cs="Courier New"/>
          <w:color w:val="BBB529"/>
          <w:sz w:val="20"/>
          <w:szCs w:val="20"/>
          <w:lang w:val="en-RU" w:eastAsia="en-GB"/>
        </w:rPr>
        <w:t xml:space="preserve">#include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>&lt;iostream&gt;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BBB529"/>
          <w:sz w:val="20"/>
          <w:szCs w:val="20"/>
          <w:lang w:val="en-RU" w:eastAsia="en-GB"/>
        </w:rPr>
        <w:t xml:space="preserve">#include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>&lt;cmath&gt;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FFC66D"/>
          <w:sz w:val="20"/>
          <w:szCs w:val="20"/>
          <w:lang w:val="en-RU" w:eastAsia="en-GB"/>
        </w:rPr>
        <w:t>func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(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x) 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return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pow(x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3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)-x+exp(-x)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}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void </w:t>
      </w:r>
      <w:r w:rsidRPr="00C42F3C">
        <w:rPr>
          <w:rFonts w:ascii="Courier New" w:hAnsi="Courier New" w:cs="Courier New"/>
          <w:color w:val="FFC66D"/>
          <w:sz w:val="20"/>
          <w:szCs w:val="20"/>
          <w:lang w:val="en-RU" w:eastAsia="en-GB"/>
        </w:rPr>
        <w:t>PassiveSearch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(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left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,float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right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,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e)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>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int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steps =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minPoint =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minVal =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99999999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for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(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i = left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i &lt;= right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i+=e) 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    steps++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tmp = func(i)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if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(minVal &gt; tmp) 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        minVal = tmp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minPoint = i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}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}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 xml:space="preserve">"X:"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minPoint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 xml:space="preserve">" Y:"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func(minPoint)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::endl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}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void </w:t>
      </w:r>
      <w:r w:rsidRPr="00C42F3C">
        <w:rPr>
          <w:rFonts w:ascii="Courier New" w:hAnsi="Courier New" w:cs="Courier New"/>
          <w:color w:val="FFC66D"/>
          <w:sz w:val="20"/>
          <w:szCs w:val="20"/>
          <w:lang w:val="en-RU" w:eastAsia="en-GB"/>
        </w:rPr>
        <w:t>Task1_SearchHalfPart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(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a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,float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,float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e){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x1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a1=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b1 =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999999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a0 = a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b0 = b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while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(b1-a1 &gt; e) 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   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om = (b0 - a0) /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10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alp0 = (a0 + b0) /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 xml:space="preserve">2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- om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bet0 = alp0 +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 xml:space="preserve">2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* om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fAlp = func(alp0)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fBet = func(bet0)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if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(fAlp &lt;= fBet) 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        x1 = alp0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a1 = a0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lastRenderedPageBreak/>
        <w:t xml:space="preserve">    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b1 = bet0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}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else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        a1 = alp0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x1 = bet0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b1 = b0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}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    a0 = a1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b0 = b1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}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res = (a1 + b1) /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2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 xml:space="preserve">"X:"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res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 xml:space="preserve">" Y:"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func(res)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::endl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}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void </w:t>
      </w:r>
      <w:r w:rsidRPr="00C42F3C">
        <w:rPr>
          <w:rFonts w:ascii="Courier New" w:hAnsi="Courier New" w:cs="Courier New"/>
          <w:color w:val="FFC66D"/>
          <w:sz w:val="20"/>
          <w:szCs w:val="20"/>
          <w:lang w:val="en-RU" w:eastAsia="en-GB"/>
        </w:rPr>
        <w:t>Task1_SearchGoldCut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(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a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,float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,float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e){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x1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a1=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b1 =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999999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a0 = a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b0 = b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while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(b1-a1 &gt; e) 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   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om = b0 - a0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alp0 =a0+(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2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*om)/(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3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+sqrt(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5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))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bet0 = a0+(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2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*om)/(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1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+sqrt(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5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))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fAlp = func(alp0)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fBet = func(bet0)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if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(fAlp &lt;= fBet) 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        x1 = alp0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a1 = a0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b1 = bet0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}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else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        a1 = alp0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x1 = bet0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b1 = b0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}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    a0 = a1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b0 = b1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}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res = (a1 + b1) /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2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 xml:space="preserve">"X:"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res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 xml:space="preserve">" Y:"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func(res)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::endl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}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FFC66D"/>
          <w:sz w:val="20"/>
          <w:szCs w:val="20"/>
          <w:lang w:val="en-RU" w:eastAsia="en-GB"/>
        </w:rPr>
        <w:t>Fib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(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int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n)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>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if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(n ==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0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)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return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1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if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(n==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1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)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return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1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return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Fib(n-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1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) + Fib(n-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2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}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void </w:t>
      </w:r>
      <w:r w:rsidRPr="00C42F3C">
        <w:rPr>
          <w:rFonts w:ascii="Courier New" w:hAnsi="Courier New" w:cs="Courier New"/>
          <w:color w:val="FFC66D"/>
          <w:sz w:val="20"/>
          <w:szCs w:val="20"/>
          <w:lang w:val="en-RU" w:eastAsia="en-GB"/>
        </w:rPr>
        <w:t>Task1_SearchFib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(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a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,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,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e)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>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int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f0 =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1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int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f1=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1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a0 = a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b0 = b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d0 = b0-a0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int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N =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1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while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(d0/Fib(N) &gt;= e)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    N++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}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lastRenderedPageBreak/>
        <w:t xml:space="preserve">   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x1=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a1=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b1 =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999999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int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k =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while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(b1-a1 &gt; e) 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   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om = b0 - a0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alp0 = a0 + Fib(N-k-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2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)/Fib(N-k)*om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bet0 = a0 + Fib(N-k-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1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)/Fib(N-k)*om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fAlp = func(alp0)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fBet = func(bet0)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if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(fAlp &lt;= fBet) 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        x1 = alp0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a1 = a0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b1 = bet0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}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else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        a1 = alp0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x1 = bet0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b1 = b0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}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    a0 = a1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b0 = b1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k++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}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res = (a1 + b1) /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2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 xml:space="preserve">"X:"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res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 xml:space="preserve">" Y:"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func(res)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::endl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}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int </w:t>
      </w:r>
      <w:r w:rsidRPr="00C42F3C">
        <w:rPr>
          <w:rFonts w:ascii="Courier New" w:hAnsi="Courier New" w:cs="Courier New"/>
          <w:color w:val="FFC66D"/>
          <w:sz w:val="20"/>
          <w:szCs w:val="20"/>
          <w:lang w:val="en-RU" w:eastAsia="en-GB"/>
        </w:rPr>
        <w:t>main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() {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float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left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right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808080"/>
          <w:sz w:val="20"/>
          <w:szCs w:val="20"/>
          <w:lang w:val="en-RU" w:eastAsia="en-GB"/>
        </w:rPr>
        <w:t>//    std::cout &lt;&lt; "Current function y=x^3-x+e^(-x)" &lt;&lt; std::endl;</w:t>
      </w:r>
      <w:r w:rsidRPr="00C42F3C">
        <w:rPr>
          <w:rFonts w:ascii="Courier New" w:hAnsi="Courier New" w:cs="Courier New"/>
          <w:color w:val="808080"/>
          <w:sz w:val="20"/>
          <w:szCs w:val="20"/>
          <w:lang w:val="en-RU" w:eastAsia="en-GB"/>
        </w:rPr>
        <w:br/>
        <w:t>//    std::cout &lt;&lt; "Type left limit:";</w:t>
      </w:r>
      <w:r w:rsidRPr="00C42F3C">
        <w:rPr>
          <w:rFonts w:ascii="Courier New" w:hAnsi="Courier New" w:cs="Courier New"/>
          <w:color w:val="808080"/>
          <w:sz w:val="20"/>
          <w:szCs w:val="20"/>
          <w:lang w:val="en-RU" w:eastAsia="en-GB"/>
        </w:rPr>
        <w:br/>
        <w:t>//    std::cin &gt;&gt; left;</w:t>
      </w:r>
      <w:r w:rsidRPr="00C42F3C">
        <w:rPr>
          <w:rFonts w:ascii="Courier New" w:hAnsi="Courier New" w:cs="Courier New"/>
          <w:color w:val="808080"/>
          <w:sz w:val="20"/>
          <w:szCs w:val="20"/>
          <w:lang w:val="en-RU" w:eastAsia="en-GB"/>
        </w:rPr>
        <w:br/>
        <w:t>//    std::cout &lt;&lt; "Type right limit:";</w:t>
      </w:r>
      <w:r w:rsidRPr="00C42F3C">
        <w:rPr>
          <w:rFonts w:ascii="Courier New" w:hAnsi="Courier New" w:cs="Courier New"/>
          <w:color w:val="808080"/>
          <w:sz w:val="20"/>
          <w:szCs w:val="20"/>
          <w:lang w:val="en-RU" w:eastAsia="en-GB"/>
        </w:rPr>
        <w:br/>
        <w:t>//    std::cin &gt;&gt; right;</w:t>
      </w:r>
      <w:r w:rsidRPr="00C42F3C">
        <w:rPr>
          <w:rFonts w:ascii="Courier New" w:hAnsi="Courier New" w:cs="Courier New"/>
          <w:color w:val="808080"/>
          <w:sz w:val="20"/>
          <w:szCs w:val="20"/>
          <w:lang w:val="en-RU" w:eastAsia="en-GB"/>
        </w:rPr>
        <w:br/>
        <w:t>//    std::cout &lt;&lt; "Type accuracy:";</w:t>
      </w:r>
      <w:r w:rsidRPr="00C42F3C">
        <w:rPr>
          <w:rFonts w:ascii="Courier New" w:hAnsi="Courier New" w:cs="Courier New"/>
          <w:color w:val="808080"/>
          <w:sz w:val="20"/>
          <w:szCs w:val="20"/>
          <w:lang w:val="en-RU" w:eastAsia="en-GB"/>
        </w:rPr>
        <w:br/>
        <w:t>//    std::cin &gt;&gt; e;</w:t>
      </w:r>
      <w:r w:rsidRPr="00C42F3C">
        <w:rPr>
          <w:rFonts w:ascii="Courier New" w:hAnsi="Courier New" w:cs="Courier New"/>
          <w:color w:val="808080"/>
          <w:sz w:val="20"/>
          <w:szCs w:val="20"/>
          <w:lang w:val="en-RU" w:eastAsia="en-GB"/>
        </w:rPr>
        <w:br/>
        <w:t>//    std::cout&lt;&lt;std::endl;</w:t>
      </w:r>
      <w:r w:rsidRPr="00C42F3C">
        <w:rPr>
          <w:rFonts w:ascii="Courier New" w:hAnsi="Courier New" w:cs="Courier New"/>
          <w:color w:val="808080"/>
          <w:sz w:val="20"/>
          <w:szCs w:val="20"/>
          <w:lang w:val="en-RU" w:eastAsia="en-GB"/>
        </w:rPr>
        <w:br/>
        <w:t>//</w:t>
      </w:r>
      <w:r w:rsidRPr="00C42F3C">
        <w:rPr>
          <w:rFonts w:ascii="Courier New" w:hAnsi="Courier New" w:cs="Courier New"/>
          <w:color w:val="808080"/>
          <w:sz w:val="20"/>
          <w:szCs w:val="20"/>
          <w:lang w:val="en-RU" w:eastAsia="en-GB"/>
        </w:rPr>
        <w:br/>
        <w:t>//    PassiveSearch(left,right,e);</w:t>
      </w:r>
      <w:r w:rsidRPr="00C42F3C">
        <w:rPr>
          <w:rFonts w:ascii="Courier New" w:hAnsi="Courier New" w:cs="Courier New"/>
          <w:color w:val="808080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e=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0.001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::cout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 xml:space="preserve">"Task 2 Functions(accuracy = 0.001)"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::endl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::endl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>&lt;&lt;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 xml:space="preserve">"Part 1: Searching extremum in range[-5,-3]"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::endl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left = -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5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right = -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3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>"Method 1: Classic search: "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PassiveSearch(left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right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>"Method 2: Like-binary search: "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Task1_SearchHalfPart(left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right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>"Method 3: Gold-cut search: "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Task1_SearchGoldCut(left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right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>"Method 4: Fib search: "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Task1_SearchFib(left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right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::endl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>&lt;&lt;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>"Part 2: Search Max-points in range [-3,0]"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::endl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left = -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3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right =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>"Method 1: Classic search: "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PassiveSearch(left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right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>"Method 2: Like-binary search: "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Task1_SearchHalfPart(left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right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>"Method 3: Gold-cut search: "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Task1_SearchGoldCut(left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right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>"Method 4: Fib search: "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Task1_SearchFib(left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right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>&lt;&lt;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::endl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>"Part 3: Search Min-points in range [0,3]"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lastRenderedPageBreak/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::endl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left =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right =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3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>"Method 1: Classic search: "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PassiveSearch(left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right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>"Method 2: Like-binary search: "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Task1_SearchHalfPart(left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right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>"Method 3: Gold-cut search: "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Task1_SearchGoldCut(left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right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>"Method 4: Fib search: "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Task1_SearchFib(left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right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,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e)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>&lt;&lt;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::endl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6A8759"/>
          <w:sz w:val="20"/>
          <w:szCs w:val="20"/>
          <w:lang w:val="en-RU" w:eastAsia="en-GB"/>
        </w:rPr>
        <w:t xml:space="preserve">"End. Thanks for using our software" </w:t>
      </w:r>
      <w:r w:rsidRPr="00C42F3C">
        <w:rPr>
          <w:rFonts w:ascii="Courier New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C42F3C">
        <w:rPr>
          <w:rFonts w:ascii="Courier New" w:hAnsi="Courier New" w:cs="Courier New"/>
          <w:color w:val="B5B6E3"/>
          <w:sz w:val="20"/>
          <w:szCs w:val="20"/>
          <w:lang w:val="en-RU" w:eastAsia="en-GB"/>
        </w:rPr>
        <w:t>std</w:t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::endl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  <w:t xml:space="preserve">    return </w:t>
      </w:r>
      <w:r w:rsidRPr="00C42F3C">
        <w:rPr>
          <w:rFonts w:ascii="Courier New" w:hAnsi="Courier New" w:cs="Courier New"/>
          <w:color w:val="6897BB"/>
          <w:sz w:val="20"/>
          <w:szCs w:val="20"/>
          <w:lang w:val="en-RU" w:eastAsia="en-GB"/>
        </w:rPr>
        <w:t>0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t>;</w:t>
      </w:r>
      <w:r w:rsidRPr="00C42F3C">
        <w:rPr>
          <w:rFonts w:ascii="Courier New" w:hAnsi="Courier New" w:cs="Courier New"/>
          <w:color w:val="CC7832"/>
          <w:sz w:val="20"/>
          <w:szCs w:val="20"/>
          <w:lang w:val="en-RU" w:eastAsia="en-GB"/>
        </w:rPr>
        <w:br/>
      </w:r>
      <w:r w:rsidRPr="00C42F3C">
        <w:rPr>
          <w:rFonts w:ascii="Courier New" w:hAnsi="Courier New" w:cs="Courier New"/>
          <w:color w:val="A9B7C6"/>
          <w:sz w:val="20"/>
          <w:szCs w:val="20"/>
          <w:lang w:val="en-RU" w:eastAsia="en-GB"/>
        </w:rPr>
        <w:t>}</w:t>
      </w:r>
    </w:p>
    <w:p w14:paraId="6CEF3383" w14:textId="77777777" w:rsidR="003A549A" w:rsidRPr="0026596D" w:rsidRDefault="00CE2314" w:rsidP="004725AA">
      <w:pPr>
        <w:pStyle w:val="Heading1"/>
        <w:rPr>
          <w:lang w:val="en-US"/>
        </w:rPr>
      </w:pPr>
      <w:bookmarkStart w:id="8" w:name="_Toc114692554"/>
      <w:r>
        <w:t>Результат</w:t>
      </w:r>
      <w:r w:rsidRPr="0026596D">
        <w:rPr>
          <w:lang w:val="en-US"/>
        </w:rPr>
        <w:t xml:space="preserve"> </w:t>
      </w:r>
      <w:r>
        <w:t>работы</w:t>
      </w:r>
      <w:r w:rsidRPr="0026596D">
        <w:rPr>
          <w:lang w:val="en-US"/>
        </w:rPr>
        <w:t xml:space="preserve"> </w:t>
      </w:r>
      <w:r>
        <w:t>программы</w:t>
      </w:r>
      <w:r w:rsidRPr="0026596D">
        <w:rPr>
          <w:lang w:val="en-US"/>
        </w:rPr>
        <w:t>:</w:t>
      </w:r>
      <w:bookmarkEnd w:id="8"/>
      <w:r w:rsidRPr="0026596D">
        <w:rPr>
          <w:lang w:val="en-US"/>
        </w:rPr>
        <w:t xml:space="preserve"> </w:t>
      </w:r>
    </w:p>
    <w:p w14:paraId="02795044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>"/Users/</w:t>
      </w:r>
      <w:proofErr w:type="spellStart"/>
      <w:r w:rsidRPr="0026596D">
        <w:rPr>
          <w:lang w:val="en-US"/>
        </w:rPr>
        <w:t>andrew</w:t>
      </w:r>
      <w:proofErr w:type="spellEnd"/>
      <w:r w:rsidRPr="0026596D">
        <w:rPr>
          <w:lang w:val="en-US"/>
        </w:rPr>
        <w:t>/Projects/</w:t>
      </w:r>
      <w:proofErr w:type="spellStart"/>
      <w:r w:rsidRPr="0026596D">
        <w:rPr>
          <w:lang w:val="en-US"/>
        </w:rPr>
        <w:t>Algoritms</w:t>
      </w:r>
      <w:proofErr w:type="spellEnd"/>
      <w:r w:rsidRPr="0026596D">
        <w:rPr>
          <w:lang w:val="en-US"/>
        </w:rPr>
        <w:t>/Algorithms and Data Structures/Second task/second/</w:t>
      </w:r>
      <w:proofErr w:type="spellStart"/>
      <w:r w:rsidRPr="0026596D">
        <w:rPr>
          <w:lang w:val="en-US"/>
        </w:rPr>
        <w:t>cmake</w:t>
      </w:r>
      <w:proofErr w:type="spellEnd"/>
      <w:r w:rsidRPr="0026596D">
        <w:rPr>
          <w:lang w:val="en-US"/>
        </w:rPr>
        <w:t>-build-debug/second"</w:t>
      </w:r>
    </w:p>
    <w:p w14:paraId="0308EBF1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 xml:space="preserve">Task 2 </w:t>
      </w:r>
      <w:proofErr w:type="gramStart"/>
      <w:r w:rsidRPr="0026596D">
        <w:rPr>
          <w:lang w:val="en-US"/>
        </w:rPr>
        <w:t>Functions(</w:t>
      </w:r>
      <w:proofErr w:type="gramEnd"/>
      <w:r w:rsidRPr="0026596D">
        <w:rPr>
          <w:lang w:val="en-US"/>
        </w:rPr>
        <w:t>accuracy = 0.001)</w:t>
      </w:r>
    </w:p>
    <w:p w14:paraId="0850289D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</w:p>
    <w:p w14:paraId="0632D205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 xml:space="preserve">Part 1: Searching extremum in </w:t>
      </w:r>
      <w:proofErr w:type="gramStart"/>
      <w:r w:rsidRPr="0026596D">
        <w:rPr>
          <w:lang w:val="en-US"/>
        </w:rPr>
        <w:t>range[</w:t>
      </w:r>
      <w:proofErr w:type="gramEnd"/>
      <w:r w:rsidRPr="0026596D">
        <w:rPr>
          <w:lang w:val="en-US"/>
        </w:rPr>
        <w:t>-5,-3]</w:t>
      </w:r>
    </w:p>
    <w:p w14:paraId="66AFC481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 xml:space="preserve">Method 1: Classic search: </w:t>
      </w:r>
      <w:proofErr w:type="gramStart"/>
      <w:r w:rsidRPr="0026596D">
        <w:rPr>
          <w:lang w:val="en-US"/>
        </w:rPr>
        <w:t>X:-</w:t>
      </w:r>
      <w:proofErr w:type="gramEnd"/>
      <w:r w:rsidRPr="0026596D">
        <w:rPr>
          <w:lang w:val="en-US"/>
        </w:rPr>
        <w:t>3.6791 Y:-6.50965</w:t>
      </w:r>
    </w:p>
    <w:p w14:paraId="00126379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 xml:space="preserve">Method 2: Like-binary search: </w:t>
      </w:r>
      <w:proofErr w:type="gramStart"/>
      <w:r w:rsidRPr="0026596D">
        <w:rPr>
          <w:lang w:val="en-US"/>
        </w:rPr>
        <w:t>X:-</w:t>
      </w:r>
      <w:proofErr w:type="gramEnd"/>
      <w:r w:rsidRPr="0026596D">
        <w:rPr>
          <w:lang w:val="en-US"/>
        </w:rPr>
        <w:t>3.67856 Y:-6.50965</w:t>
      </w:r>
    </w:p>
    <w:p w14:paraId="5C7EDBB7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 xml:space="preserve">Method 3: Gold-cut search: </w:t>
      </w:r>
      <w:proofErr w:type="gramStart"/>
      <w:r w:rsidRPr="0026596D">
        <w:rPr>
          <w:lang w:val="en-US"/>
        </w:rPr>
        <w:t>X:-</w:t>
      </w:r>
      <w:proofErr w:type="gramEnd"/>
      <w:r w:rsidRPr="0026596D">
        <w:rPr>
          <w:lang w:val="en-US"/>
        </w:rPr>
        <w:t>3.67868 Y:-6.50965</w:t>
      </w:r>
    </w:p>
    <w:p w14:paraId="09BFF59E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 xml:space="preserve">Method 4: Fib search: </w:t>
      </w:r>
      <w:proofErr w:type="gramStart"/>
      <w:r w:rsidRPr="0026596D">
        <w:rPr>
          <w:lang w:val="en-US"/>
        </w:rPr>
        <w:t>X:-</w:t>
      </w:r>
      <w:proofErr w:type="gramEnd"/>
      <w:r w:rsidRPr="0026596D">
        <w:rPr>
          <w:lang w:val="en-US"/>
        </w:rPr>
        <w:t>3.67918 Y:-6.50965</w:t>
      </w:r>
    </w:p>
    <w:p w14:paraId="243E725C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</w:p>
    <w:p w14:paraId="0AB60399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>Part 2: Search Max-points in range [-3,0]</w:t>
      </w:r>
    </w:p>
    <w:p w14:paraId="03B4C5B3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 xml:space="preserve">Method 1: Classic search: </w:t>
      </w:r>
      <w:proofErr w:type="gramStart"/>
      <w:r w:rsidRPr="0026596D">
        <w:rPr>
          <w:lang w:val="en-US"/>
        </w:rPr>
        <w:t>X:-</w:t>
      </w:r>
      <w:proofErr w:type="gramEnd"/>
      <w:r w:rsidRPr="0026596D">
        <w:rPr>
          <w:lang w:val="en-US"/>
        </w:rPr>
        <w:t>3 Y:-3.91446</w:t>
      </w:r>
    </w:p>
    <w:p w14:paraId="49111195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 xml:space="preserve">Method 2: Like-binary search: </w:t>
      </w:r>
      <w:proofErr w:type="gramStart"/>
      <w:r w:rsidRPr="0026596D">
        <w:rPr>
          <w:lang w:val="en-US"/>
        </w:rPr>
        <w:t>X:-</w:t>
      </w:r>
      <w:proofErr w:type="gramEnd"/>
      <w:r w:rsidRPr="0026596D">
        <w:rPr>
          <w:lang w:val="en-US"/>
        </w:rPr>
        <w:t>2.99958 Y:-3.91196</w:t>
      </w:r>
    </w:p>
    <w:p w14:paraId="2EDC6BC1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 xml:space="preserve">Method 3: Gold-cut search: </w:t>
      </w:r>
      <w:proofErr w:type="gramStart"/>
      <w:r w:rsidRPr="0026596D">
        <w:rPr>
          <w:lang w:val="en-US"/>
        </w:rPr>
        <w:t>X:-</w:t>
      </w:r>
      <w:proofErr w:type="gramEnd"/>
      <w:r w:rsidRPr="0026596D">
        <w:rPr>
          <w:lang w:val="en-US"/>
        </w:rPr>
        <w:t>2.99958 Y:-3.91198</w:t>
      </w:r>
    </w:p>
    <w:p w14:paraId="591E90CC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 xml:space="preserve">Method 4: Fib search: </w:t>
      </w:r>
      <w:proofErr w:type="gramStart"/>
      <w:r w:rsidRPr="0026596D">
        <w:rPr>
          <w:lang w:val="en-US"/>
        </w:rPr>
        <w:t>X:-</w:t>
      </w:r>
      <w:proofErr w:type="gramEnd"/>
      <w:r w:rsidRPr="0026596D">
        <w:rPr>
          <w:lang w:val="en-US"/>
        </w:rPr>
        <w:t>2.99964 Y:-3.91234</w:t>
      </w:r>
    </w:p>
    <w:p w14:paraId="04A5B91B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</w:p>
    <w:p w14:paraId="64BAEFDD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>Part 3: Search Min-points in range [0,3]</w:t>
      </w:r>
    </w:p>
    <w:p w14:paraId="7290CDD2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>Method 1: Classic search: X:0.705994 Y:0.139511</w:t>
      </w:r>
    </w:p>
    <w:p w14:paraId="3834D7A4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>Method 2: Like-binary search: X:0.705522 Y:0.13951</w:t>
      </w:r>
    </w:p>
    <w:p w14:paraId="5E418D36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>Method 3: Gold-cut search: X:0.705585 Y:0.13951</w:t>
      </w:r>
    </w:p>
    <w:p w14:paraId="13D33A45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>Method 4: Fib search: X:0.704975 Y:0.139511</w:t>
      </w:r>
    </w:p>
    <w:p w14:paraId="296F20E4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</w:p>
    <w:p w14:paraId="274D8AAB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  <w:r w:rsidRPr="0026596D">
        <w:rPr>
          <w:lang w:val="en-US"/>
        </w:rPr>
        <w:t>End. Thanks for using our software</w:t>
      </w:r>
    </w:p>
    <w:p w14:paraId="64CD92AB" w14:textId="77777777" w:rsidR="0026596D" w:rsidRPr="0026596D" w:rsidRDefault="0026596D" w:rsidP="0026596D">
      <w:pPr>
        <w:pStyle w:val="NormalIndent"/>
        <w:ind w:firstLine="567"/>
        <w:rPr>
          <w:lang w:val="en-US"/>
        </w:rPr>
      </w:pPr>
    </w:p>
    <w:p w14:paraId="6C775FE2" w14:textId="3D808E13" w:rsidR="00D370A1" w:rsidRPr="00D370A1" w:rsidRDefault="0026596D" w:rsidP="0026596D">
      <w:pPr>
        <w:pStyle w:val="NormalIndent"/>
        <w:spacing w:line="240" w:lineRule="auto"/>
        <w:ind w:firstLine="567"/>
        <w:rPr>
          <w:lang w:val="en-US"/>
        </w:rPr>
      </w:pPr>
      <w:r w:rsidRPr="0026596D">
        <w:rPr>
          <w:lang w:val="en-US"/>
        </w:rPr>
        <w:t>Process finished with exit code 0</w:t>
      </w:r>
    </w:p>
    <w:p w14:paraId="3AA64E46" w14:textId="77777777" w:rsidR="00CE2314" w:rsidRPr="00D370A1" w:rsidRDefault="00CE2314" w:rsidP="004725AA">
      <w:pPr>
        <w:pStyle w:val="Heading1"/>
      </w:pPr>
      <w:bookmarkStart w:id="9" w:name="_Toc114692555"/>
      <w:r>
        <w:t>Вывод</w:t>
      </w:r>
      <w:r w:rsidRPr="00D370A1">
        <w:t>:</w:t>
      </w:r>
      <w:bookmarkEnd w:id="9"/>
    </w:p>
    <w:p w14:paraId="19159FEF" w14:textId="6BB8349D" w:rsidR="003A549A" w:rsidRPr="008476A0" w:rsidRDefault="00D370A1" w:rsidP="00625241">
      <w:pPr>
        <w:pStyle w:val="NormalIndent"/>
        <w:ind w:firstLine="567"/>
      </w:pPr>
      <w:r>
        <w:t>В ходе выполнения практической работы была написана программа</w:t>
      </w:r>
      <w:r w:rsidRPr="00D370A1">
        <w:t xml:space="preserve">, </w:t>
      </w:r>
      <w:r w:rsidR="0026596D">
        <w:t xml:space="preserve">которая находит локальные минимумы(максимумы) функции на трех отрезках – </w:t>
      </w:r>
      <w:r w:rsidR="0026596D" w:rsidRPr="0026596D">
        <w:t>[-5,-3</w:t>
      </w:r>
      <w:proofErr w:type="gramStart"/>
      <w:r w:rsidR="0026596D" w:rsidRPr="0026596D">
        <w:t>];[</w:t>
      </w:r>
      <w:proofErr w:type="gramEnd"/>
      <w:r w:rsidR="0026596D" w:rsidRPr="0026596D">
        <w:t xml:space="preserve">-3,0];[0,3]. </w:t>
      </w:r>
      <w:r w:rsidR="0026596D">
        <w:t xml:space="preserve">Каждый промежуток решается при помощи четырех различных методов – пассивный </w:t>
      </w:r>
      <w:proofErr w:type="gramStart"/>
      <w:r w:rsidR="0026596D">
        <w:t>поиск(</w:t>
      </w:r>
      <w:proofErr w:type="gramEnd"/>
      <w:r w:rsidR="0026596D">
        <w:t>последовательный перебор чисел)</w:t>
      </w:r>
      <w:r w:rsidR="0026596D" w:rsidRPr="0026596D">
        <w:t xml:space="preserve">, </w:t>
      </w:r>
      <w:r w:rsidR="008476A0">
        <w:t>поиск делением отрезка пополам</w:t>
      </w:r>
      <w:r w:rsidR="008476A0" w:rsidRPr="008476A0">
        <w:t xml:space="preserve">, </w:t>
      </w:r>
      <w:r w:rsidR="008476A0">
        <w:t>поиск золотым сечение</w:t>
      </w:r>
      <w:r w:rsidR="008476A0" w:rsidRPr="008476A0">
        <w:t xml:space="preserve">, </w:t>
      </w:r>
      <w:r w:rsidR="008476A0">
        <w:t>поиск методом Фибоначчи</w:t>
      </w:r>
      <w:r w:rsidR="008476A0" w:rsidRPr="008476A0">
        <w:t xml:space="preserve">. </w:t>
      </w:r>
      <w:r w:rsidR="008476A0">
        <w:t>Самым тяжелым для исполнения является пассивный поиск – он выполняет 3000 операций для поиска подходящего числа</w:t>
      </w:r>
      <w:r w:rsidR="008476A0" w:rsidRPr="008476A0">
        <w:t xml:space="preserve">, </w:t>
      </w:r>
      <w:r w:rsidR="008476A0">
        <w:t xml:space="preserve">самый быстрый алгоритм </w:t>
      </w:r>
      <w:proofErr w:type="gramStart"/>
      <w:r w:rsidR="008476A0">
        <w:t>-  поиск</w:t>
      </w:r>
      <w:proofErr w:type="gramEnd"/>
      <w:r w:rsidR="008476A0">
        <w:t xml:space="preserve"> методом Фибоначчи</w:t>
      </w:r>
      <w:r w:rsidR="008476A0" w:rsidRPr="008476A0">
        <w:t>,</w:t>
      </w:r>
      <w:r w:rsidR="008476A0">
        <w:t xml:space="preserve"> он требует всего 18 итераций алгоритма</w:t>
      </w:r>
      <w:r w:rsidR="008476A0" w:rsidRPr="008476A0">
        <w:t xml:space="preserve">, </w:t>
      </w:r>
      <w:r w:rsidR="008476A0">
        <w:t>что является чрезвычайно хорошим результатом</w:t>
      </w:r>
      <w:r w:rsidR="008476A0" w:rsidRPr="008476A0">
        <w:t xml:space="preserve">. </w:t>
      </w:r>
      <w:r w:rsidR="008476A0">
        <w:t>По точности все алгоритмы выдают заданные значения – 0</w:t>
      </w:r>
      <w:r w:rsidR="008476A0" w:rsidRPr="008476A0">
        <w:t>.001</w:t>
      </w:r>
      <w:r w:rsidR="008476A0">
        <w:t xml:space="preserve"> – максимальное различие ответов</w:t>
      </w:r>
      <w:r w:rsidR="008476A0" w:rsidRPr="008476A0">
        <w:t>.</w:t>
      </w:r>
      <w:r w:rsidR="008476A0">
        <w:t xml:space="preserve"> Вся программа поделена на 6 функций и работает на вывод в текстовом режиме</w:t>
      </w:r>
      <w:r w:rsidR="008476A0" w:rsidRPr="008476A0">
        <w:t xml:space="preserve">. </w:t>
      </w:r>
      <w:r w:rsidR="008476A0">
        <w:t>В результате выводит все расчеты и заканчивает свою работу</w:t>
      </w:r>
      <w:r w:rsidR="008476A0">
        <w:rPr>
          <w:lang w:val="en-US"/>
        </w:rPr>
        <w:t>.</w:t>
      </w:r>
    </w:p>
    <w:p w14:paraId="02EF60A8" w14:textId="77777777" w:rsidR="004725AA" w:rsidRDefault="004725AA" w:rsidP="0026596D">
      <w:pPr>
        <w:pStyle w:val="NormalIndent"/>
        <w:spacing w:line="240" w:lineRule="auto"/>
      </w:pPr>
    </w:p>
    <w:p w14:paraId="345BB2CC" w14:textId="77777777" w:rsidR="004725AA" w:rsidRPr="004725AA" w:rsidRDefault="004725AA" w:rsidP="0026596D">
      <w:pPr>
        <w:pStyle w:val="Heading1"/>
      </w:pPr>
      <w:bookmarkStart w:id="10" w:name="_Toc114692556"/>
      <w:r>
        <w:lastRenderedPageBreak/>
        <w:t>Приложение</w:t>
      </w:r>
      <w:r w:rsidRPr="004725AA">
        <w:t>:</w:t>
      </w:r>
      <w:bookmarkEnd w:id="10"/>
    </w:p>
    <w:p w14:paraId="3CE70491" w14:textId="79868683" w:rsidR="00684BBA" w:rsidRDefault="004725AA" w:rsidP="004725AA">
      <w:pPr>
        <w:pStyle w:val="NormalIndent"/>
        <w:spacing w:line="240" w:lineRule="auto"/>
        <w:ind w:firstLine="567"/>
      </w:pPr>
      <w:r>
        <w:t>Тестовые файлы(</w:t>
      </w:r>
      <w:r>
        <w:rPr>
          <w:lang w:val="en-US"/>
        </w:rPr>
        <w:t>a</w:t>
      </w:r>
      <w:r w:rsidRPr="004725AA">
        <w:t>.</w:t>
      </w:r>
      <w:r>
        <w:rPr>
          <w:lang w:val="en-US"/>
        </w:rPr>
        <w:t>txt</w:t>
      </w:r>
      <w:r w:rsidRPr="004725AA">
        <w:t>;</w:t>
      </w:r>
      <w:r>
        <w:rPr>
          <w:lang w:val="en-US"/>
        </w:rPr>
        <w:t>b</w:t>
      </w:r>
      <w:r w:rsidRPr="004725AA">
        <w:t>.</w:t>
      </w:r>
      <w:r>
        <w:rPr>
          <w:lang w:val="en-US"/>
        </w:rPr>
        <w:t>txt</w:t>
      </w:r>
      <w:r w:rsidRPr="004725AA">
        <w:t>)</w:t>
      </w:r>
      <w:r>
        <w:t xml:space="preserve">. и файл исходного кода </w:t>
      </w:r>
      <w:r>
        <w:rPr>
          <w:lang w:val="en-US"/>
        </w:rPr>
        <w:t>main</w:t>
      </w:r>
      <w:r w:rsidRPr="004725AA">
        <w:t>.</w:t>
      </w:r>
      <w:proofErr w:type="spellStart"/>
      <w:r>
        <w:rPr>
          <w:lang w:val="en-US"/>
        </w:rPr>
        <w:t>cpp</w:t>
      </w:r>
      <w:proofErr w:type="spellEnd"/>
      <w:r w:rsidRPr="004725AA">
        <w:t xml:space="preserve"> </w:t>
      </w:r>
      <w:r>
        <w:t xml:space="preserve">можно найти по адресу </w:t>
      </w:r>
      <w:hyperlink r:id="rId10" w:history="1">
        <w:r w:rsidR="001040C9" w:rsidRPr="000F7BB4">
          <w:rPr>
            <w:rStyle w:val="Hyperlink"/>
          </w:rPr>
          <w:t>https://github.com/StSiRe/Algoritms/tree/master/Algorithms%20and%20Data%20Structures/Second%20task/second</w:t>
        </w:r>
      </w:hyperlink>
    </w:p>
    <w:p w14:paraId="3D2E78CE" w14:textId="77777777" w:rsidR="001040C9" w:rsidRDefault="001040C9" w:rsidP="004725AA">
      <w:pPr>
        <w:pStyle w:val="NormalIndent"/>
        <w:spacing w:line="240" w:lineRule="auto"/>
        <w:ind w:firstLine="567"/>
      </w:pPr>
    </w:p>
    <w:sectPr w:rsidR="001040C9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09B42" w14:textId="77777777" w:rsidR="00062D16" w:rsidRDefault="00062D16" w:rsidP="003C2F0E">
      <w:r>
        <w:separator/>
      </w:r>
    </w:p>
  </w:endnote>
  <w:endnote w:type="continuationSeparator" w:id="0">
    <w:p w14:paraId="67F04CC9" w14:textId="77777777" w:rsidR="00062D16" w:rsidRDefault="00062D16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90AD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6EB0635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4D1D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8F34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67B687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76291" w14:textId="77777777" w:rsidR="00062D16" w:rsidRDefault="00062D16" w:rsidP="003C2F0E">
      <w:r>
        <w:separator/>
      </w:r>
    </w:p>
  </w:footnote>
  <w:footnote w:type="continuationSeparator" w:id="0">
    <w:p w14:paraId="2C556DCD" w14:textId="77777777" w:rsidR="00062D16" w:rsidRDefault="00062D16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769394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441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426056">
    <w:abstractNumId w:val="2"/>
  </w:num>
  <w:num w:numId="4" w16cid:durableId="1676758851">
    <w:abstractNumId w:val="7"/>
  </w:num>
  <w:num w:numId="5" w16cid:durableId="2044401636">
    <w:abstractNumId w:val="6"/>
  </w:num>
  <w:num w:numId="6" w16cid:durableId="998077652">
    <w:abstractNumId w:val="9"/>
  </w:num>
  <w:num w:numId="7" w16cid:durableId="1195391129">
    <w:abstractNumId w:val="8"/>
  </w:num>
  <w:num w:numId="8" w16cid:durableId="150677368">
    <w:abstractNumId w:val="0"/>
  </w:num>
  <w:num w:numId="9" w16cid:durableId="1813516969">
    <w:abstractNumId w:val="1"/>
  </w:num>
  <w:num w:numId="10" w16cid:durableId="534121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62D16"/>
    <w:rsid w:val="00063615"/>
    <w:rsid w:val="00065E3E"/>
    <w:rsid w:val="00071FC2"/>
    <w:rsid w:val="000B2C6C"/>
    <w:rsid w:val="000D282F"/>
    <w:rsid w:val="001040C9"/>
    <w:rsid w:val="00107297"/>
    <w:rsid w:val="001159C3"/>
    <w:rsid w:val="00120FBB"/>
    <w:rsid w:val="001719E3"/>
    <w:rsid w:val="0020085B"/>
    <w:rsid w:val="00205147"/>
    <w:rsid w:val="00232772"/>
    <w:rsid w:val="0026596D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7E69"/>
    <w:rsid w:val="003C2F0E"/>
    <w:rsid w:val="003E063C"/>
    <w:rsid w:val="0046336E"/>
    <w:rsid w:val="00465640"/>
    <w:rsid w:val="004725AA"/>
    <w:rsid w:val="00482436"/>
    <w:rsid w:val="004860DE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51AAC"/>
    <w:rsid w:val="006612A5"/>
    <w:rsid w:val="006848B1"/>
    <w:rsid w:val="00684BBA"/>
    <w:rsid w:val="006B5484"/>
    <w:rsid w:val="006C6809"/>
    <w:rsid w:val="006E3DB0"/>
    <w:rsid w:val="00705938"/>
    <w:rsid w:val="0071253A"/>
    <w:rsid w:val="00712DCA"/>
    <w:rsid w:val="007157DA"/>
    <w:rsid w:val="0077578B"/>
    <w:rsid w:val="007B4BF4"/>
    <w:rsid w:val="007C3159"/>
    <w:rsid w:val="007D601D"/>
    <w:rsid w:val="008162B4"/>
    <w:rsid w:val="0082511D"/>
    <w:rsid w:val="008476A0"/>
    <w:rsid w:val="00854379"/>
    <w:rsid w:val="00857DDD"/>
    <w:rsid w:val="00860782"/>
    <w:rsid w:val="00870320"/>
    <w:rsid w:val="00891FF6"/>
    <w:rsid w:val="008B605B"/>
    <w:rsid w:val="008E0DD4"/>
    <w:rsid w:val="0091287B"/>
    <w:rsid w:val="009462BF"/>
    <w:rsid w:val="0097363D"/>
    <w:rsid w:val="009B7DC4"/>
    <w:rsid w:val="009C0AA9"/>
    <w:rsid w:val="009E0BE5"/>
    <w:rsid w:val="009E36B0"/>
    <w:rsid w:val="009E7C20"/>
    <w:rsid w:val="009F7D2C"/>
    <w:rsid w:val="00A5418B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C42304"/>
    <w:rsid w:val="00C42F3C"/>
    <w:rsid w:val="00C57A41"/>
    <w:rsid w:val="00C719E2"/>
    <w:rsid w:val="00CD5AC5"/>
    <w:rsid w:val="00CE2314"/>
    <w:rsid w:val="00D370A1"/>
    <w:rsid w:val="00D44A7C"/>
    <w:rsid w:val="00DA14C5"/>
    <w:rsid w:val="00DE1F55"/>
    <w:rsid w:val="00E14D49"/>
    <w:rsid w:val="00E158E0"/>
    <w:rsid w:val="00E67CA5"/>
    <w:rsid w:val="00EA0707"/>
    <w:rsid w:val="00EE63D4"/>
    <w:rsid w:val="00EF7A2C"/>
    <w:rsid w:val="00F72591"/>
    <w:rsid w:val="00FB56D0"/>
    <w:rsid w:val="00FD21C6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0D3006"/>
  <w15:chartTrackingRefBased/>
  <w15:docId w15:val="{3FAEF963-6C98-BC41-AF23-165E0033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3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SiRe/Algoritms/tree/master/Algorithms%20and%20Data%20Structures/Second%20task/second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10</TotalTime>
  <Pages>8</Pages>
  <Words>1215</Words>
  <Characters>6928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8127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3</cp:revision>
  <cp:lastPrinted>2008-06-24T08:35:00Z</cp:lastPrinted>
  <dcterms:created xsi:type="dcterms:W3CDTF">2022-09-21T19:39:00Z</dcterms:created>
  <dcterms:modified xsi:type="dcterms:W3CDTF">2022-09-21T19:50:00Z</dcterms:modified>
</cp:coreProperties>
</file>