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795A1" w14:textId="77777777" w:rsidR="00891FF6" w:rsidRPr="003C5F51" w:rsidRDefault="007D601D" w:rsidP="00891FF6">
      <w:pPr>
        <w:jc w:val="center"/>
        <w:outlineLvl w:val="0"/>
        <w:rPr>
          <w:b/>
          <w:sz w:val="22"/>
          <w:szCs w:val="22"/>
        </w:rPr>
      </w:pPr>
      <w:bookmarkStart w:id="0" w:name="_Toc114692063"/>
      <w:bookmarkStart w:id="1" w:name="_Toc114692549"/>
      <w:r>
        <w:rPr>
          <w:b/>
          <w:sz w:val="22"/>
          <w:szCs w:val="22"/>
        </w:rPr>
        <w:t>ФЕДЕРАЛЬНОЕ</w:t>
      </w:r>
      <w:r w:rsidR="00891FF6" w:rsidRPr="003C5F51">
        <w:rPr>
          <w:b/>
          <w:sz w:val="22"/>
          <w:szCs w:val="22"/>
        </w:rPr>
        <w:t xml:space="preserve"> АГЕНТСТВО СВЯЗИ</w:t>
      </w:r>
      <w:bookmarkEnd w:id="0"/>
      <w:bookmarkEnd w:id="1"/>
    </w:p>
    <w:p w14:paraId="4A94278A" w14:textId="77777777" w:rsidR="00891FF6" w:rsidRPr="003C5F51" w:rsidRDefault="00891FF6" w:rsidP="00891FF6">
      <w:pPr>
        <w:jc w:val="center"/>
        <w:outlineLvl w:val="0"/>
        <w:rPr>
          <w:b/>
          <w:sz w:val="22"/>
          <w:szCs w:val="22"/>
          <w:u w:val="single"/>
        </w:rPr>
      </w:pPr>
    </w:p>
    <w:p w14:paraId="30BDC21C" w14:textId="77777777" w:rsidR="00891FF6" w:rsidRPr="003C5F51" w:rsidRDefault="00891FF6" w:rsidP="00891FF6">
      <w:pPr>
        <w:jc w:val="center"/>
        <w:rPr>
          <w:b/>
          <w:sz w:val="22"/>
          <w:szCs w:val="22"/>
        </w:rPr>
      </w:pPr>
      <w:r w:rsidRPr="003C5F51">
        <w:rPr>
          <w:b/>
          <w:sz w:val="22"/>
          <w:szCs w:val="22"/>
        </w:rPr>
        <w:t xml:space="preserve">ФЕДЕРАЛЬНОЕ ГОСУДАРСТВЕННОЕ БЮДЖЕТНОЕ </w:t>
      </w:r>
      <w:r w:rsidR="00712DCA" w:rsidRPr="003C5F51">
        <w:rPr>
          <w:b/>
          <w:sz w:val="22"/>
          <w:szCs w:val="22"/>
        </w:rPr>
        <w:t xml:space="preserve">ОБРАЗОВАТЕЛЬНОЕ </w:t>
      </w:r>
      <w:r w:rsidRPr="003C5F51">
        <w:rPr>
          <w:b/>
          <w:sz w:val="22"/>
          <w:szCs w:val="22"/>
        </w:rPr>
        <w:t>УЧРЕЖДЕНИЕ ВЫСШЕГО ОБРАЗОВАНИЯ</w:t>
      </w:r>
    </w:p>
    <w:p w14:paraId="7ACC7200" w14:textId="77777777" w:rsidR="00891FF6" w:rsidRPr="003C5F51" w:rsidRDefault="00891FF6" w:rsidP="00891FF6">
      <w:pPr>
        <w:jc w:val="center"/>
        <w:outlineLvl w:val="0"/>
        <w:rPr>
          <w:b/>
          <w:sz w:val="22"/>
          <w:szCs w:val="22"/>
        </w:rPr>
      </w:pPr>
      <w:bookmarkStart w:id="2" w:name="_Toc114692064"/>
      <w:bookmarkStart w:id="3" w:name="_Toc114692550"/>
      <w:r w:rsidRPr="003C5F51">
        <w:rPr>
          <w:b/>
          <w:sz w:val="22"/>
          <w:szCs w:val="22"/>
        </w:rPr>
        <w:t>«САНКТ-ПЕТЕРБУРГСКИЙ ГОСУДАРСТВЕННЫЙ УНИВЕРСИТЕТ ТЕЛЕКОММУНИКАЦИЙ ИМ.</w:t>
      </w:r>
      <w:r w:rsidR="005456FE">
        <w:rPr>
          <w:b/>
          <w:sz w:val="22"/>
          <w:szCs w:val="22"/>
        </w:rPr>
        <w:t xml:space="preserve"> </w:t>
      </w:r>
      <w:r w:rsidRPr="003C5F51">
        <w:rPr>
          <w:b/>
          <w:sz w:val="22"/>
          <w:szCs w:val="22"/>
        </w:rPr>
        <w:t>ПРОФ.</w:t>
      </w:r>
      <w:r w:rsidR="005456FE">
        <w:rPr>
          <w:b/>
          <w:sz w:val="22"/>
          <w:szCs w:val="22"/>
        </w:rPr>
        <w:t xml:space="preserve"> </w:t>
      </w:r>
      <w:r w:rsidRPr="003C5F51">
        <w:rPr>
          <w:b/>
          <w:sz w:val="22"/>
          <w:szCs w:val="22"/>
        </w:rPr>
        <w:t>М.А.</w:t>
      </w:r>
      <w:r w:rsidR="005456FE">
        <w:rPr>
          <w:b/>
          <w:sz w:val="22"/>
          <w:szCs w:val="22"/>
        </w:rPr>
        <w:t xml:space="preserve"> </w:t>
      </w:r>
      <w:r w:rsidRPr="003C5F51">
        <w:rPr>
          <w:b/>
          <w:sz w:val="22"/>
          <w:szCs w:val="22"/>
        </w:rPr>
        <w:t>БОНЧ-БРУЕВИЧА</w:t>
      </w:r>
      <w:r w:rsidR="00EF7A2C">
        <w:rPr>
          <w:b/>
          <w:sz w:val="22"/>
          <w:szCs w:val="22"/>
        </w:rPr>
        <w:t>»</w:t>
      </w:r>
      <w:bookmarkEnd w:id="2"/>
      <w:bookmarkEnd w:id="3"/>
    </w:p>
    <w:p w14:paraId="103E754C" w14:textId="77777777" w:rsidR="00891FF6" w:rsidRDefault="00891FF6" w:rsidP="00891FF6">
      <w:pPr>
        <w:jc w:val="center"/>
        <w:outlineLvl w:val="0"/>
        <w:rPr>
          <w:b/>
          <w:sz w:val="22"/>
          <w:szCs w:val="22"/>
        </w:rPr>
      </w:pPr>
      <w:bookmarkStart w:id="4" w:name="_Toc114692065"/>
      <w:bookmarkStart w:id="5" w:name="_Toc114692551"/>
      <w:r w:rsidRPr="005C45F6">
        <w:rPr>
          <w:b/>
          <w:sz w:val="22"/>
          <w:szCs w:val="22"/>
        </w:rPr>
        <w:t>(</w:t>
      </w:r>
      <w:proofErr w:type="spellStart"/>
      <w:r w:rsidRPr="005C45F6">
        <w:rPr>
          <w:b/>
          <w:sz w:val="22"/>
          <w:szCs w:val="22"/>
        </w:rPr>
        <w:t>СПбГУТ</w:t>
      </w:r>
      <w:proofErr w:type="spellEnd"/>
      <w:r w:rsidRPr="005C45F6">
        <w:rPr>
          <w:b/>
          <w:sz w:val="22"/>
          <w:szCs w:val="22"/>
        </w:rPr>
        <w:t>)</w:t>
      </w:r>
      <w:bookmarkEnd w:id="4"/>
      <w:bookmarkEnd w:id="5"/>
    </w:p>
    <w:p w14:paraId="47268B7F" w14:textId="77777777" w:rsidR="003C2F0E" w:rsidRPr="003C2F0E" w:rsidRDefault="003C2F0E" w:rsidP="003C2F0E">
      <w:pPr>
        <w:jc w:val="center"/>
        <w:rPr>
          <w:b/>
        </w:rPr>
      </w:pPr>
      <w:r w:rsidRPr="003C2F0E">
        <w:rPr>
          <w:b/>
        </w:rPr>
        <w:t>Кафедра безопасности информационных систем</w:t>
      </w:r>
    </w:p>
    <w:p w14:paraId="2CC26B64" w14:textId="77777777" w:rsidR="00352CFA" w:rsidRDefault="00E44FDE" w:rsidP="005148F1">
      <w:pPr>
        <w:pBdr>
          <w:between w:val="single" w:sz="4" w:space="1" w:color="auto"/>
        </w:pBdr>
      </w:pPr>
      <w:r>
        <w:rPr>
          <w:noProof/>
        </w:rPr>
        <w:pict w14:anchorId="05A711F6">
          <v:rect id="_x0000_i1025" alt="" style="width:451.3pt;height:.05pt;mso-width-percent:0;mso-height-percent:0;mso-width-percent:0;mso-height-percent:0" o:hralign="center" o:hrstd="t" o:hrnoshade="t" o:hr="t" fillcolor="black" stroked="f"/>
        </w:pict>
      </w:r>
    </w:p>
    <w:p w14:paraId="399EB684" w14:textId="77777777" w:rsidR="003C2F0E" w:rsidRPr="003C2F0E" w:rsidRDefault="003C2F0E" w:rsidP="003C2F0E">
      <w:pPr>
        <w:spacing w:before="2400" w:line="360" w:lineRule="auto"/>
        <w:jc w:val="center"/>
        <w:rPr>
          <w:b/>
          <w:sz w:val="28"/>
          <w:szCs w:val="28"/>
        </w:rPr>
      </w:pPr>
      <w:r w:rsidRPr="003C2F0E">
        <w:rPr>
          <w:b/>
          <w:sz w:val="28"/>
          <w:szCs w:val="28"/>
        </w:rPr>
        <w:t>ОТЧЁТ</w:t>
      </w:r>
    </w:p>
    <w:p w14:paraId="18CCC1F8" w14:textId="376D1EE2" w:rsidR="003C2F0E" w:rsidRPr="003C2F0E" w:rsidRDefault="003C2F0E" w:rsidP="003C2F0E">
      <w:pPr>
        <w:spacing w:line="360" w:lineRule="auto"/>
        <w:jc w:val="center"/>
        <w:rPr>
          <w:b/>
          <w:sz w:val="28"/>
          <w:szCs w:val="28"/>
        </w:rPr>
      </w:pPr>
      <w:r w:rsidRPr="003C2F0E">
        <w:rPr>
          <w:sz w:val="28"/>
          <w:szCs w:val="28"/>
        </w:rPr>
        <w:t xml:space="preserve">по </w:t>
      </w:r>
      <w:r w:rsidR="001159C3">
        <w:rPr>
          <w:sz w:val="28"/>
          <w:szCs w:val="28"/>
        </w:rPr>
        <w:t>практической работе</w:t>
      </w:r>
      <w:r w:rsidRPr="003C2F0E">
        <w:rPr>
          <w:sz w:val="28"/>
          <w:szCs w:val="28"/>
        </w:rPr>
        <w:t xml:space="preserve"> </w:t>
      </w:r>
      <w:proofErr w:type="spellStart"/>
      <w:r w:rsidRPr="003C2F0E">
        <w:rPr>
          <w:sz w:val="28"/>
          <w:szCs w:val="28"/>
        </w:rPr>
        <w:t>работе</w:t>
      </w:r>
      <w:proofErr w:type="spellEnd"/>
      <w:r w:rsidRPr="003C2F0E">
        <w:rPr>
          <w:sz w:val="28"/>
          <w:szCs w:val="28"/>
        </w:rPr>
        <w:t xml:space="preserve"> </w:t>
      </w:r>
      <w:r w:rsidR="00E67CA5">
        <w:rPr>
          <w:sz w:val="28"/>
          <w:szCs w:val="28"/>
        </w:rPr>
        <w:t>№</w:t>
      </w:r>
      <w:r w:rsidR="00C42F3C">
        <w:rPr>
          <w:sz w:val="28"/>
          <w:szCs w:val="28"/>
        </w:rPr>
        <w:t>2</w:t>
      </w:r>
      <w:r w:rsidRPr="003C2F0E">
        <w:rPr>
          <w:sz w:val="28"/>
          <w:szCs w:val="28"/>
        </w:rPr>
        <w:t xml:space="preserve"> на тему: </w:t>
      </w:r>
      <w:r w:rsidRPr="003C2F0E">
        <w:rPr>
          <w:sz w:val="28"/>
          <w:szCs w:val="28"/>
        </w:rPr>
        <w:br/>
      </w:r>
      <w:r w:rsidRPr="003C2F0E">
        <w:rPr>
          <w:b/>
          <w:sz w:val="28"/>
          <w:szCs w:val="28"/>
        </w:rPr>
        <w:t>«</w:t>
      </w:r>
      <w:r w:rsidR="00C42F3C">
        <w:rPr>
          <w:b/>
          <w:sz w:val="28"/>
          <w:szCs w:val="28"/>
        </w:rPr>
        <w:t>Анализ алгоритмов и программ</w:t>
      </w:r>
      <w:r w:rsidRPr="003C2F0E">
        <w:rPr>
          <w:b/>
          <w:sz w:val="28"/>
          <w:szCs w:val="28"/>
        </w:rPr>
        <w:t>»</w:t>
      </w:r>
    </w:p>
    <w:p w14:paraId="0239FCAC" w14:textId="77777777" w:rsidR="003C2F0E" w:rsidRPr="003C2F0E" w:rsidRDefault="003C2F0E" w:rsidP="003C2F0E">
      <w:pPr>
        <w:spacing w:line="360" w:lineRule="auto"/>
        <w:jc w:val="center"/>
        <w:rPr>
          <w:sz w:val="28"/>
          <w:szCs w:val="28"/>
        </w:rPr>
      </w:pPr>
      <w:r w:rsidRPr="003C2F0E">
        <w:rPr>
          <w:sz w:val="28"/>
          <w:szCs w:val="28"/>
        </w:rPr>
        <w:t>по дисциплине «</w:t>
      </w:r>
      <w:r w:rsidR="009B7DC4">
        <w:rPr>
          <w:sz w:val="28"/>
          <w:szCs w:val="28"/>
        </w:rPr>
        <w:t>Алгоритмы и структуры данных</w:t>
      </w:r>
      <w:r w:rsidRPr="003C2F0E">
        <w:rPr>
          <w:sz w:val="28"/>
          <w:szCs w:val="28"/>
        </w:rPr>
        <w:t>»</w:t>
      </w:r>
    </w:p>
    <w:p w14:paraId="059F0118" w14:textId="77777777" w:rsidR="003C2F0E" w:rsidRPr="004725AA" w:rsidRDefault="003C2F0E" w:rsidP="003A549A">
      <w:pPr>
        <w:spacing w:before="2400" w:line="360" w:lineRule="auto"/>
        <w:ind w:left="2124" w:firstLine="708"/>
        <w:rPr>
          <w:color w:val="000000"/>
          <w:sz w:val="28"/>
          <w:szCs w:val="28"/>
          <w:u w:val="single"/>
        </w:rPr>
      </w:pPr>
      <w:r w:rsidRPr="004725AA">
        <w:rPr>
          <w:color w:val="000000"/>
          <w:sz w:val="28"/>
          <w:szCs w:val="28"/>
        </w:rPr>
        <w:t xml:space="preserve">Выполнил: студент группы </w:t>
      </w:r>
      <w:r w:rsidR="003A549A" w:rsidRPr="004725AA">
        <w:rPr>
          <w:color w:val="000000"/>
          <w:sz w:val="28"/>
          <w:szCs w:val="28"/>
        </w:rPr>
        <w:t>ИСТ-</w:t>
      </w:r>
      <w:proofErr w:type="gramStart"/>
      <w:r w:rsidR="003A549A" w:rsidRPr="004725AA">
        <w:rPr>
          <w:color w:val="000000"/>
          <w:sz w:val="28"/>
          <w:szCs w:val="28"/>
        </w:rPr>
        <w:t>114</w:t>
      </w:r>
      <w:r w:rsidRPr="004725AA">
        <w:rPr>
          <w:color w:val="000000"/>
          <w:sz w:val="28"/>
          <w:szCs w:val="28"/>
        </w:rPr>
        <w:t>,</w:t>
      </w:r>
      <w:r w:rsidR="003A549A" w:rsidRPr="004725AA">
        <w:rPr>
          <w:color w:val="000000"/>
          <w:sz w:val="28"/>
          <w:szCs w:val="28"/>
        </w:rPr>
        <w:t>Константинов</w:t>
      </w:r>
      <w:proofErr w:type="gramEnd"/>
      <w:r w:rsidR="003A549A" w:rsidRPr="004725AA">
        <w:rPr>
          <w:color w:val="000000"/>
          <w:sz w:val="28"/>
          <w:szCs w:val="28"/>
        </w:rPr>
        <w:t xml:space="preserve"> А.Д.</w:t>
      </w:r>
    </w:p>
    <w:p w14:paraId="3FF9A873" w14:textId="77777777" w:rsidR="00120FBB" w:rsidRPr="004725AA" w:rsidRDefault="00120FBB" w:rsidP="003A549A">
      <w:pPr>
        <w:spacing w:line="360" w:lineRule="auto"/>
        <w:ind w:left="2124" w:firstLine="708"/>
        <w:rPr>
          <w:color w:val="000000"/>
          <w:sz w:val="28"/>
          <w:szCs w:val="28"/>
        </w:rPr>
      </w:pPr>
      <w:r w:rsidRPr="004725AA">
        <w:rPr>
          <w:color w:val="000000"/>
          <w:sz w:val="28"/>
          <w:szCs w:val="28"/>
        </w:rPr>
        <w:t>«</w:t>
      </w:r>
      <w:r w:rsidR="003A549A" w:rsidRPr="004725AA">
        <w:rPr>
          <w:color w:val="000000"/>
          <w:sz w:val="28"/>
          <w:szCs w:val="28"/>
          <w:u w:val="single"/>
        </w:rPr>
        <w:t>21</w:t>
      </w:r>
      <w:r w:rsidRPr="004725AA">
        <w:rPr>
          <w:color w:val="000000"/>
          <w:sz w:val="28"/>
          <w:szCs w:val="28"/>
        </w:rPr>
        <w:t xml:space="preserve">» </w:t>
      </w:r>
      <w:r w:rsidR="003A549A" w:rsidRPr="004725AA">
        <w:rPr>
          <w:color w:val="000000"/>
          <w:sz w:val="28"/>
          <w:szCs w:val="28"/>
        </w:rPr>
        <w:t>сентября</w:t>
      </w:r>
      <w:r w:rsidRPr="004725AA">
        <w:rPr>
          <w:color w:val="000000"/>
          <w:sz w:val="28"/>
          <w:szCs w:val="28"/>
        </w:rPr>
        <w:t xml:space="preserve"> 20</w:t>
      </w:r>
      <w:r w:rsidR="003A549A" w:rsidRPr="004725AA">
        <w:rPr>
          <w:color w:val="000000"/>
          <w:sz w:val="28"/>
          <w:szCs w:val="28"/>
        </w:rPr>
        <w:t>22</w:t>
      </w:r>
      <w:r w:rsidRPr="004725AA">
        <w:rPr>
          <w:color w:val="000000"/>
          <w:sz w:val="28"/>
          <w:szCs w:val="28"/>
        </w:rPr>
        <w:t xml:space="preserve"> г. ___________/</w:t>
      </w:r>
      <w:r w:rsidR="003A549A" w:rsidRPr="004725AA">
        <w:rPr>
          <w:color w:val="000000"/>
          <w:sz w:val="28"/>
          <w:szCs w:val="28"/>
        </w:rPr>
        <w:t>А.Д. Константинов</w:t>
      </w:r>
      <w:r w:rsidRPr="004725AA">
        <w:rPr>
          <w:color w:val="000000"/>
          <w:sz w:val="28"/>
          <w:szCs w:val="28"/>
        </w:rPr>
        <w:t>/</w:t>
      </w:r>
    </w:p>
    <w:p w14:paraId="67C00D1F" w14:textId="77777777" w:rsidR="003E063C" w:rsidRPr="004725AA" w:rsidRDefault="003C2F0E" w:rsidP="003A549A">
      <w:pPr>
        <w:spacing w:line="360" w:lineRule="auto"/>
        <w:ind w:left="2124" w:firstLine="708"/>
        <w:rPr>
          <w:color w:val="000000"/>
          <w:sz w:val="28"/>
          <w:szCs w:val="28"/>
        </w:rPr>
      </w:pPr>
      <w:r w:rsidRPr="004725AA">
        <w:rPr>
          <w:color w:val="000000"/>
          <w:sz w:val="28"/>
          <w:szCs w:val="28"/>
        </w:rPr>
        <w:t xml:space="preserve">Принял: </w:t>
      </w:r>
      <w:r w:rsidR="00684BBA" w:rsidRPr="004725AA">
        <w:rPr>
          <w:color w:val="000000"/>
          <w:sz w:val="28"/>
          <w:szCs w:val="28"/>
        </w:rPr>
        <w:t>к.ф.-м.н.,</w:t>
      </w:r>
      <w:r w:rsidRPr="004725AA">
        <w:rPr>
          <w:color w:val="000000"/>
          <w:sz w:val="28"/>
          <w:szCs w:val="28"/>
        </w:rPr>
        <w:t xml:space="preserve"> </w:t>
      </w:r>
      <w:r w:rsidR="00684BBA" w:rsidRPr="004725AA">
        <w:rPr>
          <w:color w:val="000000"/>
          <w:sz w:val="28"/>
          <w:szCs w:val="28"/>
        </w:rPr>
        <w:t>доцент,</w:t>
      </w:r>
      <w:r w:rsidRPr="004725AA">
        <w:rPr>
          <w:color w:val="000000"/>
          <w:sz w:val="28"/>
          <w:szCs w:val="28"/>
        </w:rPr>
        <w:t xml:space="preserve"> </w:t>
      </w:r>
      <w:r w:rsidR="00482436" w:rsidRPr="004725AA">
        <w:rPr>
          <w:color w:val="000000"/>
          <w:sz w:val="28"/>
          <w:szCs w:val="28"/>
        </w:rPr>
        <w:t xml:space="preserve">И.А. Моисеев </w:t>
      </w:r>
    </w:p>
    <w:p w14:paraId="4DC44882" w14:textId="77777777" w:rsidR="00120FBB" w:rsidRPr="004725AA" w:rsidRDefault="00120FBB" w:rsidP="003A549A">
      <w:pPr>
        <w:spacing w:line="360" w:lineRule="auto"/>
        <w:ind w:left="2124" w:firstLine="708"/>
        <w:rPr>
          <w:color w:val="000000"/>
          <w:sz w:val="28"/>
          <w:szCs w:val="28"/>
        </w:rPr>
      </w:pPr>
      <w:r w:rsidRPr="004725AA">
        <w:rPr>
          <w:color w:val="000000"/>
          <w:sz w:val="28"/>
          <w:szCs w:val="28"/>
        </w:rPr>
        <w:t>«</w:t>
      </w:r>
      <w:r w:rsidR="003A549A" w:rsidRPr="004725AA">
        <w:rPr>
          <w:color w:val="000000"/>
          <w:sz w:val="28"/>
          <w:szCs w:val="28"/>
          <w:u w:val="single"/>
        </w:rPr>
        <w:t>05</w:t>
      </w:r>
      <w:r w:rsidRPr="004725AA">
        <w:rPr>
          <w:color w:val="000000"/>
          <w:sz w:val="28"/>
          <w:szCs w:val="28"/>
        </w:rPr>
        <w:t xml:space="preserve">» </w:t>
      </w:r>
      <w:r w:rsidR="003A549A" w:rsidRPr="004725AA">
        <w:rPr>
          <w:color w:val="000000"/>
          <w:sz w:val="28"/>
          <w:szCs w:val="28"/>
        </w:rPr>
        <w:t>октября</w:t>
      </w:r>
      <w:r w:rsidRPr="004725AA">
        <w:rPr>
          <w:color w:val="000000"/>
          <w:sz w:val="28"/>
          <w:szCs w:val="28"/>
        </w:rPr>
        <w:t xml:space="preserve"> 20</w:t>
      </w:r>
      <w:r w:rsidR="003A549A" w:rsidRPr="004725AA">
        <w:rPr>
          <w:color w:val="000000"/>
          <w:sz w:val="28"/>
          <w:szCs w:val="28"/>
        </w:rPr>
        <w:t>22</w:t>
      </w:r>
      <w:r w:rsidRPr="004725AA">
        <w:rPr>
          <w:color w:val="000000"/>
          <w:sz w:val="28"/>
          <w:szCs w:val="28"/>
        </w:rPr>
        <w:t xml:space="preserve"> г. ___________/</w:t>
      </w:r>
      <w:r w:rsidR="0046336E" w:rsidRPr="004725AA">
        <w:rPr>
          <w:color w:val="000000"/>
          <w:sz w:val="28"/>
          <w:szCs w:val="28"/>
        </w:rPr>
        <w:t xml:space="preserve"> </w:t>
      </w:r>
      <w:r w:rsidR="00482436" w:rsidRPr="004725AA">
        <w:rPr>
          <w:color w:val="000000"/>
          <w:sz w:val="28"/>
          <w:szCs w:val="28"/>
        </w:rPr>
        <w:t>И</w:t>
      </w:r>
      <w:r w:rsidR="0046336E" w:rsidRPr="004725AA">
        <w:rPr>
          <w:color w:val="000000"/>
          <w:sz w:val="28"/>
          <w:szCs w:val="28"/>
        </w:rPr>
        <w:t>.</w:t>
      </w:r>
      <w:r w:rsidR="00482436" w:rsidRPr="004725AA">
        <w:rPr>
          <w:color w:val="000000"/>
          <w:sz w:val="28"/>
          <w:szCs w:val="28"/>
        </w:rPr>
        <w:t>А</w:t>
      </w:r>
      <w:r w:rsidR="0046336E" w:rsidRPr="004725AA">
        <w:rPr>
          <w:color w:val="000000"/>
          <w:sz w:val="28"/>
          <w:szCs w:val="28"/>
        </w:rPr>
        <w:t>.</w:t>
      </w:r>
      <w:r w:rsidR="00482436" w:rsidRPr="004725AA">
        <w:rPr>
          <w:color w:val="000000"/>
          <w:sz w:val="28"/>
          <w:szCs w:val="28"/>
        </w:rPr>
        <w:t xml:space="preserve"> Моисеев</w:t>
      </w:r>
      <w:r w:rsidR="0046336E" w:rsidRPr="004725AA">
        <w:rPr>
          <w:color w:val="000000"/>
          <w:sz w:val="28"/>
          <w:szCs w:val="28"/>
        </w:rPr>
        <w:t xml:space="preserve"> </w:t>
      </w:r>
      <w:r w:rsidRPr="004725AA">
        <w:rPr>
          <w:color w:val="000000"/>
          <w:sz w:val="28"/>
          <w:szCs w:val="28"/>
        </w:rPr>
        <w:t>/</w:t>
      </w:r>
    </w:p>
    <w:p w14:paraId="7E1E92CB" w14:textId="77777777" w:rsidR="00120FBB" w:rsidRDefault="00120FBB" w:rsidP="003C2F0E">
      <w:pPr>
        <w:spacing w:line="360" w:lineRule="auto"/>
        <w:ind w:left="4500" w:hanging="1080"/>
        <w:sectPr w:rsidR="00120FBB" w:rsidSect="00C42304">
          <w:footerReference w:type="even" r:id="rId8"/>
          <w:footerReference w:type="default" r:id="rId9"/>
          <w:pgSz w:w="11906" w:h="16838"/>
          <w:pgMar w:top="1134" w:right="567" w:bottom="1134" w:left="1701" w:header="708" w:footer="708" w:gutter="0"/>
          <w:cols w:space="708"/>
          <w:docGrid w:linePitch="360"/>
        </w:sectPr>
      </w:pPr>
    </w:p>
    <w:p w14:paraId="75F26157" w14:textId="77777777" w:rsidR="004725AA" w:rsidRPr="00625241" w:rsidRDefault="004725AA" w:rsidP="00625241">
      <w:pPr>
        <w:pStyle w:val="NormalIndent"/>
        <w:spacing w:line="240" w:lineRule="auto"/>
        <w:ind w:firstLine="567"/>
        <w:rPr>
          <w:b/>
          <w:bCs/>
          <w:lang w:val="en-US"/>
        </w:rPr>
      </w:pPr>
      <w:r w:rsidRPr="00625241">
        <w:rPr>
          <w:b/>
          <w:bCs/>
        </w:rPr>
        <w:lastRenderedPageBreak/>
        <w:t>Содержание</w:t>
      </w:r>
      <w:r w:rsidRPr="00625241">
        <w:rPr>
          <w:b/>
          <w:bCs/>
          <w:lang w:val="en-US"/>
        </w:rPr>
        <w:t>:</w:t>
      </w:r>
    </w:p>
    <w:p w14:paraId="66B90766" w14:textId="74675730" w:rsidR="0026596D" w:rsidRDefault="00625241" w:rsidP="0026596D">
      <w:pPr>
        <w:pStyle w:val="TOC1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lang w:val="en-RU" w:eastAsia="en-GB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</w:p>
    <w:p w14:paraId="635DB71C" w14:textId="4AEF6D10" w:rsidR="0026596D" w:rsidRDefault="00000000">
      <w:pPr>
        <w:pStyle w:val="TOC1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lang w:val="en-RU" w:eastAsia="en-GB"/>
        </w:rPr>
      </w:pPr>
      <w:hyperlink w:anchor="_Toc114692552" w:history="1">
        <w:r w:rsidR="0026596D" w:rsidRPr="000B003E">
          <w:rPr>
            <w:rStyle w:val="Hyperlink"/>
            <w:noProof/>
          </w:rPr>
          <w:t>Цель работы:</w:t>
        </w:r>
        <w:r w:rsidR="0026596D">
          <w:rPr>
            <w:noProof/>
            <w:webHidden/>
          </w:rPr>
          <w:tab/>
        </w:r>
        <w:r w:rsidR="0026596D">
          <w:rPr>
            <w:noProof/>
            <w:webHidden/>
          </w:rPr>
          <w:fldChar w:fldCharType="begin"/>
        </w:r>
        <w:r w:rsidR="0026596D">
          <w:rPr>
            <w:noProof/>
            <w:webHidden/>
          </w:rPr>
          <w:instrText xml:space="preserve"> PAGEREF _Toc114692552 \h </w:instrText>
        </w:r>
        <w:r w:rsidR="0026596D">
          <w:rPr>
            <w:noProof/>
            <w:webHidden/>
          </w:rPr>
        </w:r>
        <w:r w:rsidR="0026596D">
          <w:rPr>
            <w:noProof/>
            <w:webHidden/>
          </w:rPr>
          <w:fldChar w:fldCharType="separate"/>
        </w:r>
        <w:r w:rsidR="00D12312">
          <w:rPr>
            <w:noProof/>
            <w:webHidden/>
          </w:rPr>
          <w:t>3</w:t>
        </w:r>
        <w:r w:rsidR="0026596D">
          <w:rPr>
            <w:noProof/>
            <w:webHidden/>
          </w:rPr>
          <w:fldChar w:fldCharType="end"/>
        </w:r>
      </w:hyperlink>
    </w:p>
    <w:p w14:paraId="1D468BF5" w14:textId="2059C683" w:rsidR="0026596D" w:rsidRDefault="00000000">
      <w:pPr>
        <w:pStyle w:val="TOC1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lang w:val="en-RU" w:eastAsia="en-GB"/>
        </w:rPr>
      </w:pPr>
      <w:hyperlink w:anchor="_Toc114692553" w:history="1">
        <w:r w:rsidR="0026596D" w:rsidRPr="000B003E">
          <w:rPr>
            <w:rStyle w:val="Hyperlink"/>
            <w:noProof/>
          </w:rPr>
          <w:t>Листинг кода</w:t>
        </w:r>
        <w:r w:rsidR="0026596D" w:rsidRPr="000B003E">
          <w:rPr>
            <w:rStyle w:val="Hyperlink"/>
            <w:noProof/>
            <w:lang w:val="en-US"/>
          </w:rPr>
          <w:t>:</w:t>
        </w:r>
        <w:r w:rsidR="0026596D">
          <w:rPr>
            <w:noProof/>
            <w:webHidden/>
          </w:rPr>
          <w:tab/>
        </w:r>
        <w:r w:rsidR="0026596D">
          <w:rPr>
            <w:noProof/>
            <w:webHidden/>
          </w:rPr>
          <w:fldChar w:fldCharType="begin"/>
        </w:r>
        <w:r w:rsidR="0026596D">
          <w:rPr>
            <w:noProof/>
            <w:webHidden/>
          </w:rPr>
          <w:instrText xml:space="preserve"> PAGEREF _Toc114692553 \h </w:instrText>
        </w:r>
        <w:r w:rsidR="0026596D">
          <w:rPr>
            <w:noProof/>
            <w:webHidden/>
          </w:rPr>
        </w:r>
        <w:r w:rsidR="0026596D">
          <w:rPr>
            <w:noProof/>
            <w:webHidden/>
          </w:rPr>
          <w:fldChar w:fldCharType="separate"/>
        </w:r>
        <w:r w:rsidR="00D12312">
          <w:rPr>
            <w:noProof/>
            <w:webHidden/>
          </w:rPr>
          <w:t>3</w:t>
        </w:r>
        <w:r w:rsidR="0026596D">
          <w:rPr>
            <w:noProof/>
            <w:webHidden/>
          </w:rPr>
          <w:fldChar w:fldCharType="end"/>
        </w:r>
      </w:hyperlink>
    </w:p>
    <w:p w14:paraId="3674073A" w14:textId="2ED3BE46" w:rsidR="0026596D" w:rsidRDefault="00000000">
      <w:pPr>
        <w:pStyle w:val="TOC1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lang w:val="en-RU" w:eastAsia="en-GB"/>
        </w:rPr>
      </w:pPr>
      <w:hyperlink w:anchor="_Toc114692554" w:history="1">
        <w:r w:rsidR="0026596D" w:rsidRPr="000B003E">
          <w:rPr>
            <w:rStyle w:val="Hyperlink"/>
            <w:noProof/>
          </w:rPr>
          <w:t>Результат</w:t>
        </w:r>
        <w:r w:rsidR="0026596D" w:rsidRPr="000B003E">
          <w:rPr>
            <w:rStyle w:val="Hyperlink"/>
            <w:noProof/>
            <w:lang w:val="en-US"/>
          </w:rPr>
          <w:t xml:space="preserve"> </w:t>
        </w:r>
        <w:r w:rsidR="0026596D" w:rsidRPr="000B003E">
          <w:rPr>
            <w:rStyle w:val="Hyperlink"/>
            <w:noProof/>
          </w:rPr>
          <w:t>работы</w:t>
        </w:r>
        <w:r w:rsidR="0026596D" w:rsidRPr="000B003E">
          <w:rPr>
            <w:rStyle w:val="Hyperlink"/>
            <w:noProof/>
            <w:lang w:val="en-US"/>
          </w:rPr>
          <w:t xml:space="preserve"> </w:t>
        </w:r>
        <w:r w:rsidR="0026596D" w:rsidRPr="000B003E">
          <w:rPr>
            <w:rStyle w:val="Hyperlink"/>
            <w:noProof/>
          </w:rPr>
          <w:t>программы</w:t>
        </w:r>
        <w:r w:rsidR="0026596D" w:rsidRPr="000B003E">
          <w:rPr>
            <w:rStyle w:val="Hyperlink"/>
            <w:noProof/>
            <w:lang w:val="en-US"/>
          </w:rPr>
          <w:t>:</w:t>
        </w:r>
        <w:r w:rsidR="0026596D">
          <w:rPr>
            <w:noProof/>
            <w:webHidden/>
          </w:rPr>
          <w:tab/>
        </w:r>
        <w:r w:rsidR="0026596D">
          <w:rPr>
            <w:noProof/>
            <w:webHidden/>
          </w:rPr>
          <w:fldChar w:fldCharType="begin"/>
        </w:r>
        <w:r w:rsidR="0026596D">
          <w:rPr>
            <w:noProof/>
            <w:webHidden/>
          </w:rPr>
          <w:instrText xml:space="preserve"> PAGEREF _Toc114692554 \h </w:instrText>
        </w:r>
        <w:r w:rsidR="0026596D">
          <w:rPr>
            <w:noProof/>
            <w:webHidden/>
          </w:rPr>
        </w:r>
        <w:r w:rsidR="0026596D">
          <w:rPr>
            <w:noProof/>
            <w:webHidden/>
          </w:rPr>
          <w:fldChar w:fldCharType="separate"/>
        </w:r>
        <w:r w:rsidR="00D12312">
          <w:rPr>
            <w:noProof/>
            <w:webHidden/>
          </w:rPr>
          <w:t>7</w:t>
        </w:r>
        <w:r w:rsidR="0026596D">
          <w:rPr>
            <w:noProof/>
            <w:webHidden/>
          </w:rPr>
          <w:fldChar w:fldCharType="end"/>
        </w:r>
      </w:hyperlink>
    </w:p>
    <w:p w14:paraId="1C461204" w14:textId="41080880" w:rsidR="0026596D" w:rsidRDefault="00000000">
      <w:pPr>
        <w:pStyle w:val="TOC1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lang w:val="en-RU" w:eastAsia="en-GB"/>
        </w:rPr>
      </w:pPr>
      <w:hyperlink w:anchor="_Toc114692555" w:history="1">
        <w:r w:rsidR="0026596D" w:rsidRPr="000B003E">
          <w:rPr>
            <w:rStyle w:val="Hyperlink"/>
            <w:noProof/>
          </w:rPr>
          <w:t>Вывод:</w:t>
        </w:r>
        <w:r w:rsidR="0026596D">
          <w:rPr>
            <w:noProof/>
            <w:webHidden/>
          </w:rPr>
          <w:tab/>
        </w:r>
        <w:r w:rsidR="0026596D">
          <w:rPr>
            <w:noProof/>
            <w:webHidden/>
          </w:rPr>
          <w:fldChar w:fldCharType="begin"/>
        </w:r>
        <w:r w:rsidR="0026596D">
          <w:rPr>
            <w:noProof/>
            <w:webHidden/>
          </w:rPr>
          <w:instrText xml:space="preserve"> PAGEREF _Toc114692555 \h </w:instrText>
        </w:r>
        <w:r w:rsidR="0026596D">
          <w:rPr>
            <w:noProof/>
            <w:webHidden/>
          </w:rPr>
        </w:r>
        <w:r w:rsidR="0026596D">
          <w:rPr>
            <w:noProof/>
            <w:webHidden/>
          </w:rPr>
          <w:fldChar w:fldCharType="separate"/>
        </w:r>
        <w:r w:rsidR="00D12312">
          <w:rPr>
            <w:noProof/>
            <w:webHidden/>
          </w:rPr>
          <w:t>7</w:t>
        </w:r>
        <w:r w:rsidR="0026596D">
          <w:rPr>
            <w:noProof/>
            <w:webHidden/>
          </w:rPr>
          <w:fldChar w:fldCharType="end"/>
        </w:r>
      </w:hyperlink>
    </w:p>
    <w:p w14:paraId="472DE40B" w14:textId="2B87D243" w:rsidR="0026596D" w:rsidRDefault="00000000">
      <w:pPr>
        <w:pStyle w:val="TOC1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lang w:val="en-RU" w:eastAsia="en-GB"/>
        </w:rPr>
      </w:pPr>
      <w:hyperlink w:anchor="_Toc114692556" w:history="1">
        <w:r w:rsidR="0026596D" w:rsidRPr="000B003E">
          <w:rPr>
            <w:rStyle w:val="Hyperlink"/>
            <w:noProof/>
          </w:rPr>
          <w:t>Приложение:</w:t>
        </w:r>
        <w:r w:rsidR="0026596D">
          <w:rPr>
            <w:noProof/>
            <w:webHidden/>
          </w:rPr>
          <w:tab/>
        </w:r>
        <w:r w:rsidR="0026596D">
          <w:rPr>
            <w:noProof/>
            <w:webHidden/>
          </w:rPr>
          <w:fldChar w:fldCharType="begin"/>
        </w:r>
        <w:r w:rsidR="0026596D">
          <w:rPr>
            <w:noProof/>
            <w:webHidden/>
          </w:rPr>
          <w:instrText xml:space="preserve"> PAGEREF _Toc114692556 \h </w:instrText>
        </w:r>
        <w:r w:rsidR="0026596D">
          <w:rPr>
            <w:noProof/>
            <w:webHidden/>
          </w:rPr>
        </w:r>
        <w:r w:rsidR="0026596D">
          <w:rPr>
            <w:noProof/>
            <w:webHidden/>
          </w:rPr>
          <w:fldChar w:fldCharType="separate"/>
        </w:r>
        <w:r w:rsidR="00D12312">
          <w:rPr>
            <w:noProof/>
            <w:webHidden/>
          </w:rPr>
          <w:t>16</w:t>
        </w:r>
        <w:r w:rsidR="0026596D">
          <w:rPr>
            <w:noProof/>
            <w:webHidden/>
          </w:rPr>
          <w:fldChar w:fldCharType="end"/>
        </w:r>
      </w:hyperlink>
    </w:p>
    <w:p w14:paraId="275475CB" w14:textId="46924380" w:rsidR="004725AA" w:rsidRDefault="00625241" w:rsidP="00120FBB">
      <w:pPr>
        <w:pStyle w:val="NormalIndent"/>
        <w:spacing w:line="240" w:lineRule="auto"/>
        <w:ind w:firstLine="567"/>
      </w:pPr>
      <w:r>
        <w:fldChar w:fldCharType="end"/>
      </w:r>
    </w:p>
    <w:p w14:paraId="6E37BA12" w14:textId="77777777" w:rsidR="004725AA" w:rsidRDefault="004725AA" w:rsidP="00120FBB">
      <w:pPr>
        <w:pStyle w:val="NormalIndent"/>
        <w:spacing w:line="240" w:lineRule="auto"/>
        <w:ind w:firstLine="567"/>
      </w:pPr>
    </w:p>
    <w:p w14:paraId="6AEA2FC2" w14:textId="77777777" w:rsidR="004725AA" w:rsidRDefault="004725AA" w:rsidP="00120FBB">
      <w:pPr>
        <w:pStyle w:val="NormalIndent"/>
        <w:spacing w:line="240" w:lineRule="auto"/>
        <w:ind w:firstLine="567"/>
      </w:pPr>
    </w:p>
    <w:p w14:paraId="353722FC" w14:textId="77777777" w:rsidR="004725AA" w:rsidRDefault="004725AA" w:rsidP="00120FBB">
      <w:pPr>
        <w:pStyle w:val="NormalIndent"/>
        <w:spacing w:line="240" w:lineRule="auto"/>
        <w:ind w:firstLine="567"/>
      </w:pPr>
    </w:p>
    <w:p w14:paraId="1F45DA9E" w14:textId="77777777" w:rsidR="004725AA" w:rsidRDefault="004725AA" w:rsidP="00120FBB">
      <w:pPr>
        <w:pStyle w:val="NormalIndent"/>
        <w:spacing w:line="240" w:lineRule="auto"/>
        <w:ind w:firstLine="567"/>
      </w:pPr>
    </w:p>
    <w:p w14:paraId="55E0944C" w14:textId="77777777" w:rsidR="004725AA" w:rsidRDefault="004725AA" w:rsidP="00120FBB">
      <w:pPr>
        <w:pStyle w:val="NormalIndent"/>
        <w:spacing w:line="240" w:lineRule="auto"/>
        <w:ind w:firstLine="567"/>
      </w:pPr>
    </w:p>
    <w:p w14:paraId="23A60A97" w14:textId="77777777" w:rsidR="004725AA" w:rsidRDefault="004725AA" w:rsidP="00120FBB">
      <w:pPr>
        <w:pStyle w:val="NormalIndent"/>
        <w:spacing w:line="240" w:lineRule="auto"/>
        <w:ind w:firstLine="567"/>
      </w:pPr>
    </w:p>
    <w:p w14:paraId="33F11AAC" w14:textId="77777777" w:rsidR="004725AA" w:rsidRDefault="004725AA" w:rsidP="00120FBB">
      <w:pPr>
        <w:pStyle w:val="NormalIndent"/>
        <w:spacing w:line="240" w:lineRule="auto"/>
        <w:ind w:firstLine="567"/>
      </w:pPr>
    </w:p>
    <w:p w14:paraId="43990DD4" w14:textId="77777777" w:rsidR="004725AA" w:rsidRDefault="004725AA" w:rsidP="00120FBB">
      <w:pPr>
        <w:pStyle w:val="NormalIndent"/>
        <w:spacing w:line="240" w:lineRule="auto"/>
        <w:ind w:firstLine="567"/>
      </w:pPr>
    </w:p>
    <w:p w14:paraId="61B45395" w14:textId="77777777" w:rsidR="004725AA" w:rsidRDefault="004725AA" w:rsidP="00120FBB">
      <w:pPr>
        <w:pStyle w:val="NormalIndent"/>
        <w:spacing w:line="240" w:lineRule="auto"/>
        <w:ind w:firstLine="567"/>
      </w:pPr>
    </w:p>
    <w:p w14:paraId="5DF7659A" w14:textId="77777777" w:rsidR="004725AA" w:rsidRDefault="004725AA" w:rsidP="00120FBB">
      <w:pPr>
        <w:pStyle w:val="NormalIndent"/>
        <w:spacing w:line="240" w:lineRule="auto"/>
        <w:ind w:firstLine="567"/>
      </w:pPr>
    </w:p>
    <w:p w14:paraId="7701A30D" w14:textId="77777777" w:rsidR="004725AA" w:rsidRDefault="004725AA" w:rsidP="00120FBB">
      <w:pPr>
        <w:pStyle w:val="NormalIndent"/>
        <w:spacing w:line="240" w:lineRule="auto"/>
        <w:ind w:firstLine="567"/>
      </w:pPr>
    </w:p>
    <w:p w14:paraId="14D92F53" w14:textId="77777777" w:rsidR="004725AA" w:rsidRDefault="004725AA" w:rsidP="00120FBB">
      <w:pPr>
        <w:pStyle w:val="NormalIndent"/>
        <w:spacing w:line="240" w:lineRule="auto"/>
        <w:ind w:firstLine="567"/>
      </w:pPr>
    </w:p>
    <w:p w14:paraId="6AF93188" w14:textId="77777777" w:rsidR="004725AA" w:rsidRDefault="004725AA" w:rsidP="00120FBB">
      <w:pPr>
        <w:pStyle w:val="NormalIndent"/>
        <w:spacing w:line="240" w:lineRule="auto"/>
        <w:ind w:firstLine="567"/>
      </w:pPr>
    </w:p>
    <w:p w14:paraId="74EE18F4" w14:textId="77777777" w:rsidR="004725AA" w:rsidRDefault="004725AA" w:rsidP="00120FBB">
      <w:pPr>
        <w:pStyle w:val="NormalIndent"/>
        <w:spacing w:line="240" w:lineRule="auto"/>
        <w:ind w:firstLine="567"/>
      </w:pPr>
    </w:p>
    <w:p w14:paraId="6D402DDE" w14:textId="77777777" w:rsidR="004725AA" w:rsidRDefault="004725AA" w:rsidP="00625241">
      <w:pPr>
        <w:pStyle w:val="NormalIndent"/>
        <w:spacing w:line="240" w:lineRule="auto"/>
      </w:pPr>
    </w:p>
    <w:p w14:paraId="522C86C6" w14:textId="77777777" w:rsidR="00625241" w:rsidRDefault="00625241" w:rsidP="00625241">
      <w:pPr>
        <w:pStyle w:val="NormalIndent"/>
        <w:spacing w:line="240" w:lineRule="auto"/>
        <w:outlineLvl w:val="0"/>
      </w:pPr>
    </w:p>
    <w:p w14:paraId="113B2DC7" w14:textId="77777777" w:rsidR="004725AA" w:rsidRDefault="004725AA" w:rsidP="00120FBB">
      <w:pPr>
        <w:pStyle w:val="NormalIndent"/>
        <w:spacing w:line="240" w:lineRule="auto"/>
        <w:ind w:firstLine="567"/>
      </w:pPr>
    </w:p>
    <w:p w14:paraId="2657E896" w14:textId="77777777" w:rsidR="00625241" w:rsidRDefault="00625241" w:rsidP="00120FBB">
      <w:pPr>
        <w:pStyle w:val="NormalIndent"/>
        <w:spacing w:line="240" w:lineRule="auto"/>
        <w:ind w:firstLine="567"/>
        <w:rPr>
          <w:rStyle w:val="Heading1Char"/>
        </w:rPr>
      </w:pPr>
    </w:p>
    <w:p w14:paraId="15828C4D" w14:textId="77777777" w:rsidR="00625241" w:rsidRDefault="00625241" w:rsidP="00120FBB">
      <w:pPr>
        <w:pStyle w:val="NormalIndent"/>
        <w:spacing w:line="240" w:lineRule="auto"/>
        <w:ind w:firstLine="567"/>
        <w:rPr>
          <w:rStyle w:val="Heading1Char"/>
        </w:rPr>
      </w:pPr>
    </w:p>
    <w:p w14:paraId="4C4D163A" w14:textId="77777777" w:rsidR="00625241" w:rsidRDefault="00625241" w:rsidP="00120FBB">
      <w:pPr>
        <w:pStyle w:val="NormalIndent"/>
        <w:spacing w:line="240" w:lineRule="auto"/>
        <w:ind w:firstLine="567"/>
        <w:rPr>
          <w:rStyle w:val="Heading1Char"/>
        </w:rPr>
      </w:pPr>
    </w:p>
    <w:p w14:paraId="445A8803" w14:textId="6076749A" w:rsidR="004725AA" w:rsidRDefault="003A549A" w:rsidP="00C42F3C">
      <w:pPr>
        <w:pStyle w:val="NormalIndent"/>
        <w:tabs>
          <w:tab w:val="left" w:pos="3375"/>
        </w:tabs>
        <w:spacing w:line="240" w:lineRule="auto"/>
        <w:ind w:firstLine="567"/>
      </w:pPr>
      <w:bookmarkStart w:id="6" w:name="_Toc114692552"/>
      <w:r w:rsidRPr="004725AA">
        <w:rPr>
          <w:rStyle w:val="Heading1Char"/>
        </w:rPr>
        <w:t>Цель работы:</w:t>
      </w:r>
      <w:bookmarkEnd w:id="6"/>
      <w:r w:rsidRPr="0091287B">
        <w:t xml:space="preserve"> </w:t>
      </w:r>
      <w:r w:rsidR="00C42F3C">
        <w:tab/>
      </w:r>
    </w:p>
    <w:p w14:paraId="31068BD5" w14:textId="1BCF7A94" w:rsidR="00C42F3C" w:rsidRPr="00C42F3C" w:rsidRDefault="00C42F3C" w:rsidP="00C42F3C">
      <w:pPr>
        <w:pStyle w:val="NormalIndent"/>
        <w:tabs>
          <w:tab w:val="left" w:pos="3375"/>
        </w:tabs>
        <w:ind w:firstLine="567"/>
        <w:rPr>
          <w:lang w:val="en-RU"/>
        </w:rPr>
      </w:pPr>
      <w:r w:rsidRPr="00C42F3C">
        <w:rPr>
          <w:lang w:val="en-RU"/>
        </w:rPr>
        <w:t>Найти локальный минимум (максимум) функции вида f(x) =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-x+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-x</m:t>
            </m:r>
          </m:sup>
        </m:sSup>
      </m:oMath>
      <w:r w:rsidRPr="00C42F3C">
        <w:rPr>
          <w:lang w:val="en-RU"/>
        </w:rPr>
        <w:t xml:space="preserve"> на заданном интервале [a,b] с заданной точностью ε &gt; 0 одним из способов:</w:t>
      </w:r>
    </w:p>
    <w:p w14:paraId="3198AFBA" w14:textId="77777777" w:rsidR="0026596D" w:rsidRDefault="00C42F3C" w:rsidP="00C42F3C">
      <w:pPr>
        <w:pStyle w:val="NormalIndent"/>
        <w:tabs>
          <w:tab w:val="left" w:pos="3375"/>
        </w:tabs>
        <w:ind w:firstLine="567"/>
        <w:rPr>
          <w:lang w:val="en-RU"/>
        </w:rPr>
      </w:pPr>
      <w:r w:rsidRPr="00C42F3C">
        <w:rPr>
          <w:lang w:val="en-RU"/>
        </w:rPr>
        <w:t xml:space="preserve">1) Методом «деления отрезка» пополам; </w:t>
      </w:r>
    </w:p>
    <w:p w14:paraId="632F24F9" w14:textId="019E5111" w:rsidR="00C42F3C" w:rsidRPr="00C42F3C" w:rsidRDefault="00C42F3C" w:rsidP="00C42F3C">
      <w:pPr>
        <w:pStyle w:val="NormalIndent"/>
        <w:tabs>
          <w:tab w:val="left" w:pos="3375"/>
        </w:tabs>
        <w:ind w:firstLine="567"/>
        <w:rPr>
          <w:lang w:val="en-RU"/>
        </w:rPr>
      </w:pPr>
      <w:r w:rsidRPr="00C42F3C">
        <w:rPr>
          <w:lang w:val="en-RU"/>
        </w:rPr>
        <w:t>2) Методом «золотого сечения»;</w:t>
      </w:r>
    </w:p>
    <w:p w14:paraId="22AA3FF2" w14:textId="77777777" w:rsidR="00C42F3C" w:rsidRPr="00C42F3C" w:rsidRDefault="00C42F3C" w:rsidP="00C42F3C">
      <w:pPr>
        <w:pStyle w:val="NormalIndent"/>
        <w:tabs>
          <w:tab w:val="left" w:pos="3375"/>
        </w:tabs>
        <w:ind w:firstLine="567"/>
        <w:rPr>
          <w:lang w:val="en-RU"/>
        </w:rPr>
      </w:pPr>
      <w:r w:rsidRPr="00C42F3C">
        <w:rPr>
          <w:lang w:val="en-RU"/>
        </w:rPr>
        <w:t>3) Методом «Фибоначчи».</w:t>
      </w:r>
    </w:p>
    <w:p w14:paraId="3B64112F" w14:textId="499A2F0A" w:rsidR="00C42F3C" w:rsidRPr="00C42F3C" w:rsidRDefault="00C42F3C" w:rsidP="00C42F3C">
      <w:pPr>
        <w:pStyle w:val="NormalIndent"/>
        <w:tabs>
          <w:tab w:val="left" w:pos="3375"/>
        </w:tabs>
        <w:spacing w:line="240" w:lineRule="auto"/>
        <w:ind w:firstLine="567"/>
        <w:rPr>
          <w:lang w:val="en-RU"/>
        </w:rPr>
      </w:pPr>
      <w:r w:rsidRPr="00C42F3C">
        <w:rPr>
          <w:lang w:val="en-RU"/>
        </w:rPr>
        <w:t>Провести</w:t>
      </w:r>
      <w:r w:rsidR="0026596D" w:rsidRPr="0026596D">
        <w:t xml:space="preserve"> </w:t>
      </w:r>
      <w:r w:rsidRPr="00C42F3C">
        <w:rPr>
          <w:lang w:val="en-RU"/>
        </w:rPr>
        <w:t>анализ разработанного алгоритма и программы и сравнить с аналогичным решением с помощью алгоритма «пассивного поиска».</w:t>
      </w:r>
    </w:p>
    <w:p w14:paraId="5F881A20" w14:textId="602929DC" w:rsidR="0091287B" w:rsidRDefault="00CE2314" w:rsidP="004725AA">
      <w:pPr>
        <w:pStyle w:val="Heading1"/>
        <w:ind w:firstLine="567"/>
        <w:rPr>
          <w:lang w:val="en-US"/>
        </w:rPr>
      </w:pPr>
      <w:bookmarkStart w:id="7" w:name="_Toc114692553"/>
      <w:r>
        <w:t>Листинг</w:t>
      </w:r>
      <w:r w:rsidRPr="00041202">
        <w:rPr>
          <w:lang w:val="en-US"/>
        </w:rPr>
        <w:t xml:space="preserve"> </w:t>
      </w:r>
      <w:r>
        <w:t>кода</w:t>
      </w:r>
      <w:r>
        <w:rPr>
          <w:lang w:val="en-US"/>
        </w:rPr>
        <w:t>:</w:t>
      </w:r>
      <w:bookmarkEnd w:id="7"/>
    </w:p>
    <w:p w14:paraId="7712BC75" w14:textId="77777777" w:rsidR="004262F4" w:rsidRDefault="004262F4" w:rsidP="004262F4">
      <w:pPr>
        <w:pStyle w:val="HTMLPreformatted"/>
        <w:shd w:val="clear" w:color="auto" w:fill="2B2B2B"/>
        <w:rPr>
          <w:color w:val="A9B7C6"/>
        </w:rPr>
      </w:pPr>
      <w:r>
        <w:rPr>
          <w:color w:val="BBB529"/>
        </w:rPr>
        <w:t xml:space="preserve">#include </w:t>
      </w:r>
      <w:r>
        <w:rPr>
          <w:color w:val="6A8759"/>
        </w:rPr>
        <w:t>&lt;iostream&gt;</w:t>
      </w:r>
      <w:r>
        <w:rPr>
          <w:color w:val="6A8759"/>
        </w:rPr>
        <w:br/>
      </w:r>
      <w:r>
        <w:rPr>
          <w:color w:val="BBB529"/>
        </w:rPr>
        <w:t xml:space="preserve">#include </w:t>
      </w:r>
      <w:r>
        <w:rPr>
          <w:color w:val="6A8759"/>
        </w:rPr>
        <w:t>&lt;cmath&gt;</w:t>
      </w:r>
      <w:r>
        <w:rPr>
          <w:color w:val="6A8759"/>
        </w:rPr>
        <w:br/>
      </w:r>
      <w:r>
        <w:rPr>
          <w:color w:val="BBB529"/>
        </w:rPr>
        <w:t xml:space="preserve">#include </w:t>
      </w:r>
      <w:r>
        <w:rPr>
          <w:color w:val="6A8759"/>
        </w:rPr>
        <w:t>&lt;ctime&gt;</w:t>
      </w:r>
      <w:r>
        <w:rPr>
          <w:color w:val="6A8759"/>
        </w:rPr>
        <w:br/>
      </w:r>
      <w:r>
        <w:rPr>
          <w:color w:val="CC7832"/>
        </w:rPr>
        <w:t xml:space="preserve">float </w:t>
      </w:r>
      <w:r>
        <w:rPr>
          <w:color w:val="A9B7C6"/>
        </w:rPr>
        <w:t>func(</w:t>
      </w:r>
      <w:r>
        <w:rPr>
          <w:color w:val="CC7832"/>
        </w:rPr>
        <w:t xml:space="preserve">float </w:t>
      </w:r>
      <w:r>
        <w:rPr>
          <w:color w:val="A9B7C6"/>
        </w:rPr>
        <w:t>x)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pow(x</w:t>
      </w:r>
      <w:r>
        <w:rPr>
          <w:color w:val="CC7832"/>
        </w:rPr>
        <w:t>,</w:t>
      </w:r>
      <w:r>
        <w:rPr>
          <w:color w:val="6897BB"/>
        </w:rPr>
        <w:t>3</w:t>
      </w:r>
      <w:r>
        <w:rPr>
          <w:color w:val="A9B7C6"/>
        </w:rPr>
        <w:t>)-x+exp(-x)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CC7832"/>
        </w:rPr>
        <w:t xml:space="preserve">void </w:t>
      </w:r>
      <w:r>
        <w:rPr>
          <w:color w:val="A9B7C6"/>
        </w:rPr>
        <w:t>PassiveSearch(</w:t>
      </w:r>
      <w:r>
        <w:rPr>
          <w:color w:val="CC7832"/>
        </w:rPr>
        <w:t xml:space="preserve">float </w:t>
      </w:r>
      <w:r>
        <w:rPr>
          <w:color w:val="A9B7C6"/>
        </w:rPr>
        <w:t>left</w:t>
      </w:r>
      <w:r>
        <w:rPr>
          <w:color w:val="CC7832"/>
        </w:rPr>
        <w:t xml:space="preserve">,float </w:t>
      </w:r>
      <w:r>
        <w:rPr>
          <w:color w:val="A9B7C6"/>
        </w:rPr>
        <w:t>right</w:t>
      </w:r>
      <w:r>
        <w:rPr>
          <w:color w:val="CC7832"/>
        </w:rPr>
        <w:t xml:space="preserve">, float </w:t>
      </w:r>
      <w:r>
        <w:rPr>
          <w:color w:val="A9B7C6"/>
        </w:rPr>
        <w:t>e)</w:t>
      </w:r>
      <w:r>
        <w:rPr>
          <w:color w:val="A9B7C6"/>
        </w:rPr>
        <w:br/>
        <w:t>{</w:t>
      </w:r>
      <w:r>
        <w:rPr>
          <w:color w:val="A9B7C6"/>
        </w:rPr>
        <w:br/>
        <w:t xml:space="preserve">    srand(time(</w:t>
      </w:r>
      <w:r>
        <w:rPr>
          <w:color w:val="6897BB"/>
        </w:rPr>
        <w:t>0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int </w:t>
      </w:r>
      <w:r>
        <w:rPr>
          <w:color w:val="A9B7C6"/>
        </w:rPr>
        <w:t xml:space="preserve">steps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float </w:t>
      </w:r>
      <w:r>
        <w:rPr>
          <w:color w:val="A9B7C6"/>
        </w:rPr>
        <w:t xml:space="preserve">minPoint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float </w:t>
      </w:r>
      <w:r>
        <w:rPr>
          <w:color w:val="A9B7C6"/>
        </w:rPr>
        <w:t xml:space="preserve">minVal = </w:t>
      </w:r>
      <w:r>
        <w:rPr>
          <w:color w:val="6897BB"/>
        </w:rPr>
        <w:t>99999999</w:t>
      </w:r>
      <w:r>
        <w:rPr>
          <w:color w:val="CC7832"/>
        </w:rPr>
        <w:t>;</w:t>
      </w:r>
      <w:r>
        <w:rPr>
          <w:color w:val="CC7832"/>
        </w:rPr>
        <w:br/>
        <w:t xml:space="preserve">    for </w:t>
      </w:r>
      <w:r>
        <w:rPr>
          <w:color w:val="A9B7C6"/>
        </w:rPr>
        <w:t>(</w:t>
      </w:r>
      <w:r>
        <w:rPr>
          <w:color w:val="CC7832"/>
        </w:rPr>
        <w:t xml:space="preserve">float </w:t>
      </w:r>
      <w:r>
        <w:rPr>
          <w:color w:val="A9B7C6"/>
        </w:rPr>
        <w:t>i = left</w:t>
      </w:r>
      <w:r>
        <w:rPr>
          <w:color w:val="CC7832"/>
        </w:rPr>
        <w:t xml:space="preserve">; </w:t>
      </w:r>
      <w:r>
        <w:rPr>
          <w:color w:val="A9B7C6"/>
        </w:rPr>
        <w:t>i &lt;= right</w:t>
      </w:r>
      <w:r>
        <w:rPr>
          <w:color w:val="CC7832"/>
        </w:rPr>
        <w:t xml:space="preserve">; </w:t>
      </w:r>
      <w:r>
        <w:rPr>
          <w:color w:val="A9B7C6"/>
        </w:rPr>
        <w:t>i+=e) {</w:t>
      </w:r>
      <w:r>
        <w:rPr>
          <w:color w:val="A9B7C6"/>
        </w:rPr>
        <w:br/>
        <w:t xml:space="preserve">        steps++</w:t>
      </w:r>
      <w:r>
        <w:rPr>
          <w:color w:val="CC7832"/>
        </w:rPr>
        <w:t>;</w:t>
      </w:r>
      <w:r>
        <w:rPr>
          <w:color w:val="CC7832"/>
        </w:rPr>
        <w:br/>
        <w:t xml:space="preserve">        float </w:t>
      </w:r>
      <w:r>
        <w:rPr>
          <w:color w:val="A9B7C6"/>
        </w:rPr>
        <w:t>tmp = func(i)</w:t>
      </w:r>
      <w:r>
        <w:rPr>
          <w:color w:val="CC7832"/>
        </w:rPr>
        <w:t>;</w:t>
      </w:r>
      <w:r>
        <w:rPr>
          <w:color w:val="CC7832"/>
        </w:rPr>
        <w:br/>
        <w:t xml:space="preserve">        if</w:t>
      </w:r>
      <w:r>
        <w:rPr>
          <w:color w:val="A9B7C6"/>
        </w:rPr>
        <w:t>(minVal &gt; tmp) {</w:t>
      </w:r>
      <w:r>
        <w:rPr>
          <w:color w:val="A9B7C6"/>
        </w:rPr>
        <w:br/>
        <w:t xml:space="preserve">            minVal = tmp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minPoint = i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std::cout &lt;&lt; </w:t>
      </w:r>
      <w:r>
        <w:rPr>
          <w:color w:val="6A8759"/>
        </w:rPr>
        <w:t xml:space="preserve">"Result X:" </w:t>
      </w:r>
      <w:r>
        <w:rPr>
          <w:color w:val="A9B7C6"/>
        </w:rPr>
        <w:t xml:space="preserve">&lt;&lt; minPoint &lt;&lt; </w:t>
      </w:r>
      <w:r>
        <w:rPr>
          <w:color w:val="6A8759"/>
        </w:rPr>
        <w:t xml:space="preserve">" Y:" </w:t>
      </w:r>
      <w:r>
        <w:rPr>
          <w:color w:val="A9B7C6"/>
        </w:rPr>
        <w:t>&lt;&lt; func(minPoint) &lt;&lt;</w:t>
      </w:r>
      <w:r>
        <w:rPr>
          <w:color w:val="6A8759"/>
        </w:rPr>
        <w:t>" Steps:"</w:t>
      </w:r>
      <w:r>
        <w:rPr>
          <w:color w:val="A9B7C6"/>
        </w:rPr>
        <w:t>&lt;&lt; steps&lt;&lt;</w:t>
      </w:r>
      <w:r>
        <w:rPr>
          <w:color w:val="6A8759"/>
        </w:rPr>
        <w:t xml:space="preserve">" Time:" </w:t>
      </w:r>
      <w:r>
        <w:rPr>
          <w:color w:val="A9B7C6"/>
        </w:rPr>
        <w:t>&lt;&lt; clock()/</w:t>
      </w:r>
      <w:r>
        <w:rPr>
          <w:color w:val="6897BB"/>
        </w:rPr>
        <w:t>1000.0</w:t>
      </w:r>
      <w:r>
        <w:rPr>
          <w:color w:val="A9B7C6"/>
        </w:rPr>
        <w:t>&lt;&lt; std::endl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CC7832"/>
        </w:rPr>
        <w:t xml:space="preserve">void </w:t>
      </w:r>
      <w:r>
        <w:rPr>
          <w:color w:val="A9B7C6"/>
        </w:rPr>
        <w:t>Task1_SearchHalfPart(</w:t>
      </w:r>
      <w:r>
        <w:rPr>
          <w:color w:val="CC7832"/>
        </w:rPr>
        <w:t xml:space="preserve">float </w:t>
      </w:r>
      <w:r>
        <w:rPr>
          <w:color w:val="A9B7C6"/>
        </w:rPr>
        <w:t>a</w:t>
      </w:r>
      <w:r>
        <w:rPr>
          <w:color w:val="CC7832"/>
        </w:rPr>
        <w:t xml:space="preserve">,float </w:t>
      </w:r>
      <w:r>
        <w:rPr>
          <w:color w:val="A9B7C6"/>
        </w:rPr>
        <w:t>b</w:t>
      </w:r>
      <w:r>
        <w:rPr>
          <w:color w:val="CC7832"/>
        </w:rPr>
        <w:t xml:space="preserve">,float </w:t>
      </w:r>
      <w:r>
        <w:rPr>
          <w:color w:val="A9B7C6"/>
        </w:rPr>
        <w:t>e){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float </w:t>
      </w:r>
      <w:r>
        <w:rPr>
          <w:color w:val="A9B7C6"/>
        </w:rPr>
        <w:t>x1</w:t>
      </w:r>
      <w:r>
        <w:rPr>
          <w:color w:val="CC7832"/>
        </w:rPr>
        <w:t>;</w:t>
      </w:r>
      <w:r>
        <w:rPr>
          <w:color w:val="CC7832"/>
        </w:rPr>
        <w:br/>
        <w:t xml:space="preserve">    float </w:t>
      </w:r>
      <w:r>
        <w:rPr>
          <w:color w:val="A9B7C6"/>
        </w:rPr>
        <w:t>a1=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A9B7C6"/>
        </w:rPr>
        <w:t xml:space="preserve">b1 = </w:t>
      </w:r>
      <w:r>
        <w:rPr>
          <w:color w:val="6897BB"/>
        </w:rPr>
        <w:t>999999</w:t>
      </w:r>
      <w:r>
        <w:rPr>
          <w:color w:val="CC7832"/>
        </w:rPr>
        <w:t>;</w:t>
      </w:r>
      <w:r>
        <w:rPr>
          <w:color w:val="CC7832"/>
        </w:rPr>
        <w:br/>
        <w:t xml:space="preserve">    float </w:t>
      </w:r>
      <w:r>
        <w:rPr>
          <w:color w:val="A9B7C6"/>
        </w:rPr>
        <w:t>a0 = a</w:t>
      </w:r>
      <w:r>
        <w:rPr>
          <w:color w:val="CC7832"/>
        </w:rPr>
        <w:t>;</w:t>
      </w:r>
      <w:r>
        <w:rPr>
          <w:color w:val="CC7832"/>
        </w:rPr>
        <w:br/>
        <w:t xml:space="preserve">    float </w:t>
      </w:r>
      <w:r>
        <w:rPr>
          <w:color w:val="A9B7C6"/>
        </w:rPr>
        <w:t>b0 = b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srand(time(</w:t>
      </w:r>
      <w:r>
        <w:rPr>
          <w:color w:val="6897BB"/>
        </w:rPr>
        <w:t>0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int </w:t>
      </w:r>
      <w:r>
        <w:rPr>
          <w:color w:val="A9B7C6"/>
        </w:rPr>
        <w:t xml:space="preserve">steps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while</w:t>
      </w:r>
      <w:r>
        <w:rPr>
          <w:color w:val="A9B7C6"/>
        </w:rPr>
        <w:t>(b1-a1 &gt; e)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float </w:t>
      </w:r>
      <w:r>
        <w:rPr>
          <w:color w:val="A9B7C6"/>
        </w:rPr>
        <w:t xml:space="preserve">om = (b0 - a0) / </w:t>
      </w:r>
      <w:r>
        <w:rPr>
          <w:color w:val="6897BB"/>
        </w:rPr>
        <w:t>10</w:t>
      </w:r>
      <w:r>
        <w:rPr>
          <w:color w:val="CC7832"/>
        </w:rPr>
        <w:t>;</w:t>
      </w:r>
      <w:r>
        <w:rPr>
          <w:color w:val="CC7832"/>
        </w:rPr>
        <w:br/>
        <w:t xml:space="preserve">        float </w:t>
      </w:r>
      <w:r>
        <w:rPr>
          <w:color w:val="A9B7C6"/>
        </w:rPr>
        <w:t xml:space="preserve">alp0 = (a0 + b0) / </w:t>
      </w:r>
      <w:r>
        <w:rPr>
          <w:color w:val="6897BB"/>
        </w:rPr>
        <w:t xml:space="preserve">2 </w:t>
      </w:r>
      <w:r>
        <w:rPr>
          <w:color w:val="A9B7C6"/>
        </w:rPr>
        <w:t>- om</w:t>
      </w:r>
      <w:r>
        <w:rPr>
          <w:color w:val="CC7832"/>
        </w:rPr>
        <w:t>;</w:t>
      </w:r>
      <w:r>
        <w:rPr>
          <w:color w:val="CC7832"/>
        </w:rPr>
        <w:br/>
        <w:t xml:space="preserve">        float </w:t>
      </w:r>
      <w:r>
        <w:rPr>
          <w:color w:val="A9B7C6"/>
        </w:rPr>
        <w:t xml:space="preserve">bet0 = alp0 + </w:t>
      </w:r>
      <w:r>
        <w:rPr>
          <w:color w:val="6897BB"/>
        </w:rPr>
        <w:t xml:space="preserve">2 </w:t>
      </w:r>
      <w:r>
        <w:rPr>
          <w:color w:val="A9B7C6"/>
        </w:rPr>
        <w:t>* om</w:t>
      </w:r>
      <w:r>
        <w:rPr>
          <w:color w:val="CC7832"/>
        </w:rPr>
        <w:t>;</w:t>
      </w:r>
      <w:r>
        <w:rPr>
          <w:color w:val="CC7832"/>
        </w:rPr>
        <w:br/>
        <w:t xml:space="preserve">        float </w:t>
      </w:r>
      <w:r>
        <w:rPr>
          <w:color w:val="A9B7C6"/>
        </w:rPr>
        <w:t>fAlp = func(alp0)</w:t>
      </w:r>
      <w:r>
        <w:rPr>
          <w:color w:val="CC7832"/>
        </w:rPr>
        <w:t>;</w:t>
      </w:r>
      <w:r>
        <w:rPr>
          <w:color w:val="CC7832"/>
        </w:rPr>
        <w:br/>
        <w:t xml:space="preserve">        float </w:t>
      </w:r>
      <w:r>
        <w:rPr>
          <w:color w:val="A9B7C6"/>
        </w:rPr>
        <w:t>fBet = func(bet0)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br/>
      </w:r>
      <w:r>
        <w:rPr>
          <w:color w:val="CC7832"/>
        </w:rPr>
        <w:br/>
        <w:t xml:space="preserve">        if </w:t>
      </w:r>
      <w:r>
        <w:rPr>
          <w:color w:val="A9B7C6"/>
        </w:rPr>
        <w:t>(fAlp &lt;= fBet) {</w:t>
      </w:r>
      <w:r>
        <w:rPr>
          <w:color w:val="A9B7C6"/>
        </w:rPr>
        <w:br/>
        <w:t xml:space="preserve">            x1 = alp0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a1 = a0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b1 = bet0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a1 = alp0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x1 = bet0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b1 = b0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a0 = a1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b0 = b1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steps++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std::cout &lt;&lt; </w:t>
      </w:r>
      <w:r>
        <w:rPr>
          <w:color w:val="6A8759"/>
        </w:rPr>
        <w:t xml:space="preserve">"x:" </w:t>
      </w:r>
      <w:r>
        <w:rPr>
          <w:color w:val="A9B7C6"/>
        </w:rPr>
        <w:t>&lt;&lt; (a1+b1)/</w:t>
      </w:r>
      <w:r>
        <w:rPr>
          <w:color w:val="6897BB"/>
        </w:rPr>
        <w:t xml:space="preserve">2 </w:t>
      </w:r>
      <w:r>
        <w:rPr>
          <w:color w:val="A9B7C6"/>
        </w:rPr>
        <w:t xml:space="preserve">&lt;&lt; </w:t>
      </w:r>
      <w:r>
        <w:rPr>
          <w:color w:val="6A8759"/>
        </w:rPr>
        <w:t xml:space="preserve">" y:" </w:t>
      </w:r>
      <w:r>
        <w:rPr>
          <w:color w:val="A9B7C6"/>
        </w:rPr>
        <w:t>&lt;&lt; func((a1+b1)/</w:t>
      </w:r>
      <w:r>
        <w:rPr>
          <w:color w:val="6897BB"/>
        </w:rPr>
        <w:t>2</w:t>
      </w:r>
      <w:r>
        <w:rPr>
          <w:color w:val="A9B7C6"/>
        </w:rPr>
        <w:t>) &lt;&lt; std::endl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float </w:t>
      </w:r>
      <w:r>
        <w:rPr>
          <w:color w:val="A9B7C6"/>
        </w:rPr>
        <w:t xml:space="preserve">res = (a1 + b1) / </w:t>
      </w:r>
      <w:r>
        <w:rPr>
          <w:color w:val="6897BB"/>
        </w:rPr>
        <w:t>2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std::cout &lt;&lt; </w:t>
      </w:r>
      <w:r>
        <w:rPr>
          <w:color w:val="6A8759"/>
        </w:rPr>
        <w:t xml:space="preserve">"Result X:" </w:t>
      </w:r>
      <w:r>
        <w:rPr>
          <w:color w:val="A9B7C6"/>
        </w:rPr>
        <w:t xml:space="preserve">&lt;&lt; res &lt;&lt; </w:t>
      </w:r>
      <w:r>
        <w:rPr>
          <w:color w:val="6A8759"/>
        </w:rPr>
        <w:t xml:space="preserve">" Y:" </w:t>
      </w:r>
      <w:r>
        <w:rPr>
          <w:color w:val="A9B7C6"/>
        </w:rPr>
        <w:t>&lt;&lt; func(res) &lt;&lt;</w:t>
      </w:r>
      <w:r>
        <w:rPr>
          <w:color w:val="6A8759"/>
        </w:rPr>
        <w:t>" Steps:"</w:t>
      </w:r>
      <w:r>
        <w:rPr>
          <w:color w:val="A9B7C6"/>
        </w:rPr>
        <w:t>&lt;&lt; steps&lt;&lt;</w:t>
      </w:r>
      <w:r>
        <w:rPr>
          <w:color w:val="6A8759"/>
        </w:rPr>
        <w:t xml:space="preserve">" Time:" </w:t>
      </w:r>
      <w:r>
        <w:rPr>
          <w:color w:val="A9B7C6"/>
        </w:rPr>
        <w:t>&lt;&lt; clock()/</w:t>
      </w:r>
      <w:r>
        <w:rPr>
          <w:color w:val="6897BB"/>
        </w:rPr>
        <w:t xml:space="preserve">1000.0 </w:t>
      </w:r>
      <w:r>
        <w:rPr>
          <w:color w:val="A9B7C6"/>
        </w:rPr>
        <w:t>&lt;&lt; std::endl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CC7832"/>
        </w:rPr>
        <w:t xml:space="preserve">void </w:t>
      </w:r>
      <w:r>
        <w:rPr>
          <w:color w:val="A9B7C6"/>
        </w:rPr>
        <w:t>Task1_SearchGoldCut(</w:t>
      </w:r>
      <w:r>
        <w:rPr>
          <w:color w:val="CC7832"/>
        </w:rPr>
        <w:t xml:space="preserve">float </w:t>
      </w:r>
      <w:r>
        <w:rPr>
          <w:color w:val="A9B7C6"/>
        </w:rPr>
        <w:t>a</w:t>
      </w:r>
      <w:r>
        <w:rPr>
          <w:color w:val="CC7832"/>
        </w:rPr>
        <w:t xml:space="preserve">,float </w:t>
      </w:r>
      <w:r>
        <w:rPr>
          <w:color w:val="A9B7C6"/>
        </w:rPr>
        <w:t>b</w:t>
      </w:r>
      <w:r>
        <w:rPr>
          <w:color w:val="CC7832"/>
        </w:rPr>
        <w:t xml:space="preserve">,float </w:t>
      </w:r>
      <w:r>
        <w:rPr>
          <w:color w:val="A9B7C6"/>
        </w:rPr>
        <w:t>e){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float </w:t>
      </w:r>
      <w:r>
        <w:rPr>
          <w:color w:val="A9B7C6"/>
        </w:rPr>
        <w:t>x1</w:t>
      </w:r>
      <w:r>
        <w:rPr>
          <w:color w:val="CC7832"/>
        </w:rPr>
        <w:t>;</w:t>
      </w:r>
      <w:r>
        <w:rPr>
          <w:color w:val="CC7832"/>
        </w:rPr>
        <w:br/>
        <w:t xml:space="preserve">    float </w:t>
      </w:r>
      <w:r>
        <w:rPr>
          <w:color w:val="A9B7C6"/>
        </w:rPr>
        <w:t>a1=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A9B7C6"/>
        </w:rPr>
        <w:t xml:space="preserve">b1 = </w:t>
      </w:r>
      <w:r>
        <w:rPr>
          <w:color w:val="6897BB"/>
        </w:rPr>
        <w:t>999999</w:t>
      </w:r>
      <w:r>
        <w:rPr>
          <w:color w:val="CC7832"/>
        </w:rPr>
        <w:t>;</w:t>
      </w:r>
      <w:r>
        <w:rPr>
          <w:color w:val="CC7832"/>
        </w:rPr>
        <w:br/>
        <w:t xml:space="preserve">    float </w:t>
      </w:r>
      <w:r>
        <w:rPr>
          <w:color w:val="A9B7C6"/>
        </w:rPr>
        <w:t>a0 = a</w:t>
      </w:r>
      <w:r>
        <w:rPr>
          <w:color w:val="CC7832"/>
        </w:rPr>
        <w:t>;</w:t>
      </w:r>
      <w:r>
        <w:rPr>
          <w:color w:val="CC7832"/>
        </w:rPr>
        <w:br/>
        <w:t xml:space="preserve">    float </w:t>
      </w:r>
      <w:r>
        <w:rPr>
          <w:color w:val="A9B7C6"/>
        </w:rPr>
        <w:t>b0 = b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srand(time(</w:t>
      </w:r>
      <w:r>
        <w:rPr>
          <w:color w:val="6897BB"/>
        </w:rPr>
        <w:t>0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int </w:t>
      </w:r>
      <w:r>
        <w:rPr>
          <w:color w:val="A9B7C6"/>
        </w:rPr>
        <w:t xml:space="preserve">steps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while</w:t>
      </w:r>
      <w:r>
        <w:rPr>
          <w:color w:val="A9B7C6"/>
        </w:rPr>
        <w:t>(b1-a1 &gt; e)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float </w:t>
      </w:r>
      <w:r>
        <w:rPr>
          <w:color w:val="A9B7C6"/>
        </w:rPr>
        <w:t>om = b0 - a0</w:t>
      </w:r>
      <w:r>
        <w:rPr>
          <w:color w:val="CC7832"/>
        </w:rPr>
        <w:t>;</w:t>
      </w:r>
      <w:r>
        <w:rPr>
          <w:color w:val="CC7832"/>
        </w:rPr>
        <w:br/>
        <w:t xml:space="preserve">        float </w:t>
      </w:r>
      <w:r>
        <w:rPr>
          <w:color w:val="A9B7C6"/>
        </w:rPr>
        <w:t>alp0 =a0+(</w:t>
      </w:r>
      <w:r>
        <w:rPr>
          <w:color w:val="6897BB"/>
        </w:rPr>
        <w:t>2</w:t>
      </w:r>
      <w:r>
        <w:rPr>
          <w:color w:val="A9B7C6"/>
        </w:rPr>
        <w:t>*om)/(</w:t>
      </w:r>
      <w:r>
        <w:rPr>
          <w:color w:val="6897BB"/>
        </w:rPr>
        <w:t>3</w:t>
      </w:r>
      <w:r>
        <w:rPr>
          <w:color w:val="A9B7C6"/>
        </w:rPr>
        <w:t>+sqrt(</w:t>
      </w:r>
      <w:r>
        <w:rPr>
          <w:color w:val="6897BB"/>
        </w:rPr>
        <w:t>5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float </w:t>
      </w:r>
      <w:r>
        <w:rPr>
          <w:color w:val="A9B7C6"/>
        </w:rPr>
        <w:t>bet0 = a0+(</w:t>
      </w:r>
      <w:r>
        <w:rPr>
          <w:color w:val="6897BB"/>
        </w:rPr>
        <w:t>2</w:t>
      </w:r>
      <w:r>
        <w:rPr>
          <w:color w:val="A9B7C6"/>
        </w:rPr>
        <w:t>*om)/(</w:t>
      </w:r>
      <w:r>
        <w:rPr>
          <w:color w:val="6897BB"/>
        </w:rPr>
        <w:t>1</w:t>
      </w:r>
      <w:r>
        <w:rPr>
          <w:color w:val="A9B7C6"/>
        </w:rPr>
        <w:t>+sqrt(</w:t>
      </w:r>
      <w:r>
        <w:rPr>
          <w:color w:val="6897BB"/>
        </w:rPr>
        <w:t>5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float </w:t>
      </w:r>
      <w:r>
        <w:rPr>
          <w:color w:val="A9B7C6"/>
        </w:rPr>
        <w:t>fAlp = func(alp0)</w:t>
      </w:r>
      <w:r>
        <w:rPr>
          <w:color w:val="CC7832"/>
        </w:rPr>
        <w:t>;</w:t>
      </w:r>
      <w:r>
        <w:rPr>
          <w:color w:val="CC7832"/>
        </w:rPr>
        <w:br/>
        <w:t xml:space="preserve">        float </w:t>
      </w:r>
      <w:r>
        <w:rPr>
          <w:color w:val="A9B7C6"/>
        </w:rPr>
        <w:t>fBet = func(bet0)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    if </w:t>
      </w:r>
      <w:r>
        <w:rPr>
          <w:color w:val="A9B7C6"/>
        </w:rPr>
        <w:t>(fAlp &lt;= fBet) {</w:t>
      </w:r>
      <w:r>
        <w:rPr>
          <w:color w:val="A9B7C6"/>
        </w:rPr>
        <w:br/>
        <w:t xml:space="preserve">            x1 = alp0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a1 = a0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b1 = bet0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a1 = alp0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x1 = bet0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b1 = b0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a0 = a1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b0 = b1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steps++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std::cout &lt;&lt; </w:t>
      </w:r>
      <w:r>
        <w:rPr>
          <w:color w:val="6A8759"/>
        </w:rPr>
        <w:t xml:space="preserve">"x:" </w:t>
      </w:r>
      <w:r>
        <w:rPr>
          <w:color w:val="A9B7C6"/>
        </w:rPr>
        <w:t>&lt;&lt; (a1+b1)/</w:t>
      </w:r>
      <w:r>
        <w:rPr>
          <w:color w:val="6897BB"/>
        </w:rPr>
        <w:t xml:space="preserve">2 </w:t>
      </w:r>
      <w:r>
        <w:rPr>
          <w:color w:val="A9B7C6"/>
        </w:rPr>
        <w:t xml:space="preserve">&lt;&lt; </w:t>
      </w:r>
      <w:r>
        <w:rPr>
          <w:color w:val="6A8759"/>
        </w:rPr>
        <w:t xml:space="preserve">" y:" </w:t>
      </w:r>
      <w:r>
        <w:rPr>
          <w:color w:val="A9B7C6"/>
        </w:rPr>
        <w:t>&lt;&lt; func((a1+b1)/</w:t>
      </w:r>
      <w:r>
        <w:rPr>
          <w:color w:val="6897BB"/>
        </w:rPr>
        <w:t>2</w:t>
      </w:r>
      <w:r>
        <w:rPr>
          <w:color w:val="A9B7C6"/>
        </w:rPr>
        <w:t>) &lt;&lt; std::endl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float </w:t>
      </w:r>
      <w:r>
        <w:rPr>
          <w:color w:val="A9B7C6"/>
        </w:rPr>
        <w:t xml:space="preserve">res = (a1 + b1) / </w:t>
      </w:r>
      <w:r>
        <w:rPr>
          <w:color w:val="6897BB"/>
        </w:rPr>
        <w:t>2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std::cout &lt;&lt; </w:t>
      </w:r>
      <w:r>
        <w:rPr>
          <w:color w:val="6A8759"/>
        </w:rPr>
        <w:t xml:space="preserve">"Result X:" </w:t>
      </w:r>
      <w:r>
        <w:rPr>
          <w:color w:val="A9B7C6"/>
        </w:rPr>
        <w:t xml:space="preserve">&lt;&lt; res &lt;&lt; </w:t>
      </w:r>
      <w:r>
        <w:rPr>
          <w:color w:val="6A8759"/>
        </w:rPr>
        <w:t xml:space="preserve">" Y:" </w:t>
      </w:r>
      <w:r>
        <w:rPr>
          <w:color w:val="A9B7C6"/>
        </w:rPr>
        <w:t>&lt;&lt; func(res) &lt;&lt;</w:t>
      </w:r>
      <w:r>
        <w:rPr>
          <w:color w:val="6A8759"/>
        </w:rPr>
        <w:t>" Steps:"</w:t>
      </w:r>
      <w:r>
        <w:rPr>
          <w:color w:val="A9B7C6"/>
        </w:rPr>
        <w:t>&lt;&lt; steps&lt;&lt;</w:t>
      </w:r>
      <w:r>
        <w:rPr>
          <w:color w:val="6A8759"/>
        </w:rPr>
        <w:t xml:space="preserve">" Time:" </w:t>
      </w:r>
      <w:r>
        <w:rPr>
          <w:color w:val="A9B7C6"/>
        </w:rPr>
        <w:t>&lt;&lt; clock()/</w:t>
      </w:r>
      <w:r>
        <w:rPr>
          <w:color w:val="6897BB"/>
        </w:rPr>
        <w:t xml:space="preserve">1000.0 </w:t>
      </w:r>
      <w:r>
        <w:rPr>
          <w:color w:val="A9B7C6"/>
        </w:rPr>
        <w:t>&lt;&lt; std::endl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CC7832"/>
        </w:rPr>
        <w:t xml:space="preserve">float </w:t>
      </w:r>
      <w:r>
        <w:rPr>
          <w:color w:val="A9B7C6"/>
        </w:rPr>
        <w:t>Fib(</w:t>
      </w:r>
      <w:r>
        <w:rPr>
          <w:color w:val="CC7832"/>
        </w:rPr>
        <w:t xml:space="preserve">int </w:t>
      </w:r>
      <w:r>
        <w:rPr>
          <w:color w:val="A9B7C6"/>
        </w:rPr>
        <w:t>n)</w:t>
      </w:r>
      <w:r>
        <w:rPr>
          <w:color w:val="A9B7C6"/>
        </w:rPr>
        <w:br/>
        <w:t>{</w:t>
      </w:r>
      <w:r>
        <w:rPr>
          <w:color w:val="A9B7C6"/>
        </w:rPr>
        <w:br/>
        <w:t xml:space="preserve">    </w:t>
      </w:r>
      <w:r>
        <w:rPr>
          <w:color w:val="CC7832"/>
        </w:rPr>
        <w:t>if</w:t>
      </w:r>
      <w:r>
        <w:rPr>
          <w:color w:val="A9B7C6"/>
        </w:rPr>
        <w:t xml:space="preserve">(n == </w:t>
      </w:r>
      <w:r>
        <w:rPr>
          <w:color w:val="6897BB"/>
        </w:rPr>
        <w:t>0</w:t>
      </w:r>
      <w:r>
        <w:rPr>
          <w:color w:val="A9B7C6"/>
        </w:rPr>
        <w:t xml:space="preserve">) </w:t>
      </w:r>
      <w:r>
        <w:rPr>
          <w:color w:val="CC7832"/>
        </w:rPr>
        <w:t xml:space="preserve">return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if</w:t>
      </w:r>
      <w:r>
        <w:rPr>
          <w:color w:val="A9B7C6"/>
        </w:rPr>
        <w:t xml:space="preserve">(n== </w:t>
      </w:r>
      <w:r>
        <w:rPr>
          <w:color w:val="6897BB"/>
        </w:rPr>
        <w:t>1</w:t>
      </w:r>
      <w:r>
        <w:rPr>
          <w:color w:val="A9B7C6"/>
        </w:rPr>
        <w:t xml:space="preserve">) </w:t>
      </w:r>
      <w:r>
        <w:rPr>
          <w:color w:val="CC7832"/>
        </w:rPr>
        <w:t xml:space="preserve">return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return </w:t>
      </w:r>
      <w:r>
        <w:rPr>
          <w:color w:val="A9B7C6"/>
        </w:rPr>
        <w:t>Fib(n-</w:t>
      </w:r>
      <w:r>
        <w:rPr>
          <w:color w:val="6897BB"/>
        </w:rPr>
        <w:t>1</w:t>
      </w:r>
      <w:r>
        <w:rPr>
          <w:color w:val="A9B7C6"/>
        </w:rPr>
        <w:t>) + Fib(n-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CC7832"/>
        </w:rPr>
        <w:t xml:space="preserve">void </w:t>
      </w:r>
      <w:r>
        <w:rPr>
          <w:color w:val="A9B7C6"/>
        </w:rPr>
        <w:t>Task1_SearchFib(</w:t>
      </w:r>
      <w:r>
        <w:rPr>
          <w:color w:val="CC7832"/>
        </w:rPr>
        <w:t xml:space="preserve">float </w:t>
      </w:r>
      <w:r>
        <w:rPr>
          <w:color w:val="A9B7C6"/>
        </w:rPr>
        <w:t>a</w:t>
      </w:r>
      <w:r>
        <w:rPr>
          <w:color w:val="CC7832"/>
        </w:rPr>
        <w:t xml:space="preserve">, float </w:t>
      </w:r>
      <w:r>
        <w:rPr>
          <w:color w:val="A9B7C6"/>
        </w:rPr>
        <w:t>b</w:t>
      </w:r>
      <w:r>
        <w:rPr>
          <w:color w:val="CC7832"/>
        </w:rPr>
        <w:t xml:space="preserve">, float </w:t>
      </w:r>
      <w:r>
        <w:rPr>
          <w:color w:val="A9B7C6"/>
        </w:rPr>
        <w:t>e)</w:t>
      </w:r>
      <w:r>
        <w:rPr>
          <w:color w:val="A9B7C6"/>
        </w:rPr>
        <w:br/>
        <w:t>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</w:t>
      </w:r>
      <w:r>
        <w:rPr>
          <w:color w:val="CC7832"/>
        </w:rPr>
        <w:t xml:space="preserve">int </w:t>
      </w:r>
      <w:r>
        <w:rPr>
          <w:color w:val="A9B7C6"/>
        </w:rPr>
        <w:t xml:space="preserve">f0 =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int </w:t>
      </w:r>
      <w:r>
        <w:rPr>
          <w:color w:val="A9B7C6"/>
        </w:rPr>
        <w:t>f1=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float </w:t>
      </w:r>
      <w:r>
        <w:rPr>
          <w:color w:val="A9B7C6"/>
        </w:rPr>
        <w:t>a0 = a</w:t>
      </w:r>
      <w:r>
        <w:rPr>
          <w:color w:val="CC7832"/>
        </w:rPr>
        <w:t>;</w:t>
      </w:r>
      <w:r>
        <w:rPr>
          <w:color w:val="CC7832"/>
        </w:rPr>
        <w:br/>
        <w:t xml:space="preserve">    float </w:t>
      </w:r>
      <w:r>
        <w:rPr>
          <w:color w:val="A9B7C6"/>
        </w:rPr>
        <w:t>b0 = b</w:t>
      </w:r>
      <w:r>
        <w:rPr>
          <w:color w:val="CC7832"/>
        </w:rPr>
        <w:t>;</w:t>
      </w:r>
      <w:r>
        <w:rPr>
          <w:color w:val="CC7832"/>
        </w:rPr>
        <w:br/>
        <w:t xml:space="preserve">    float </w:t>
      </w:r>
      <w:r>
        <w:rPr>
          <w:color w:val="A9B7C6"/>
        </w:rPr>
        <w:t>d0 = b0-a0</w:t>
      </w:r>
      <w:r>
        <w:rPr>
          <w:color w:val="CC7832"/>
        </w:rPr>
        <w:t>;</w:t>
      </w:r>
      <w:r>
        <w:rPr>
          <w:color w:val="CC7832"/>
        </w:rPr>
        <w:br/>
        <w:t xml:space="preserve">    int </w:t>
      </w:r>
      <w:r>
        <w:rPr>
          <w:color w:val="A9B7C6"/>
        </w:rPr>
        <w:t xml:space="preserve">N =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srand(time(</w:t>
      </w:r>
      <w:r>
        <w:rPr>
          <w:color w:val="6897BB"/>
        </w:rPr>
        <w:t>0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int </w:t>
      </w:r>
      <w:r>
        <w:rPr>
          <w:color w:val="A9B7C6"/>
        </w:rPr>
        <w:t xml:space="preserve">steps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while</w:t>
      </w:r>
      <w:r>
        <w:rPr>
          <w:color w:val="A9B7C6"/>
        </w:rPr>
        <w:t>(d0/Fib(N) &gt;= e)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N++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float </w:t>
      </w:r>
      <w:r>
        <w:rPr>
          <w:color w:val="A9B7C6"/>
        </w:rPr>
        <w:t>x1=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float </w:t>
      </w:r>
      <w:r>
        <w:rPr>
          <w:color w:val="A9B7C6"/>
        </w:rPr>
        <w:t>a1=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A9B7C6"/>
        </w:rPr>
        <w:t xml:space="preserve">b1 = </w:t>
      </w:r>
      <w:r>
        <w:rPr>
          <w:color w:val="6897BB"/>
        </w:rPr>
        <w:t>999999</w:t>
      </w:r>
      <w:r>
        <w:rPr>
          <w:color w:val="CC7832"/>
        </w:rPr>
        <w:t>;</w:t>
      </w:r>
      <w:r>
        <w:rPr>
          <w:color w:val="CC7832"/>
        </w:rPr>
        <w:br/>
        <w:t xml:space="preserve">    int </w:t>
      </w:r>
      <w:r>
        <w:rPr>
          <w:color w:val="A9B7C6"/>
        </w:rPr>
        <w:t>k 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while</w:t>
      </w:r>
      <w:r>
        <w:rPr>
          <w:color w:val="A9B7C6"/>
        </w:rPr>
        <w:t>(b1-a1 &gt; e)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float </w:t>
      </w:r>
      <w:r>
        <w:rPr>
          <w:color w:val="A9B7C6"/>
        </w:rPr>
        <w:t>om = b0 - a0</w:t>
      </w:r>
      <w:r>
        <w:rPr>
          <w:color w:val="CC7832"/>
        </w:rPr>
        <w:t>;</w:t>
      </w:r>
      <w:r>
        <w:rPr>
          <w:color w:val="CC7832"/>
        </w:rPr>
        <w:br/>
        <w:t xml:space="preserve">        float </w:t>
      </w:r>
      <w:r>
        <w:rPr>
          <w:color w:val="A9B7C6"/>
        </w:rPr>
        <w:t>alp0 = a0 + Fib(N-k-</w:t>
      </w:r>
      <w:r>
        <w:rPr>
          <w:color w:val="6897BB"/>
        </w:rPr>
        <w:t>2</w:t>
      </w:r>
      <w:r>
        <w:rPr>
          <w:color w:val="A9B7C6"/>
        </w:rPr>
        <w:t>)/Fib(N-k)*om</w:t>
      </w:r>
      <w:r>
        <w:rPr>
          <w:color w:val="CC7832"/>
        </w:rPr>
        <w:t>;</w:t>
      </w:r>
      <w:r>
        <w:rPr>
          <w:color w:val="CC7832"/>
        </w:rPr>
        <w:br/>
        <w:t xml:space="preserve">        float </w:t>
      </w:r>
      <w:r>
        <w:rPr>
          <w:color w:val="A9B7C6"/>
        </w:rPr>
        <w:t>bet0 = a0 + Fib(N-k-</w:t>
      </w:r>
      <w:r>
        <w:rPr>
          <w:color w:val="6897BB"/>
        </w:rPr>
        <w:t>1</w:t>
      </w:r>
      <w:r>
        <w:rPr>
          <w:color w:val="A9B7C6"/>
        </w:rPr>
        <w:t>)/Fib(N-k)*om</w:t>
      </w:r>
      <w:r>
        <w:rPr>
          <w:color w:val="CC7832"/>
        </w:rPr>
        <w:t>;</w:t>
      </w:r>
      <w:r>
        <w:rPr>
          <w:color w:val="CC7832"/>
        </w:rPr>
        <w:br/>
        <w:t xml:space="preserve">        float </w:t>
      </w:r>
      <w:r>
        <w:rPr>
          <w:color w:val="A9B7C6"/>
        </w:rPr>
        <w:t>fAlp = func(alp0)</w:t>
      </w:r>
      <w:r>
        <w:rPr>
          <w:color w:val="CC7832"/>
        </w:rPr>
        <w:t>;</w:t>
      </w:r>
      <w:r>
        <w:rPr>
          <w:color w:val="CC7832"/>
        </w:rPr>
        <w:br/>
        <w:t xml:space="preserve">        float </w:t>
      </w:r>
      <w:r>
        <w:rPr>
          <w:color w:val="A9B7C6"/>
        </w:rPr>
        <w:t>fBet = func(bet0)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if </w:t>
      </w:r>
      <w:r>
        <w:rPr>
          <w:color w:val="A9B7C6"/>
        </w:rPr>
        <w:t>(fAlp &lt;= fBet) {</w:t>
      </w:r>
      <w:r>
        <w:rPr>
          <w:color w:val="A9B7C6"/>
        </w:rPr>
        <w:br/>
        <w:t xml:space="preserve">            x1 = alp0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a1 = a0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b1 = bet0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a1 = alp0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x1 = bet0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b1 = b0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a0 = a1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b0 = b1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k++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steps++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std::cout &lt;&lt; </w:t>
      </w:r>
      <w:r>
        <w:rPr>
          <w:color w:val="6A8759"/>
        </w:rPr>
        <w:t xml:space="preserve">"x:" </w:t>
      </w:r>
      <w:r>
        <w:rPr>
          <w:color w:val="A9B7C6"/>
        </w:rPr>
        <w:t>&lt;&lt; (a1+b1)/</w:t>
      </w:r>
      <w:r>
        <w:rPr>
          <w:color w:val="6897BB"/>
        </w:rPr>
        <w:t xml:space="preserve">2 </w:t>
      </w:r>
      <w:r>
        <w:rPr>
          <w:color w:val="A9B7C6"/>
        </w:rPr>
        <w:t xml:space="preserve">&lt;&lt; </w:t>
      </w:r>
      <w:r>
        <w:rPr>
          <w:color w:val="6A8759"/>
        </w:rPr>
        <w:t xml:space="preserve">" y:" </w:t>
      </w:r>
      <w:r>
        <w:rPr>
          <w:color w:val="A9B7C6"/>
        </w:rPr>
        <w:t>&lt;&lt; func((a1+b1)/</w:t>
      </w:r>
      <w:r>
        <w:rPr>
          <w:color w:val="6897BB"/>
        </w:rPr>
        <w:t>2</w:t>
      </w:r>
      <w:r>
        <w:rPr>
          <w:color w:val="A9B7C6"/>
        </w:rPr>
        <w:t>) &lt;&lt; std::endl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float </w:t>
      </w:r>
      <w:r>
        <w:rPr>
          <w:color w:val="A9B7C6"/>
        </w:rPr>
        <w:t xml:space="preserve">res = (a1 + b1) / </w:t>
      </w:r>
      <w:r>
        <w:rPr>
          <w:color w:val="6897BB"/>
        </w:rPr>
        <w:t>2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std::cout &lt;&lt; </w:t>
      </w:r>
      <w:r>
        <w:rPr>
          <w:color w:val="6A8759"/>
        </w:rPr>
        <w:t xml:space="preserve">"Result X:" </w:t>
      </w:r>
      <w:r>
        <w:rPr>
          <w:color w:val="A9B7C6"/>
        </w:rPr>
        <w:t xml:space="preserve">&lt;&lt; res &lt;&lt; </w:t>
      </w:r>
      <w:r>
        <w:rPr>
          <w:color w:val="6A8759"/>
        </w:rPr>
        <w:t xml:space="preserve">" Y:" </w:t>
      </w:r>
      <w:r>
        <w:rPr>
          <w:color w:val="A9B7C6"/>
        </w:rPr>
        <w:t>&lt;&lt; func(res) &lt;&lt;</w:t>
      </w:r>
      <w:r>
        <w:rPr>
          <w:color w:val="6A8759"/>
        </w:rPr>
        <w:t>" Steps:"</w:t>
      </w:r>
      <w:r>
        <w:rPr>
          <w:color w:val="A9B7C6"/>
        </w:rPr>
        <w:t>&lt;&lt; steps&lt;&lt;</w:t>
      </w:r>
      <w:r>
        <w:rPr>
          <w:color w:val="6A8759"/>
        </w:rPr>
        <w:t xml:space="preserve">" Time:" </w:t>
      </w:r>
      <w:r>
        <w:rPr>
          <w:color w:val="A9B7C6"/>
        </w:rPr>
        <w:t>&lt;&lt; clock()/</w:t>
      </w:r>
      <w:r>
        <w:rPr>
          <w:color w:val="6897BB"/>
        </w:rPr>
        <w:t xml:space="preserve">1000.0 </w:t>
      </w:r>
      <w:r>
        <w:rPr>
          <w:color w:val="A9B7C6"/>
        </w:rPr>
        <w:t>&lt;&lt; std::endl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CC7832"/>
        </w:rPr>
        <w:t xml:space="preserve">int </w:t>
      </w:r>
      <w:r>
        <w:rPr>
          <w:color w:val="A9B7C6"/>
        </w:rPr>
        <w:t>main()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float </w:t>
      </w:r>
      <w:r>
        <w:rPr>
          <w:color w:val="A9B7C6"/>
        </w:rPr>
        <w:t>left</w:t>
      </w:r>
      <w:r>
        <w:rPr>
          <w:color w:val="CC7832"/>
        </w:rPr>
        <w:t>,</w:t>
      </w:r>
      <w:r>
        <w:rPr>
          <w:color w:val="A9B7C6"/>
        </w:rPr>
        <w:t>right</w:t>
      </w:r>
      <w:r>
        <w:rPr>
          <w:color w:val="CC7832"/>
        </w:rPr>
        <w:t>,</w:t>
      </w:r>
      <w:r>
        <w:rPr>
          <w:color w:val="A9B7C6"/>
        </w:rPr>
        <w:t>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808080"/>
        </w:rPr>
        <w:t>//    std::cout &lt;&lt; "Current function y=x^3-x+e^(-x)" &lt;&lt; std::endl;</w:t>
      </w:r>
      <w:r>
        <w:rPr>
          <w:color w:val="808080"/>
        </w:rPr>
        <w:br/>
        <w:t>//    std::cout &lt;&lt; "Type left limit:";</w:t>
      </w:r>
      <w:r>
        <w:rPr>
          <w:color w:val="808080"/>
        </w:rPr>
        <w:br/>
        <w:t>//    std::cin &gt;&gt; left;</w:t>
      </w:r>
      <w:r>
        <w:rPr>
          <w:color w:val="808080"/>
        </w:rPr>
        <w:br/>
        <w:t>//    std::cout &lt;&lt; "Type right limit:";</w:t>
      </w:r>
      <w:r>
        <w:rPr>
          <w:color w:val="808080"/>
        </w:rPr>
        <w:br/>
        <w:t>//    std::cin &gt;&gt; right;</w:t>
      </w:r>
      <w:r>
        <w:rPr>
          <w:color w:val="808080"/>
        </w:rPr>
        <w:br/>
        <w:t>//    std::cout &lt;&lt; "Type accuracy:";</w:t>
      </w:r>
      <w:r>
        <w:rPr>
          <w:color w:val="808080"/>
        </w:rPr>
        <w:br/>
        <w:t>//    std::cin &gt;&gt; e;</w:t>
      </w:r>
      <w:r>
        <w:rPr>
          <w:color w:val="808080"/>
        </w:rPr>
        <w:br/>
        <w:t>//    std::cout&lt;&lt;std::endl;</w:t>
      </w:r>
      <w:r>
        <w:rPr>
          <w:color w:val="808080"/>
        </w:rPr>
        <w:br/>
        <w:t>//</w:t>
      </w:r>
      <w:r>
        <w:rPr>
          <w:color w:val="808080"/>
        </w:rPr>
        <w:br/>
        <w:t>//    PassiveSearch(left,right,e);</w:t>
      </w:r>
      <w:r>
        <w:rPr>
          <w:color w:val="808080"/>
        </w:rPr>
        <w:br/>
        <w:t xml:space="preserve">    </w:t>
      </w:r>
      <w:r>
        <w:rPr>
          <w:color w:val="A9B7C6"/>
        </w:rPr>
        <w:t xml:space="preserve">e= </w:t>
      </w:r>
      <w:r>
        <w:rPr>
          <w:color w:val="6897BB"/>
        </w:rPr>
        <w:t>0.000001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std::cout&lt;&lt; </w:t>
      </w:r>
      <w:r>
        <w:rPr>
          <w:color w:val="6A8759"/>
        </w:rPr>
        <w:t xml:space="preserve">"Task 2 Functions(accuracy = 0.001)" </w:t>
      </w:r>
      <w:r>
        <w:rPr>
          <w:color w:val="A9B7C6"/>
        </w:rPr>
        <w:t>&lt;&lt; std::endl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std::cout &lt;&lt; std::endl&lt;&lt;</w:t>
      </w:r>
      <w:r>
        <w:rPr>
          <w:color w:val="6A8759"/>
        </w:rPr>
        <w:t xml:space="preserve">"Part 1: Searching extremum in range[-5,-3]" </w:t>
      </w:r>
      <w:r>
        <w:rPr>
          <w:color w:val="A9B7C6"/>
        </w:rPr>
        <w:t>&lt;&lt; std::endl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left = -</w:t>
      </w:r>
      <w:r>
        <w:rPr>
          <w:color w:val="6897BB"/>
        </w:rPr>
        <w:t>5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right = -</w:t>
      </w:r>
      <w:r>
        <w:rPr>
          <w:color w:val="6897BB"/>
        </w:rPr>
        <w:t>3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std::cout &lt;&lt;std::endl&lt;&lt; </w:t>
      </w:r>
      <w:r>
        <w:rPr>
          <w:color w:val="6A8759"/>
        </w:rPr>
        <w:t>"Method 1: Classic search: "</w:t>
      </w:r>
      <w:r>
        <w:rPr>
          <w:color w:val="A9B7C6"/>
        </w:rPr>
        <w:t>&lt;&lt; std::endl</w:t>
      </w:r>
      <w:r>
        <w:rPr>
          <w:color w:val="CC7832"/>
        </w:rPr>
        <w:t xml:space="preserve">; </w:t>
      </w:r>
      <w:r>
        <w:rPr>
          <w:color w:val="A9B7C6"/>
        </w:rPr>
        <w:t>PassiveSearch(left</w:t>
      </w:r>
      <w:r>
        <w:rPr>
          <w:color w:val="CC7832"/>
        </w:rPr>
        <w:t>,</w:t>
      </w:r>
      <w:r>
        <w:rPr>
          <w:color w:val="A9B7C6"/>
        </w:rPr>
        <w:t>right</w:t>
      </w:r>
      <w:r>
        <w:rPr>
          <w:color w:val="CC7832"/>
        </w:rPr>
        <w:t>,</w:t>
      </w:r>
      <w:r>
        <w:rPr>
          <w:color w:val="A9B7C6"/>
        </w:rPr>
        <w:t>e)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</w:t>
      </w:r>
      <w:r>
        <w:rPr>
          <w:color w:val="A9B7C6"/>
        </w:rPr>
        <w:t xml:space="preserve">std::cout &lt;&lt;std::endl&lt;&lt; </w:t>
      </w:r>
      <w:r>
        <w:rPr>
          <w:color w:val="6A8759"/>
        </w:rPr>
        <w:t>"Method 2: Like-binary search: "</w:t>
      </w:r>
      <w:r>
        <w:rPr>
          <w:color w:val="A9B7C6"/>
        </w:rPr>
        <w:t>&lt;&lt; std::endl</w:t>
      </w:r>
      <w:r>
        <w:rPr>
          <w:color w:val="CC7832"/>
        </w:rPr>
        <w:t>;</w:t>
      </w:r>
      <w:r>
        <w:rPr>
          <w:color w:val="A9B7C6"/>
        </w:rPr>
        <w:t>Task1_SearchHalfPart(left</w:t>
      </w:r>
      <w:r>
        <w:rPr>
          <w:color w:val="CC7832"/>
        </w:rPr>
        <w:t>,</w:t>
      </w:r>
      <w:r>
        <w:rPr>
          <w:color w:val="A9B7C6"/>
        </w:rPr>
        <w:t>right</w:t>
      </w:r>
      <w:r>
        <w:rPr>
          <w:color w:val="CC7832"/>
        </w:rPr>
        <w:t>,</w:t>
      </w:r>
      <w:r>
        <w:rPr>
          <w:color w:val="A9B7C6"/>
        </w:rPr>
        <w:t>e)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std::cout &lt;&lt;std::endl&lt;&lt; </w:t>
      </w:r>
      <w:r>
        <w:rPr>
          <w:color w:val="6A8759"/>
        </w:rPr>
        <w:t>"Method 3: Gold-cut search: "</w:t>
      </w:r>
      <w:r>
        <w:rPr>
          <w:color w:val="A9B7C6"/>
        </w:rPr>
        <w:t>&lt;&lt; std::endl</w:t>
      </w:r>
      <w:r>
        <w:rPr>
          <w:color w:val="CC7832"/>
        </w:rPr>
        <w:t>;</w:t>
      </w:r>
      <w:r>
        <w:rPr>
          <w:color w:val="A9B7C6"/>
        </w:rPr>
        <w:t>Task1_SearchGoldCut(left</w:t>
      </w:r>
      <w:r>
        <w:rPr>
          <w:color w:val="CC7832"/>
        </w:rPr>
        <w:t>,</w:t>
      </w:r>
      <w:r>
        <w:rPr>
          <w:color w:val="A9B7C6"/>
        </w:rPr>
        <w:t>right</w:t>
      </w:r>
      <w:r>
        <w:rPr>
          <w:color w:val="CC7832"/>
        </w:rPr>
        <w:t>,</w:t>
      </w:r>
      <w:r>
        <w:rPr>
          <w:color w:val="A9B7C6"/>
        </w:rPr>
        <w:t>e)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std::cout &lt;&lt;std::endl&lt;&lt; </w:t>
      </w:r>
      <w:r>
        <w:rPr>
          <w:color w:val="6A8759"/>
        </w:rPr>
        <w:t>"Method 4: Fib search: "</w:t>
      </w:r>
      <w:r>
        <w:rPr>
          <w:color w:val="A9B7C6"/>
        </w:rPr>
        <w:t>&lt;&lt; std::endl</w:t>
      </w:r>
      <w:r>
        <w:rPr>
          <w:color w:val="CC7832"/>
        </w:rPr>
        <w:t>;</w:t>
      </w:r>
      <w:r>
        <w:rPr>
          <w:color w:val="A9B7C6"/>
        </w:rPr>
        <w:t>Task1_SearchFib(left</w:t>
      </w:r>
      <w:r>
        <w:rPr>
          <w:color w:val="CC7832"/>
        </w:rPr>
        <w:t>,</w:t>
      </w:r>
      <w:r>
        <w:rPr>
          <w:color w:val="A9B7C6"/>
        </w:rPr>
        <w:t>right</w:t>
      </w:r>
      <w:r>
        <w:rPr>
          <w:color w:val="CC7832"/>
        </w:rPr>
        <w:t>,</w:t>
      </w:r>
      <w:r>
        <w:rPr>
          <w:color w:val="A9B7C6"/>
        </w:rPr>
        <w:t>e)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std::cout &lt;&lt; std::endl&lt;&lt;</w:t>
      </w:r>
      <w:r>
        <w:rPr>
          <w:color w:val="6A8759"/>
        </w:rPr>
        <w:t>"Part 2: Search Max-points in range [-3,0]"</w:t>
      </w:r>
      <w:r>
        <w:rPr>
          <w:color w:val="CC7832"/>
        </w:rPr>
        <w:t xml:space="preserve">; </w:t>
      </w:r>
      <w:r>
        <w:rPr>
          <w:color w:val="A9B7C6"/>
        </w:rPr>
        <w:t>std::cout &lt;&lt; std::endl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left = -</w:t>
      </w:r>
      <w:r>
        <w:rPr>
          <w:color w:val="6897BB"/>
        </w:rPr>
        <w:t>3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right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std::cout &lt;&lt;std::endl&lt;&lt; </w:t>
      </w:r>
      <w:r>
        <w:rPr>
          <w:color w:val="6A8759"/>
        </w:rPr>
        <w:t>"Method 1: Classic search: "</w:t>
      </w:r>
      <w:r>
        <w:rPr>
          <w:color w:val="A9B7C6"/>
        </w:rPr>
        <w:t>&lt;&lt; std::endl</w:t>
      </w:r>
      <w:r>
        <w:rPr>
          <w:color w:val="CC7832"/>
        </w:rPr>
        <w:t xml:space="preserve">; </w:t>
      </w:r>
      <w:r>
        <w:rPr>
          <w:color w:val="A9B7C6"/>
        </w:rPr>
        <w:t>PassiveSearch(left</w:t>
      </w:r>
      <w:r>
        <w:rPr>
          <w:color w:val="CC7832"/>
        </w:rPr>
        <w:t>,</w:t>
      </w:r>
      <w:r>
        <w:rPr>
          <w:color w:val="A9B7C6"/>
        </w:rPr>
        <w:t>right</w:t>
      </w:r>
      <w:r>
        <w:rPr>
          <w:color w:val="CC7832"/>
        </w:rPr>
        <w:t>,</w:t>
      </w:r>
      <w:r>
        <w:rPr>
          <w:color w:val="A9B7C6"/>
        </w:rPr>
        <w:t>e)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std::cout &lt;&lt;std::endl&lt;&lt; </w:t>
      </w:r>
      <w:r>
        <w:rPr>
          <w:color w:val="6A8759"/>
        </w:rPr>
        <w:t>"Method 2: Like-binary search: "</w:t>
      </w:r>
      <w:r>
        <w:rPr>
          <w:color w:val="A9B7C6"/>
        </w:rPr>
        <w:t>&lt;&lt; std::endl</w:t>
      </w:r>
      <w:r>
        <w:rPr>
          <w:color w:val="CC7832"/>
        </w:rPr>
        <w:t>;</w:t>
      </w:r>
      <w:r>
        <w:rPr>
          <w:color w:val="A9B7C6"/>
        </w:rPr>
        <w:t>Task1_SearchHalfPart(left</w:t>
      </w:r>
      <w:r>
        <w:rPr>
          <w:color w:val="CC7832"/>
        </w:rPr>
        <w:t>,</w:t>
      </w:r>
      <w:r>
        <w:rPr>
          <w:color w:val="A9B7C6"/>
        </w:rPr>
        <w:t>right</w:t>
      </w:r>
      <w:r>
        <w:rPr>
          <w:color w:val="CC7832"/>
        </w:rPr>
        <w:t>,</w:t>
      </w:r>
      <w:r>
        <w:rPr>
          <w:color w:val="A9B7C6"/>
        </w:rPr>
        <w:t>e)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std::cout &lt;&lt;std::endl&lt;&lt; </w:t>
      </w:r>
      <w:r>
        <w:rPr>
          <w:color w:val="6A8759"/>
        </w:rPr>
        <w:t>"Method 3: Gold-cut search: "</w:t>
      </w:r>
      <w:r>
        <w:rPr>
          <w:color w:val="A9B7C6"/>
        </w:rPr>
        <w:t>&lt;&lt; std::endl</w:t>
      </w:r>
      <w:r>
        <w:rPr>
          <w:color w:val="CC7832"/>
        </w:rPr>
        <w:t>;</w:t>
      </w:r>
      <w:r>
        <w:rPr>
          <w:color w:val="A9B7C6"/>
        </w:rPr>
        <w:t>Task1_SearchGoldCut(left</w:t>
      </w:r>
      <w:r>
        <w:rPr>
          <w:color w:val="CC7832"/>
        </w:rPr>
        <w:t>,</w:t>
      </w:r>
      <w:r>
        <w:rPr>
          <w:color w:val="A9B7C6"/>
        </w:rPr>
        <w:t>right</w:t>
      </w:r>
      <w:r>
        <w:rPr>
          <w:color w:val="CC7832"/>
        </w:rPr>
        <w:t>,</w:t>
      </w:r>
      <w:r>
        <w:rPr>
          <w:color w:val="A9B7C6"/>
        </w:rPr>
        <w:t>e)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std::cout &lt;&lt;std::endl&lt;&lt; </w:t>
      </w:r>
      <w:r>
        <w:rPr>
          <w:color w:val="6A8759"/>
        </w:rPr>
        <w:t>"Method 4: Fib search: "</w:t>
      </w:r>
      <w:r>
        <w:rPr>
          <w:color w:val="A9B7C6"/>
        </w:rPr>
        <w:t>&lt;&lt; std::endl</w:t>
      </w:r>
      <w:r>
        <w:rPr>
          <w:color w:val="CC7832"/>
        </w:rPr>
        <w:t>;</w:t>
      </w:r>
      <w:r>
        <w:rPr>
          <w:color w:val="A9B7C6"/>
        </w:rPr>
        <w:t>Task1_SearchFib(left</w:t>
      </w:r>
      <w:r>
        <w:rPr>
          <w:color w:val="CC7832"/>
        </w:rPr>
        <w:t>,</w:t>
      </w:r>
      <w:r>
        <w:rPr>
          <w:color w:val="A9B7C6"/>
        </w:rPr>
        <w:t>right</w:t>
      </w:r>
      <w:r>
        <w:rPr>
          <w:color w:val="CC7832"/>
        </w:rPr>
        <w:t>,</w:t>
      </w:r>
      <w:r>
        <w:rPr>
          <w:color w:val="A9B7C6"/>
        </w:rPr>
        <w:t>e)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std::cout &lt;&lt;std::endl &lt;&lt; </w:t>
      </w:r>
      <w:r>
        <w:rPr>
          <w:color w:val="6A8759"/>
        </w:rPr>
        <w:t>"Part 3: Search Min-points in range [0,3]"</w:t>
      </w:r>
      <w:r>
        <w:rPr>
          <w:color w:val="CC7832"/>
        </w:rPr>
        <w:t xml:space="preserve">; </w:t>
      </w:r>
      <w:r>
        <w:rPr>
          <w:color w:val="A9B7C6"/>
        </w:rPr>
        <w:t>std::cout &lt;&lt; std::endl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left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right = </w:t>
      </w:r>
      <w:r>
        <w:rPr>
          <w:color w:val="6897BB"/>
        </w:rPr>
        <w:t>3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std::cout &lt;&lt;std::endl&lt;&lt; </w:t>
      </w:r>
      <w:r>
        <w:rPr>
          <w:color w:val="6A8759"/>
        </w:rPr>
        <w:t>"Method 1: Classic search: "</w:t>
      </w:r>
      <w:r>
        <w:rPr>
          <w:color w:val="A9B7C6"/>
        </w:rPr>
        <w:t>&lt;&lt; std::endl</w:t>
      </w:r>
      <w:r>
        <w:rPr>
          <w:color w:val="CC7832"/>
        </w:rPr>
        <w:t xml:space="preserve">; </w:t>
      </w:r>
      <w:r>
        <w:rPr>
          <w:color w:val="A9B7C6"/>
        </w:rPr>
        <w:t>PassiveSearch(left</w:t>
      </w:r>
      <w:r>
        <w:rPr>
          <w:color w:val="CC7832"/>
        </w:rPr>
        <w:t>,</w:t>
      </w:r>
      <w:r>
        <w:rPr>
          <w:color w:val="A9B7C6"/>
        </w:rPr>
        <w:t>right</w:t>
      </w:r>
      <w:r>
        <w:rPr>
          <w:color w:val="CC7832"/>
        </w:rPr>
        <w:t>,</w:t>
      </w:r>
      <w:r>
        <w:rPr>
          <w:color w:val="A9B7C6"/>
        </w:rPr>
        <w:t>e)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std::cout &lt;&lt;std::endl&lt;&lt; </w:t>
      </w:r>
      <w:r>
        <w:rPr>
          <w:color w:val="6A8759"/>
        </w:rPr>
        <w:t>"Method 2: Like-binary search: "</w:t>
      </w:r>
      <w:r>
        <w:rPr>
          <w:color w:val="A9B7C6"/>
        </w:rPr>
        <w:t>&lt;&lt; std::endl</w:t>
      </w:r>
      <w:r>
        <w:rPr>
          <w:color w:val="CC7832"/>
        </w:rPr>
        <w:t>;</w:t>
      </w:r>
      <w:r>
        <w:rPr>
          <w:color w:val="A9B7C6"/>
        </w:rPr>
        <w:t>Task1_SearchHalfPart(left</w:t>
      </w:r>
      <w:r>
        <w:rPr>
          <w:color w:val="CC7832"/>
        </w:rPr>
        <w:t>,</w:t>
      </w:r>
      <w:r>
        <w:rPr>
          <w:color w:val="A9B7C6"/>
        </w:rPr>
        <w:t>right</w:t>
      </w:r>
      <w:r>
        <w:rPr>
          <w:color w:val="CC7832"/>
        </w:rPr>
        <w:t>,</w:t>
      </w:r>
      <w:r>
        <w:rPr>
          <w:color w:val="A9B7C6"/>
        </w:rPr>
        <w:t>e)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std::cout &lt;&lt;std::endl&lt;&lt; </w:t>
      </w:r>
      <w:r>
        <w:rPr>
          <w:color w:val="6A8759"/>
        </w:rPr>
        <w:t>"Method 3: Gold-cut search: "</w:t>
      </w:r>
      <w:r>
        <w:rPr>
          <w:color w:val="A9B7C6"/>
        </w:rPr>
        <w:t>&lt;&lt; std::endl</w:t>
      </w:r>
      <w:r>
        <w:rPr>
          <w:color w:val="CC7832"/>
        </w:rPr>
        <w:t>;</w:t>
      </w:r>
      <w:r>
        <w:rPr>
          <w:color w:val="A9B7C6"/>
        </w:rPr>
        <w:t>Task1_SearchGoldCut(left</w:t>
      </w:r>
      <w:r>
        <w:rPr>
          <w:color w:val="CC7832"/>
        </w:rPr>
        <w:t>,</w:t>
      </w:r>
      <w:r>
        <w:rPr>
          <w:color w:val="A9B7C6"/>
        </w:rPr>
        <w:t>right</w:t>
      </w:r>
      <w:r>
        <w:rPr>
          <w:color w:val="CC7832"/>
        </w:rPr>
        <w:t>,</w:t>
      </w:r>
      <w:r>
        <w:rPr>
          <w:color w:val="A9B7C6"/>
        </w:rPr>
        <w:t>e)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std::cout &lt;&lt;std::endl&lt;&lt; </w:t>
      </w:r>
      <w:r>
        <w:rPr>
          <w:color w:val="6A8759"/>
        </w:rPr>
        <w:t>"Method 4: Fib search: "</w:t>
      </w:r>
      <w:r>
        <w:rPr>
          <w:color w:val="A9B7C6"/>
        </w:rPr>
        <w:t>&lt;&lt; std::endl</w:t>
      </w:r>
      <w:r>
        <w:rPr>
          <w:color w:val="CC7832"/>
        </w:rPr>
        <w:t>;</w:t>
      </w:r>
      <w:r>
        <w:rPr>
          <w:color w:val="A9B7C6"/>
        </w:rPr>
        <w:t>Task1_SearchFib(left</w:t>
      </w:r>
      <w:r>
        <w:rPr>
          <w:color w:val="CC7832"/>
        </w:rPr>
        <w:t>,</w:t>
      </w:r>
      <w:r>
        <w:rPr>
          <w:color w:val="A9B7C6"/>
        </w:rPr>
        <w:t>right</w:t>
      </w:r>
      <w:r>
        <w:rPr>
          <w:color w:val="CC7832"/>
        </w:rPr>
        <w:t>,</w:t>
      </w:r>
      <w:r>
        <w:rPr>
          <w:color w:val="A9B7C6"/>
        </w:rPr>
        <w:t>e)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std::cout &lt;&lt;std::endl&lt;&lt; </w:t>
      </w:r>
      <w:r>
        <w:rPr>
          <w:color w:val="6A8759"/>
        </w:rPr>
        <w:t xml:space="preserve">"End. Thanks for using our software" </w:t>
      </w:r>
      <w:r>
        <w:rPr>
          <w:color w:val="A9B7C6"/>
        </w:rPr>
        <w:t>&lt;&lt; std::endl</w:t>
      </w:r>
      <w:r>
        <w:rPr>
          <w:color w:val="CC7832"/>
        </w:rPr>
        <w:t>;</w:t>
      </w:r>
      <w:r>
        <w:rPr>
          <w:color w:val="CC7832"/>
        </w:rPr>
        <w:br/>
        <w:t xml:space="preserve">    return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2637C6DF" w14:textId="77777777" w:rsidR="00041202" w:rsidRPr="00041202" w:rsidRDefault="00041202" w:rsidP="00041202">
      <w:pPr>
        <w:rPr>
          <w:lang w:val="en-US"/>
        </w:rPr>
      </w:pPr>
    </w:p>
    <w:p w14:paraId="6CEF3383" w14:textId="77777777" w:rsidR="003A549A" w:rsidRPr="0026596D" w:rsidRDefault="00CE2314" w:rsidP="004725AA">
      <w:pPr>
        <w:pStyle w:val="Heading1"/>
        <w:rPr>
          <w:lang w:val="en-US"/>
        </w:rPr>
      </w:pPr>
      <w:bookmarkStart w:id="8" w:name="_Toc114692554"/>
      <w:r>
        <w:lastRenderedPageBreak/>
        <w:t>Результат</w:t>
      </w:r>
      <w:r w:rsidRPr="0026596D">
        <w:rPr>
          <w:lang w:val="en-US"/>
        </w:rPr>
        <w:t xml:space="preserve"> </w:t>
      </w:r>
      <w:r>
        <w:t>работы</w:t>
      </w:r>
      <w:r w:rsidRPr="0026596D">
        <w:rPr>
          <w:lang w:val="en-US"/>
        </w:rPr>
        <w:t xml:space="preserve"> </w:t>
      </w:r>
      <w:r>
        <w:t>программы</w:t>
      </w:r>
      <w:r w:rsidRPr="0026596D">
        <w:rPr>
          <w:lang w:val="en-US"/>
        </w:rPr>
        <w:t>:</w:t>
      </w:r>
      <w:bookmarkEnd w:id="8"/>
      <w:r w:rsidRPr="0026596D">
        <w:rPr>
          <w:lang w:val="en-US"/>
        </w:rPr>
        <w:t xml:space="preserve"> </w:t>
      </w:r>
    </w:p>
    <w:p w14:paraId="66292F39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bookmarkStart w:id="9" w:name="_Toc114692555"/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 xml:space="preserve">Task 2 </w:t>
      </w:r>
      <w:proofErr w:type="gramStart"/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Functions(</w:t>
      </w:r>
      <w:proofErr w:type="gramEnd"/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accuracy = 0.001)</w:t>
      </w:r>
    </w:p>
    <w:p w14:paraId="55057E97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</w:p>
    <w:p w14:paraId="4ED63B60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 xml:space="preserve">Part 1: Searching extremum in </w:t>
      </w:r>
      <w:proofErr w:type="gramStart"/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range[</w:t>
      </w:r>
      <w:proofErr w:type="gramEnd"/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-5,-3]</w:t>
      </w:r>
    </w:p>
    <w:p w14:paraId="0BB0A786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</w:p>
    <w:p w14:paraId="13176466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 xml:space="preserve">Method 1: Classic search: </w:t>
      </w:r>
    </w:p>
    <w:p w14:paraId="037350AF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 xml:space="preserve">Result </w:t>
      </w:r>
      <w:proofErr w:type="gramStart"/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</w:t>
      </w:r>
      <w:proofErr w:type="gramEnd"/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3.67908 Y:-6.50965 Steps:2097153 Time:148.29</w:t>
      </w:r>
    </w:p>
    <w:p w14:paraId="79EB02D1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</w:p>
    <w:p w14:paraId="47D80370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 xml:space="preserve">Method 2: Like-binary search: </w:t>
      </w:r>
    </w:p>
    <w:p w14:paraId="4508AEBD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proofErr w:type="gramStart"/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</w:t>
      </w:r>
      <w:proofErr w:type="gramEnd"/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3.6 y:-6.45776</w:t>
      </w:r>
    </w:p>
    <w:p w14:paraId="79245456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proofErr w:type="gramStart"/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</w:t>
      </w:r>
      <w:proofErr w:type="gramEnd"/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3.84 y:-6.25763</w:t>
      </w:r>
    </w:p>
    <w:p w14:paraId="01C4529E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proofErr w:type="gramStart"/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</w:t>
      </w:r>
      <w:proofErr w:type="gramEnd"/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3.696 y:-6.50706</w:t>
      </w:r>
    </w:p>
    <w:p w14:paraId="63A2361D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proofErr w:type="gramStart"/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</w:t>
      </w:r>
      <w:proofErr w:type="gramEnd"/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3.6096 y:-6.46937</w:t>
      </w:r>
    </w:p>
    <w:p w14:paraId="6102D1A6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proofErr w:type="gramStart"/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</w:t>
      </w:r>
      <w:proofErr w:type="gramEnd"/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3.66144 y:-6.507</w:t>
      </w:r>
    </w:p>
    <w:p w14:paraId="4431B95A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proofErr w:type="gramStart"/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</w:t>
      </w:r>
      <w:proofErr w:type="gramEnd"/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3.69254 y:-6.508</w:t>
      </w:r>
    </w:p>
    <w:p w14:paraId="42A088B0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proofErr w:type="gramStart"/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</w:t>
      </w:r>
      <w:proofErr w:type="gramEnd"/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3.67388 y:-6.50943</w:t>
      </w:r>
    </w:p>
    <w:p w14:paraId="23A89D5C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proofErr w:type="gramStart"/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</w:t>
      </w:r>
      <w:proofErr w:type="gramEnd"/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3.68508 y:-6.50931</w:t>
      </w:r>
    </w:p>
    <w:p w14:paraId="16A98899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proofErr w:type="gramStart"/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</w:t>
      </w:r>
      <w:proofErr w:type="gramEnd"/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3.67836 y:-6.50964</w:t>
      </w:r>
    </w:p>
    <w:p w14:paraId="00EA1593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proofErr w:type="gramStart"/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</w:t>
      </w:r>
      <w:proofErr w:type="gramEnd"/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3.68239 y:-6.50954</w:t>
      </w:r>
    </w:p>
    <w:p w14:paraId="2F4A6086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proofErr w:type="gramStart"/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</w:t>
      </w:r>
      <w:proofErr w:type="gramEnd"/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3.67997 y:-6.50964</w:t>
      </w:r>
    </w:p>
    <w:p w14:paraId="5365D064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proofErr w:type="gramStart"/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</w:t>
      </w:r>
      <w:proofErr w:type="gramEnd"/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3.67852 y:-6.50965</w:t>
      </w:r>
    </w:p>
    <w:p w14:paraId="03F87E43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proofErr w:type="gramStart"/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</w:t>
      </w:r>
      <w:proofErr w:type="gramEnd"/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3.67939 y:-6.50965</w:t>
      </w:r>
    </w:p>
    <w:p w14:paraId="6F1077C0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proofErr w:type="gramStart"/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</w:t>
      </w:r>
      <w:proofErr w:type="gramEnd"/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3.67887 y:-6.50965</w:t>
      </w:r>
    </w:p>
    <w:p w14:paraId="65CEEF6B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proofErr w:type="gramStart"/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</w:t>
      </w:r>
      <w:proofErr w:type="gramEnd"/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3.67856 y:-6.50965</w:t>
      </w:r>
    </w:p>
    <w:p w14:paraId="4EC3C0A6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proofErr w:type="gramStart"/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</w:t>
      </w:r>
      <w:proofErr w:type="gramEnd"/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3.67874 y:-6.50965</w:t>
      </w:r>
    </w:p>
    <w:p w14:paraId="46C285E8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proofErr w:type="gramStart"/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</w:t>
      </w:r>
      <w:proofErr w:type="gramEnd"/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3.67863 y:-6.50965</w:t>
      </w:r>
    </w:p>
    <w:p w14:paraId="2F97FACF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proofErr w:type="gramStart"/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lastRenderedPageBreak/>
        <w:t>x:-</w:t>
      </w:r>
      <w:proofErr w:type="gramEnd"/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3.67856 y:-6.50965</w:t>
      </w:r>
    </w:p>
    <w:p w14:paraId="747DB5C1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proofErr w:type="gramStart"/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</w:t>
      </w:r>
      <w:proofErr w:type="gramEnd"/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3.6786 y:-6.50965</w:t>
      </w:r>
    </w:p>
    <w:p w14:paraId="15B2B629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proofErr w:type="gramStart"/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</w:t>
      </w:r>
      <w:proofErr w:type="gramEnd"/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3.67863 y:-6.50965</w:t>
      </w:r>
    </w:p>
    <w:p w14:paraId="0402FEEB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proofErr w:type="gramStart"/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</w:t>
      </w:r>
      <w:proofErr w:type="gramEnd"/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3.67864 y:-6.50965</w:t>
      </w:r>
    </w:p>
    <w:p w14:paraId="01FA1D72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proofErr w:type="gramStart"/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</w:t>
      </w:r>
      <w:proofErr w:type="gramEnd"/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3.67865 y:-6.50965</w:t>
      </w:r>
    </w:p>
    <w:p w14:paraId="734847FF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proofErr w:type="gramStart"/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</w:t>
      </w:r>
      <w:proofErr w:type="gramEnd"/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3.67866 y:-6.50965</w:t>
      </w:r>
    </w:p>
    <w:p w14:paraId="36FEFA93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proofErr w:type="gramStart"/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</w:t>
      </w:r>
      <w:proofErr w:type="gramEnd"/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3.67866 y:-6.50965</w:t>
      </w:r>
    </w:p>
    <w:p w14:paraId="6EDFAA66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proofErr w:type="gramStart"/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</w:t>
      </w:r>
      <w:proofErr w:type="gramEnd"/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3.67866 y:-6.50965</w:t>
      </w:r>
    </w:p>
    <w:p w14:paraId="1598F275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proofErr w:type="gramStart"/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</w:t>
      </w:r>
      <w:proofErr w:type="gramEnd"/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3.67866 y:-6.50965</w:t>
      </w:r>
    </w:p>
    <w:p w14:paraId="279A3F75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proofErr w:type="gramStart"/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</w:t>
      </w:r>
      <w:proofErr w:type="gramEnd"/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3.67866 y:-6.50965</w:t>
      </w:r>
    </w:p>
    <w:p w14:paraId="638133E2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proofErr w:type="gramStart"/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</w:t>
      </w:r>
      <w:proofErr w:type="gramEnd"/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3.67866 y:-6.50965</w:t>
      </w:r>
    </w:p>
    <w:p w14:paraId="6EB050C5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proofErr w:type="gramStart"/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</w:t>
      </w:r>
      <w:proofErr w:type="gramEnd"/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3.67866 y:-6.50965</w:t>
      </w:r>
    </w:p>
    <w:p w14:paraId="7D179671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 xml:space="preserve">Result </w:t>
      </w:r>
      <w:proofErr w:type="gramStart"/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</w:t>
      </w:r>
      <w:proofErr w:type="gramEnd"/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3.67866 Y:-6.50965 Steps:29 Time:148.395</w:t>
      </w:r>
    </w:p>
    <w:p w14:paraId="0CF35714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</w:p>
    <w:p w14:paraId="6E604EA3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 xml:space="preserve">Method 3: Gold-cut search: </w:t>
      </w:r>
    </w:p>
    <w:p w14:paraId="7FB5C224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proofErr w:type="gramStart"/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</w:t>
      </w:r>
      <w:proofErr w:type="gramEnd"/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3.61803 y:-6.47841</w:t>
      </w:r>
    </w:p>
    <w:p w14:paraId="7AE5D3E3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proofErr w:type="gramStart"/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</w:t>
      </w:r>
      <w:proofErr w:type="gramEnd"/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3.8541 y:-6.2089</w:t>
      </w:r>
    </w:p>
    <w:p w14:paraId="5DFEB28F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proofErr w:type="gramStart"/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</w:t>
      </w:r>
      <w:proofErr w:type="gramEnd"/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3.7082 y:-6.50198</w:t>
      </w:r>
    </w:p>
    <w:p w14:paraId="0F1504F9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proofErr w:type="gramStart"/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</w:t>
      </w:r>
      <w:proofErr w:type="gramEnd"/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3.61803 y:-6.47841</w:t>
      </w:r>
    </w:p>
    <w:p w14:paraId="346C82F3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proofErr w:type="gramStart"/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</w:t>
      </w:r>
      <w:proofErr w:type="gramEnd"/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3.67376 y:-6.50942</w:t>
      </w:r>
    </w:p>
    <w:p w14:paraId="41E86A7C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proofErr w:type="gramStart"/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</w:t>
      </w:r>
      <w:proofErr w:type="gramEnd"/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3.7082 y:-6.50198</w:t>
      </w:r>
    </w:p>
    <w:p w14:paraId="0C49F875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proofErr w:type="gramStart"/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</w:t>
      </w:r>
      <w:proofErr w:type="gramEnd"/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3.68692 y:-6.50908</w:t>
      </w:r>
    </w:p>
    <w:p w14:paraId="0CCD5914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proofErr w:type="gramStart"/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</w:t>
      </w:r>
      <w:proofErr w:type="gramEnd"/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3.67376 y:-6.50942</w:t>
      </w:r>
    </w:p>
    <w:p w14:paraId="3CDF0D10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proofErr w:type="gramStart"/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</w:t>
      </w:r>
      <w:proofErr w:type="gramEnd"/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3.68189 y:-6.50957</w:t>
      </w:r>
    </w:p>
    <w:p w14:paraId="5404EC83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proofErr w:type="gramStart"/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</w:t>
      </w:r>
      <w:proofErr w:type="gramEnd"/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3.67687 y:-6.50961</w:t>
      </w:r>
    </w:p>
    <w:p w14:paraId="5BF2454A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proofErr w:type="gramStart"/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</w:t>
      </w:r>
      <w:proofErr w:type="gramEnd"/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3.67997 y:-6.50964</w:t>
      </w:r>
    </w:p>
    <w:p w14:paraId="785910B4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proofErr w:type="gramStart"/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lastRenderedPageBreak/>
        <w:t>x:-</w:t>
      </w:r>
      <w:proofErr w:type="gramEnd"/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3.67805 y:-6.50964</w:t>
      </w:r>
    </w:p>
    <w:p w14:paraId="0BE2CE04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proofErr w:type="gramStart"/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</w:t>
      </w:r>
      <w:proofErr w:type="gramEnd"/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3.67924 y:-6.50965</w:t>
      </w:r>
    </w:p>
    <w:p w14:paraId="1706366A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proofErr w:type="gramStart"/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</w:t>
      </w:r>
      <w:proofErr w:type="gramEnd"/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3.67851 y:-6.50964</w:t>
      </w:r>
    </w:p>
    <w:p w14:paraId="64623482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proofErr w:type="gramStart"/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</w:t>
      </w:r>
      <w:proofErr w:type="gramEnd"/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3.67896 y:-6.50965</w:t>
      </w:r>
    </w:p>
    <w:p w14:paraId="26853B51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proofErr w:type="gramStart"/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</w:t>
      </w:r>
      <w:proofErr w:type="gramEnd"/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3.67868 y:-6.50965</w:t>
      </w:r>
    </w:p>
    <w:p w14:paraId="60414EF7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proofErr w:type="gramStart"/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</w:t>
      </w:r>
      <w:proofErr w:type="gramEnd"/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3.67885 y:-6.50965</w:t>
      </w:r>
    </w:p>
    <w:p w14:paraId="447F50F1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proofErr w:type="gramStart"/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</w:t>
      </w:r>
      <w:proofErr w:type="gramEnd"/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3.67896 y:-6.50965</w:t>
      </w:r>
    </w:p>
    <w:p w14:paraId="63510703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proofErr w:type="gramStart"/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</w:t>
      </w:r>
      <w:proofErr w:type="gramEnd"/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3.67889 y:-6.50965</w:t>
      </w:r>
    </w:p>
    <w:p w14:paraId="3686F9A6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proofErr w:type="gramStart"/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</w:t>
      </w:r>
      <w:proofErr w:type="gramEnd"/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3.67893 y:-6.50965</w:t>
      </w:r>
    </w:p>
    <w:p w14:paraId="73241CEF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proofErr w:type="gramStart"/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</w:t>
      </w:r>
      <w:proofErr w:type="gramEnd"/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3.67891 y:-6.50965</w:t>
      </w:r>
    </w:p>
    <w:p w14:paraId="4B76EF8A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proofErr w:type="gramStart"/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</w:t>
      </w:r>
      <w:proofErr w:type="gramEnd"/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3.67893 y:-6.50965</w:t>
      </w:r>
    </w:p>
    <w:p w14:paraId="2CD05E92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proofErr w:type="gramStart"/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</w:t>
      </w:r>
      <w:proofErr w:type="gramEnd"/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3.67892 y:-6.50965</w:t>
      </w:r>
    </w:p>
    <w:p w14:paraId="50C8CDEC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proofErr w:type="gramStart"/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</w:t>
      </w:r>
      <w:proofErr w:type="gramEnd"/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3.67892 y:-6.50965</w:t>
      </w:r>
    </w:p>
    <w:p w14:paraId="4290AA21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proofErr w:type="gramStart"/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</w:t>
      </w:r>
      <w:proofErr w:type="gramEnd"/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3.67892 y:-6.50965</w:t>
      </w:r>
    </w:p>
    <w:p w14:paraId="42DB9432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proofErr w:type="gramStart"/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</w:t>
      </w:r>
      <w:proofErr w:type="gramEnd"/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3.67892 y:-6.50965</w:t>
      </w:r>
    </w:p>
    <w:p w14:paraId="7CD124B1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proofErr w:type="gramStart"/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</w:t>
      </w:r>
      <w:proofErr w:type="gramEnd"/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3.67892 y:-6.50965</w:t>
      </w:r>
    </w:p>
    <w:p w14:paraId="7E799508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proofErr w:type="gramStart"/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</w:t>
      </w:r>
      <w:proofErr w:type="gramEnd"/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3.67892 y:-6.50965</w:t>
      </w:r>
    </w:p>
    <w:p w14:paraId="19574221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proofErr w:type="gramStart"/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</w:t>
      </w:r>
      <w:proofErr w:type="gramEnd"/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3.67892 y:-6.50965</w:t>
      </w:r>
    </w:p>
    <w:p w14:paraId="4390A6F5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proofErr w:type="gramStart"/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</w:t>
      </w:r>
      <w:proofErr w:type="gramEnd"/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3.67892 y:-6.50965</w:t>
      </w:r>
    </w:p>
    <w:p w14:paraId="1F61DCF9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 xml:space="preserve">Result </w:t>
      </w:r>
      <w:proofErr w:type="gramStart"/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</w:t>
      </w:r>
      <w:proofErr w:type="gramEnd"/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3.67892 Y:-6.50965 Steps:30 Time:148.487</w:t>
      </w:r>
    </w:p>
    <w:p w14:paraId="0866F961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</w:p>
    <w:p w14:paraId="7179A533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 xml:space="preserve">Method 4: Fib search: </w:t>
      </w:r>
    </w:p>
    <w:p w14:paraId="62C380BF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proofErr w:type="gramStart"/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</w:t>
      </w:r>
      <w:proofErr w:type="gramEnd"/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3.61803 y:-6.47841</w:t>
      </w:r>
    </w:p>
    <w:p w14:paraId="012F1CE5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proofErr w:type="gramStart"/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</w:t>
      </w:r>
      <w:proofErr w:type="gramEnd"/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3.8541 y:-6.2089</w:t>
      </w:r>
    </w:p>
    <w:p w14:paraId="07743A30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proofErr w:type="gramStart"/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</w:t>
      </w:r>
      <w:proofErr w:type="gramEnd"/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3.7082 y:-6.50198</w:t>
      </w:r>
    </w:p>
    <w:p w14:paraId="10E8F15F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proofErr w:type="gramStart"/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</w:t>
      </w:r>
      <w:proofErr w:type="gramEnd"/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3.61803 y:-6.47841</w:t>
      </w:r>
    </w:p>
    <w:p w14:paraId="538095C0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proofErr w:type="gramStart"/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lastRenderedPageBreak/>
        <w:t>x:-</w:t>
      </w:r>
      <w:proofErr w:type="gramEnd"/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3.67376 y:-6.50942</w:t>
      </w:r>
    </w:p>
    <w:p w14:paraId="06FDCCD8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proofErr w:type="gramStart"/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</w:t>
      </w:r>
      <w:proofErr w:type="gramEnd"/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3.7082 y:-6.50198</w:t>
      </w:r>
    </w:p>
    <w:p w14:paraId="51A82D6B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proofErr w:type="gramStart"/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</w:t>
      </w:r>
      <w:proofErr w:type="gramEnd"/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3.68692 y:-6.50908</w:t>
      </w:r>
    </w:p>
    <w:p w14:paraId="3BE34F7E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proofErr w:type="gramStart"/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</w:t>
      </w:r>
      <w:proofErr w:type="gramEnd"/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3.67376 y:-6.50942</w:t>
      </w:r>
    </w:p>
    <w:p w14:paraId="1A6D64A6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proofErr w:type="gramStart"/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</w:t>
      </w:r>
      <w:proofErr w:type="gramEnd"/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3.68189 y:-6.50957</w:t>
      </w:r>
    </w:p>
    <w:p w14:paraId="71BAFFE8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proofErr w:type="gramStart"/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</w:t>
      </w:r>
      <w:proofErr w:type="gramEnd"/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3.67687 y:-6.50961</w:t>
      </w:r>
    </w:p>
    <w:p w14:paraId="2DF84BB0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proofErr w:type="gramStart"/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</w:t>
      </w:r>
      <w:proofErr w:type="gramEnd"/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3.67997 y:-6.50964</w:t>
      </w:r>
    </w:p>
    <w:p w14:paraId="297C61B3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proofErr w:type="gramStart"/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</w:t>
      </w:r>
      <w:proofErr w:type="gramEnd"/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3.67805 y:-6.50964</w:t>
      </w:r>
    </w:p>
    <w:p w14:paraId="23BCE3CD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proofErr w:type="gramStart"/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</w:t>
      </w:r>
      <w:proofErr w:type="gramEnd"/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3.67924 y:-6.50965</w:t>
      </w:r>
    </w:p>
    <w:p w14:paraId="207BE5CC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proofErr w:type="gramStart"/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</w:t>
      </w:r>
      <w:proofErr w:type="gramEnd"/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3.67851 y:-6.50964</w:t>
      </w:r>
    </w:p>
    <w:p w14:paraId="4C2B9109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proofErr w:type="gramStart"/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</w:t>
      </w:r>
      <w:proofErr w:type="gramEnd"/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3.67896 y:-6.50965</w:t>
      </w:r>
    </w:p>
    <w:p w14:paraId="3E67DC83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proofErr w:type="gramStart"/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</w:t>
      </w:r>
      <w:proofErr w:type="gramEnd"/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3.67868 y:-6.50965</w:t>
      </w:r>
    </w:p>
    <w:p w14:paraId="31836A0D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proofErr w:type="gramStart"/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</w:t>
      </w:r>
      <w:proofErr w:type="gramEnd"/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3.67885 y:-6.50965</w:t>
      </w:r>
    </w:p>
    <w:p w14:paraId="1988541C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proofErr w:type="gramStart"/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</w:t>
      </w:r>
      <w:proofErr w:type="gramEnd"/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3.67896 y:-6.50965</w:t>
      </w:r>
    </w:p>
    <w:p w14:paraId="1E0F726B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proofErr w:type="gramStart"/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</w:t>
      </w:r>
      <w:proofErr w:type="gramEnd"/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3.67889 y:-6.50965</w:t>
      </w:r>
    </w:p>
    <w:p w14:paraId="51A527D8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proofErr w:type="gramStart"/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</w:t>
      </w:r>
      <w:proofErr w:type="gramEnd"/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3.67893 y:-6.50965</w:t>
      </w:r>
    </w:p>
    <w:p w14:paraId="47F6736B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proofErr w:type="gramStart"/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</w:t>
      </w:r>
      <w:proofErr w:type="gramEnd"/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3.67891 y:-6.50965</w:t>
      </w:r>
    </w:p>
    <w:p w14:paraId="54B6A391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proofErr w:type="gramStart"/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</w:t>
      </w:r>
      <w:proofErr w:type="gramEnd"/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3.67893 y:-6.50965</w:t>
      </w:r>
    </w:p>
    <w:p w14:paraId="7DADC764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proofErr w:type="gramStart"/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</w:t>
      </w:r>
      <w:proofErr w:type="gramEnd"/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3.67892 y:-6.50965</w:t>
      </w:r>
    </w:p>
    <w:p w14:paraId="0EC73FBE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proofErr w:type="gramStart"/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</w:t>
      </w:r>
      <w:proofErr w:type="gramEnd"/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3.67892 y:-6.50965</w:t>
      </w:r>
    </w:p>
    <w:p w14:paraId="0CE50B9B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proofErr w:type="gramStart"/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</w:t>
      </w:r>
      <w:proofErr w:type="gramEnd"/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3.67892 y:-6.50965</w:t>
      </w:r>
    </w:p>
    <w:p w14:paraId="49FAF9E6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proofErr w:type="gramStart"/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</w:t>
      </w:r>
      <w:proofErr w:type="gramEnd"/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3.67892 y:-6.50965</w:t>
      </w:r>
    </w:p>
    <w:p w14:paraId="3C51B60F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proofErr w:type="gramStart"/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</w:t>
      </w:r>
      <w:proofErr w:type="gramEnd"/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3.67892 y:-6.50965</w:t>
      </w:r>
    </w:p>
    <w:p w14:paraId="25C23E8F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proofErr w:type="gramStart"/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</w:t>
      </w:r>
      <w:proofErr w:type="gramEnd"/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3.67892 y:-6.50965</w:t>
      </w:r>
    </w:p>
    <w:p w14:paraId="27E6B703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proofErr w:type="gramStart"/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</w:t>
      </w:r>
      <w:proofErr w:type="gramEnd"/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3.67892 y:-6.50965</w:t>
      </w:r>
    </w:p>
    <w:p w14:paraId="5907B75E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proofErr w:type="gramStart"/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</w:t>
      </w:r>
      <w:proofErr w:type="gramEnd"/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3.67892 y:-6.50965</w:t>
      </w:r>
    </w:p>
    <w:p w14:paraId="181283B7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lastRenderedPageBreak/>
        <w:t xml:space="preserve">Result </w:t>
      </w:r>
      <w:proofErr w:type="gramStart"/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</w:t>
      </w:r>
      <w:proofErr w:type="gramEnd"/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3.67892 Y:-6.50965 Steps:30 Time:314.835</w:t>
      </w:r>
    </w:p>
    <w:p w14:paraId="1953D2E8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</w:p>
    <w:p w14:paraId="3FCED670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Part 2: Search Max-points in range [-3,0]</w:t>
      </w:r>
    </w:p>
    <w:p w14:paraId="7D055D73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</w:p>
    <w:p w14:paraId="51DF1204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 xml:space="preserve">Method 1: Classic search: </w:t>
      </w:r>
    </w:p>
    <w:p w14:paraId="75C30C6D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 xml:space="preserve">Result </w:t>
      </w:r>
      <w:proofErr w:type="gramStart"/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</w:t>
      </w:r>
      <w:proofErr w:type="gramEnd"/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3 Y:-3.91446 Steps:3087674 Time:529.326</w:t>
      </w:r>
    </w:p>
    <w:p w14:paraId="56C09DCB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</w:p>
    <w:p w14:paraId="367259AD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 xml:space="preserve">Method 2: Like-binary search: </w:t>
      </w:r>
    </w:p>
    <w:p w14:paraId="5BE70F06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proofErr w:type="gramStart"/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</w:t>
      </w:r>
      <w:proofErr w:type="gramEnd"/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2.1 y:1.00517</w:t>
      </w:r>
    </w:p>
    <w:p w14:paraId="4A383677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proofErr w:type="gramStart"/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</w:t>
      </w:r>
      <w:proofErr w:type="gramEnd"/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2.46 y:-0.722125</w:t>
      </w:r>
    </w:p>
    <w:p w14:paraId="698E5289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proofErr w:type="gramStart"/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</w:t>
      </w:r>
      <w:proofErr w:type="gramEnd"/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2.676 y:-1.9599</w:t>
      </w:r>
    </w:p>
    <w:p w14:paraId="140153C6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proofErr w:type="gramStart"/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</w:t>
      </w:r>
      <w:proofErr w:type="gramEnd"/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2.8056 y:-2.74138</w:t>
      </w:r>
    </w:p>
    <w:p w14:paraId="11F78C07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proofErr w:type="gramStart"/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</w:t>
      </w:r>
      <w:proofErr w:type="gramEnd"/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2.88336 y:-3.21399</w:t>
      </w:r>
    </w:p>
    <w:p w14:paraId="60C3ABC1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proofErr w:type="gramStart"/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</w:t>
      </w:r>
      <w:proofErr w:type="gramEnd"/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2.93002 y:-3.49622</w:t>
      </w:r>
    </w:p>
    <w:p w14:paraId="4DA0E254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proofErr w:type="gramStart"/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</w:t>
      </w:r>
      <w:proofErr w:type="gramEnd"/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2.95801 y:-3.66445</w:t>
      </w:r>
    </w:p>
    <w:p w14:paraId="30179AD7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proofErr w:type="gramStart"/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</w:t>
      </w:r>
      <w:proofErr w:type="gramEnd"/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2.97481 y:-3.76483</w:t>
      </w:r>
    </w:p>
    <w:p w14:paraId="149BFA48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proofErr w:type="gramStart"/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</w:t>
      </w:r>
      <w:proofErr w:type="gramEnd"/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2.98488 y:-3.82483</w:t>
      </w:r>
    </w:p>
    <w:p w14:paraId="3EDD5D45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proofErr w:type="gramStart"/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</w:t>
      </w:r>
      <w:proofErr w:type="gramEnd"/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2.99093 y:-3.86074</w:t>
      </w:r>
    </w:p>
    <w:p w14:paraId="4D4FF3FC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proofErr w:type="gramStart"/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</w:t>
      </w:r>
      <w:proofErr w:type="gramEnd"/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2.99456 y:-3.88224</w:t>
      </w:r>
    </w:p>
    <w:p w14:paraId="0F4FF52C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proofErr w:type="gramStart"/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</w:t>
      </w:r>
      <w:proofErr w:type="gramEnd"/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2.99673 y:-3.89514</w:t>
      </w:r>
    </w:p>
    <w:p w14:paraId="097D5EAC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proofErr w:type="gramStart"/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</w:t>
      </w:r>
      <w:proofErr w:type="gramEnd"/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2.99804 y:-3.90287</w:t>
      </w:r>
    </w:p>
    <w:p w14:paraId="29A59D1D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proofErr w:type="gramStart"/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</w:t>
      </w:r>
      <w:proofErr w:type="gramEnd"/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2.99882 y:-3.90751</w:t>
      </w:r>
    </w:p>
    <w:p w14:paraId="518936F4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proofErr w:type="gramStart"/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</w:t>
      </w:r>
      <w:proofErr w:type="gramEnd"/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2.99929 y:-3.91029</w:t>
      </w:r>
    </w:p>
    <w:p w14:paraId="180E0B2E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proofErr w:type="gramStart"/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</w:t>
      </w:r>
      <w:proofErr w:type="gramEnd"/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2.99958 y:-3.91196</w:t>
      </w:r>
    </w:p>
    <w:p w14:paraId="6DCFA3B2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proofErr w:type="gramStart"/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</w:t>
      </w:r>
      <w:proofErr w:type="gramEnd"/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2.99975 y:-3.91296</w:t>
      </w:r>
    </w:p>
    <w:p w14:paraId="51C7E883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proofErr w:type="gramStart"/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</w:t>
      </w:r>
      <w:proofErr w:type="gramEnd"/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2.99985 y:-3.91356</w:t>
      </w:r>
    </w:p>
    <w:p w14:paraId="7D2FC560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proofErr w:type="gramStart"/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lastRenderedPageBreak/>
        <w:t>x:-</w:t>
      </w:r>
      <w:proofErr w:type="gramEnd"/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2.99991 y:-3.91392</w:t>
      </w:r>
    </w:p>
    <w:p w14:paraId="2CB3E146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proofErr w:type="gramStart"/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</w:t>
      </w:r>
      <w:proofErr w:type="gramEnd"/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2.99995 y:-3.91414</w:t>
      </w:r>
    </w:p>
    <w:p w14:paraId="0BD5F567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proofErr w:type="gramStart"/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</w:t>
      </w:r>
      <w:proofErr w:type="gramEnd"/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2.99997 y:-3.91427</w:t>
      </w:r>
    </w:p>
    <w:p w14:paraId="2A342206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proofErr w:type="gramStart"/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</w:t>
      </w:r>
      <w:proofErr w:type="gramEnd"/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2.99998 y:-3.91435</w:t>
      </w:r>
    </w:p>
    <w:p w14:paraId="2D09FD19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proofErr w:type="gramStart"/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</w:t>
      </w:r>
      <w:proofErr w:type="gramEnd"/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2.99999 y:-3.91439</w:t>
      </w:r>
    </w:p>
    <w:p w14:paraId="733F7568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proofErr w:type="gramStart"/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</w:t>
      </w:r>
      <w:proofErr w:type="gramEnd"/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2.99999 y:-3.91442</w:t>
      </w:r>
    </w:p>
    <w:p w14:paraId="64880200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proofErr w:type="gramStart"/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</w:t>
      </w:r>
      <w:proofErr w:type="gramEnd"/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3 y:-3.91444</w:t>
      </w:r>
    </w:p>
    <w:p w14:paraId="50C1B781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proofErr w:type="gramStart"/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</w:t>
      </w:r>
      <w:proofErr w:type="gramEnd"/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3 y:-3.91445</w:t>
      </w:r>
    </w:p>
    <w:p w14:paraId="32A9B338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proofErr w:type="gramStart"/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</w:t>
      </w:r>
      <w:proofErr w:type="gramEnd"/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3 y:-3.91445</w:t>
      </w:r>
    </w:p>
    <w:p w14:paraId="334D3FA4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proofErr w:type="gramStart"/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</w:t>
      </w:r>
      <w:proofErr w:type="gramEnd"/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3 y:-3.91446</w:t>
      </w:r>
    </w:p>
    <w:p w14:paraId="358F3751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proofErr w:type="gramStart"/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</w:t>
      </w:r>
      <w:proofErr w:type="gramEnd"/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3 y:-3.91446</w:t>
      </w:r>
    </w:p>
    <w:p w14:paraId="5249F5DE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 xml:space="preserve">Result </w:t>
      </w:r>
      <w:proofErr w:type="gramStart"/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</w:t>
      </w:r>
      <w:proofErr w:type="gramEnd"/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3 Y:-3.91446 Steps:29 Time:529.495</w:t>
      </w:r>
    </w:p>
    <w:p w14:paraId="7A6A1E83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</w:p>
    <w:p w14:paraId="542171C3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 xml:space="preserve">Method 3: Gold-cut search: </w:t>
      </w:r>
    </w:p>
    <w:p w14:paraId="22162E84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proofErr w:type="gramStart"/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</w:t>
      </w:r>
      <w:proofErr w:type="gramEnd"/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2.07295 y:1.11347</w:t>
      </w:r>
    </w:p>
    <w:p w14:paraId="48034E47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proofErr w:type="gramStart"/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</w:t>
      </w:r>
      <w:proofErr w:type="gramEnd"/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2.42705 y:-0.544245</w:t>
      </w:r>
    </w:p>
    <w:p w14:paraId="41DEC8D8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proofErr w:type="gramStart"/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</w:t>
      </w:r>
      <w:proofErr w:type="gramEnd"/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2.6459 y:-1.78134</w:t>
      </w:r>
    </w:p>
    <w:p w14:paraId="1ACBD226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proofErr w:type="gramStart"/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</w:t>
      </w:r>
      <w:proofErr w:type="gramEnd"/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2.78115 y:-2.59292</w:t>
      </w:r>
    </w:p>
    <w:p w14:paraId="1849C0D1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proofErr w:type="gramStart"/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</w:t>
      </w:r>
      <w:proofErr w:type="gramEnd"/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2.86475 y:-3.10096</w:t>
      </w:r>
    </w:p>
    <w:p w14:paraId="6076D090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proofErr w:type="gramStart"/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</w:t>
      </w:r>
      <w:proofErr w:type="gramEnd"/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2.91641 y:-3.41411</w:t>
      </w:r>
    </w:p>
    <w:p w14:paraId="492C1ED2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proofErr w:type="gramStart"/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</w:t>
      </w:r>
      <w:proofErr w:type="gramEnd"/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2.94834 y:-3.60644</w:t>
      </w:r>
    </w:p>
    <w:p w14:paraId="3CA73774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proofErr w:type="gramStart"/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</w:t>
      </w:r>
      <w:proofErr w:type="gramEnd"/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2.96807 y:-3.72463</w:t>
      </w:r>
    </w:p>
    <w:p w14:paraId="76073CD2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proofErr w:type="gramStart"/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</w:t>
      </w:r>
      <w:proofErr w:type="gramEnd"/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2.98027 y:-3.79736</w:t>
      </w:r>
    </w:p>
    <w:p w14:paraId="0EB542C5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proofErr w:type="gramStart"/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</w:t>
      </w:r>
      <w:proofErr w:type="gramEnd"/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2.9878 y:-3.84218</w:t>
      </w:r>
    </w:p>
    <w:p w14:paraId="5ACF4A6B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proofErr w:type="gramStart"/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</w:t>
      </w:r>
      <w:proofErr w:type="gramEnd"/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2.99246 y:-3.86983</w:t>
      </w:r>
    </w:p>
    <w:p w14:paraId="5D66D651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proofErr w:type="gramStart"/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</w:t>
      </w:r>
      <w:proofErr w:type="gramEnd"/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2.99534 y:-3.88689</w:t>
      </w:r>
    </w:p>
    <w:p w14:paraId="4D38CD66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proofErr w:type="gramStart"/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lastRenderedPageBreak/>
        <w:t>x:-</w:t>
      </w:r>
      <w:proofErr w:type="gramEnd"/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2.99712 y:-3.89743</w:t>
      </w:r>
    </w:p>
    <w:p w14:paraId="172C9215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proofErr w:type="gramStart"/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</w:t>
      </w:r>
      <w:proofErr w:type="gramEnd"/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2.99822 y:-3.90393</w:t>
      </w:r>
    </w:p>
    <w:p w14:paraId="23ECE2CF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proofErr w:type="gramStart"/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</w:t>
      </w:r>
      <w:proofErr w:type="gramEnd"/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2.9989 y:-3.90796</w:t>
      </w:r>
    </w:p>
    <w:p w14:paraId="51C5D4FF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proofErr w:type="gramStart"/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</w:t>
      </w:r>
      <w:proofErr w:type="gramEnd"/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2.99932 y:-3.91044</w:t>
      </w:r>
    </w:p>
    <w:p w14:paraId="2D892483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proofErr w:type="gramStart"/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</w:t>
      </w:r>
      <w:proofErr w:type="gramEnd"/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2.99958 y:-3.91198</w:t>
      </w:r>
    </w:p>
    <w:p w14:paraId="014A8252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proofErr w:type="gramStart"/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</w:t>
      </w:r>
      <w:proofErr w:type="gramEnd"/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2.99974 y:-3.91293</w:t>
      </w:r>
    </w:p>
    <w:p w14:paraId="22763744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proofErr w:type="gramStart"/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</w:t>
      </w:r>
      <w:proofErr w:type="gramEnd"/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2.99984 y:-3.91352</w:t>
      </w:r>
    </w:p>
    <w:p w14:paraId="2C32FD61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proofErr w:type="gramStart"/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</w:t>
      </w:r>
      <w:proofErr w:type="gramEnd"/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2.9999 y:-3.91388</w:t>
      </w:r>
    </w:p>
    <w:p w14:paraId="3B2F30C4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proofErr w:type="gramStart"/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</w:t>
      </w:r>
      <w:proofErr w:type="gramEnd"/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2.99994 y:-3.9141</w:t>
      </w:r>
    </w:p>
    <w:p w14:paraId="1C6EAC14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proofErr w:type="gramStart"/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</w:t>
      </w:r>
      <w:proofErr w:type="gramEnd"/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2.99996 y:-3.91424</w:t>
      </w:r>
    </w:p>
    <w:p w14:paraId="5CCC4764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proofErr w:type="gramStart"/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</w:t>
      </w:r>
      <w:proofErr w:type="gramEnd"/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2.99998 y:-3.91432</w:t>
      </w:r>
    </w:p>
    <w:p w14:paraId="23DBB626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proofErr w:type="gramStart"/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</w:t>
      </w:r>
      <w:proofErr w:type="gramEnd"/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2.99999 y:-3.91438</w:t>
      </w:r>
    </w:p>
    <w:p w14:paraId="3EE79C15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proofErr w:type="gramStart"/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</w:t>
      </w:r>
      <w:proofErr w:type="gramEnd"/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2.99999 y:-3.91441</w:t>
      </w:r>
    </w:p>
    <w:p w14:paraId="565BA805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proofErr w:type="gramStart"/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</w:t>
      </w:r>
      <w:proofErr w:type="gramEnd"/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2.99999 y:-3.91443</w:t>
      </w:r>
    </w:p>
    <w:p w14:paraId="1549B238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proofErr w:type="gramStart"/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</w:t>
      </w:r>
      <w:proofErr w:type="gramEnd"/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3 y:-3.91444</w:t>
      </w:r>
    </w:p>
    <w:p w14:paraId="4746BF1F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proofErr w:type="gramStart"/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</w:t>
      </w:r>
      <w:proofErr w:type="gramEnd"/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3 y:-3.91445</w:t>
      </w:r>
    </w:p>
    <w:p w14:paraId="001EEB9F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proofErr w:type="gramStart"/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</w:t>
      </w:r>
      <w:proofErr w:type="gramEnd"/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3 y:-3.91445</w:t>
      </w:r>
    </w:p>
    <w:p w14:paraId="3D41E0B1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proofErr w:type="gramStart"/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</w:t>
      </w:r>
      <w:proofErr w:type="gramEnd"/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3 y:-3.91446</w:t>
      </w:r>
    </w:p>
    <w:p w14:paraId="2355CD68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proofErr w:type="gramStart"/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</w:t>
      </w:r>
      <w:proofErr w:type="gramEnd"/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3 y:-3.91446</w:t>
      </w:r>
    </w:p>
    <w:p w14:paraId="2DB5CE3F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 xml:space="preserve">Result </w:t>
      </w:r>
      <w:proofErr w:type="gramStart"/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</w:t>
      </w:r>
      <w:proofErr w:type="gramEnd"/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3 Y:-3.91446 Steps:31 Time:529.655</w:t>
      </w:r>
    </w:p>
    <w:p w14:paraId="32B61AF5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</w:p>
    <w:p w14:paraId="0F34FB34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 xml:space="preserve">Method 4: Fib search: </w:t>
      </w:r>
    </w:p>
    <w:p w14:paraId="7E95B754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proofErr w:type="gramStart"/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</w:t>
      </w:r>
      <w:proofErr w:type="gramEnd"/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2.07295 y:1.11347</w:t>
      </w:r>
    </w:p>
    <w:p w14:paraId="50A70F9F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proofErr w:type="gramStart"/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</w:t>
      </w:r>
      <w:proofErr w:type="gramEnd"/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2.42705 y:-0.544245</w:t>
      </w:r>
    </w:p>
    <w:p w14:paraId="340F1536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proofErr w:type="gramStart"/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</w:t>
      </w:r>
      <w:proofErr w:type="gramEnd"/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2.6459 y:-1.78134</w:t>
      </w:r>
    </w:p>
    <w:p w14:paraId="41AD9946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proofErr w:type="gramStart"/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</w:t>
      </w:r>
      <w:proofErr w:type="gramEnd"/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2.78115 y:-2.59292</w:t>
      </w:r>
    </w:p>
    <w:p w14:paraId="3BDDF868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proofErr w:type="gramStart"/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lastRenderedPageBreak/>
        <w:t>x:-</w:t>
      </w:r>
      <w:proofErr w:type="gramEnd"/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2.86475 y:-3.10096</w:t>
      </w:r>
    </w:p>
    <w:p w14:paraId="4D8F8FC9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proofErr w:type="gramStart"/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</w:t>
      </w:r>
      <w:proofErr w:type="gramEnd"/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2.91641 y:-3.41411</w:t>
      </w:r>
    </w:p>
    <w:p w14:paraId="178C0257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proofErr w:type="gramStart"/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</w:t>
      </w:r>
      <w:proofErr w:type="gramEnd"/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2.94834 y:-3.60644</w:t>
      </w:r>
    </w:p>
    <w:p w14:paraId="714281CB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proofErr w:type="gramStart"/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</w:t>
      </w:r>
      <w:proofErr w:type="gramEnd"/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2.96807 y:-3.72463</w:t>
      </w:r>
    </w:p>
    <w:p w14:paraId="1F7A3FCF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proofErr w:type="gramStart"/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</w:t>
      </w:r>
      <w:proofErr w:type="gramEnd"/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2.98027 y:-3.79736</w:t>
      </w:r>
    </w:p>
    <w:p w14:paraId="2FEEB3CE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proofErr w:type="gramStart"/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</w:t>
      </w:r>
      <w:proofErr w:type="gramEnd"/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2.9878 y:-3.84218</w:t>
      </w:r>
    </w:p>
    <w:p w14:paraId="7374A3E0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proofErr w:type="gramStart"/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</w:t>
      </w:r>
      <w:proofErr w:type="gramEnd"/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2.99246 y:-3.86983</w:t>
      </w:r>
    </w:p>
    <w:p w14:paraId="5CBFB17F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proofErr w:type="gramStart"/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</w:t>
      </w:r>
      <w:proofErr w:type="gramEnd"/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2.99534 y:-3.88689</w:t>
      </w:r>
    </w:p>
    <w:p w14:paraId="41094F58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proofErr w:type="gramStart"/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</w:t>
      </w:r>
      <w:proofErr w:type="gramEnd"/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2.99712 y:-3.89743</w:t>
      </w:r>
    </w:p>
    <w:p w14:paraId="1D35C6A0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proofErr w:type="gramStart"/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</w:t>
      </w:r>
      <w:proofErr w:type="gramEnd"/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2.99822 y:-3.90393</w:t>
      </w:r>
    </w:p>
    <w:p w14:paraId="3311B1EE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proofErr w:type="gramStart"/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</w:t>
      </w:r>
      <w:proofErr w:type="gramEnd"/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2.9989 y:-3.90796</w:t>
      </w:r>
    </w:p>
    <w:p w14:paraId="48E3CE14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proofErr w:type="gramStart"/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</w:t>
      </w:r>
      <w:proofErr w:type="gramEnd"/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2.99932 y:-3.91044</w:t>
      </w:r>
    </w:p>
    <w:p w14:paraId="6665AE34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proofErr w:type="gramStart"/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</w:t>
      </w:r>
      <w:proofErr w:type="gramEnd"/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2.99958 y:-3.91198</w:t>
      </w:r>
    </w:p>
    <w:p w14:paraId="65D8F208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proofErr w:type="gramStart"/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</w:t>
      </w:r>
      <w:proofErr w:type="gramEnd"/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2.99974 y:-3.91293</w:t>
      </w:r>
    </w:p>
    <w:p w14:paraId="4ECA0162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proofErr w:type="gramStart"/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</w:t>
      </w:r>
      <w:proofErr w:type="gramEnd"/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2.99984 y:-3.91352</w:t>
      </w:r>
    </w:p>
    <w:p w14:paraId="36A3FCB2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proofErr w:type="gramStart"/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</w:t>
      </w:r>
      <w:proofErr w:type="gramEnd"/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2.9999 y:-3.91388</w:t>
      </w:r>
    </w:p>
    <w:p w14:paraId="4C220850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proofErr w:type="gramStart"/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</w:t>
      </w:r>
      <w:proofErr w:type="gramEnd"/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2.99994 y:-3.9141</w:t>
      </w:r>
    </w:p>
    <w:p w14:paraId="50A5C21F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proofErr w:type="gramStart"/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</w:t>
      </w:r>
      <w:proofErr w:type="gramEnd"/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2.99996 y:-3.91424</w:t>
      </w:r>
    </w:p>
    <w:p w14:paraId="02151008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proofErr w:type="gramStart"/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</w:t>
      </w:r>
      <w:proofErr w:type="gramEnd"/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2.99998 y:-3.91432</w:t>
      </w:r>
    </w:p>
    <w:p w14:paraId="7D14C48A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proofErr w:type="gramStart"/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</w:t>
      </w:r>
      <w:proofErr w:type="gramEnd"/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2.99999 y:-3.91438</w:t>
      </w:r>
    </w:p>
    <w:p w14:paraId="20C4E6D6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proofErr w:type="gramStart"/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</w:t>
      </w:r>
      <w:proofErr w:type="gramEnd"/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2.99999 y:-3.91441</w:t>
      </w:r>
    </w:p>
    <w:p w14:paraId="3CD85E28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proofErr w:type="gramStart"/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</w:t>
      </w:r>
      <w:proofErr w:type="gramEnd"/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2.99999 y:-3.91443</w:t>
      </w:r>
    </w:p>
    <w:p w14:paraId="53A10A22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proofErr w:type="gramStart"/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</w:t>
      </w:r>
      <w:proofErr w:type="gramEnd"/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3 y:-3.91444</w:t>
      </w:r>
    </w:p>
    <w:p w14:paraId="640E9FE1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proofErr w:type="gramStart"/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</w:t>
      </w:r>
      <w:proofErr w:type="gramEnd"/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3 y:-3.91445</w:t>
      </w:r>
    </w:p>
    <w:p w14:paraId="2018594D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proofErr w:type="gramStart"/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</w:t>
      </w:r>
      <w:proofErr w:type="gramEnd"/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3 y:-3.91445</w:t>
      </w:r>
    </w:p>
    <w:p w14:paraId="61269B4A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proofErr w:type="gramStart"/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</w:t>
      </w:r>
      <w:proofErr w:type="gramEnd"/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3 y:-3.91446</w:t>
      </w:r>
    </w:p>
    <w:p w14:paraId="21204831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proofErr w:type="gramStart"/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lastRenderedPageBreak/>
        <w:t>x:-</w:t>
      </w:r>
      <w:proofErr w:type="gramEnd"/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3 y:-3.91446</w:t>
      </w:r>
    </w:p>
    <w:p w14:paraId="6E7E3F43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 xml:space="preserve">Result </w:t>
      </w:r>
      <w:proofErr w:type="gramStart"/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</w:t>
      </w:r>
      <w:proofErr w:type="gramEnd"/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3 Y:-3.91446 Steps:31 Time:833.226</w:t>
      </w:r>
    </w:p>
    <w:p w14:paraId="7C4DE7C5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</w:p>
    <w:p w14:paraId="53C16946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Part 3: Search Min-points in range [0,3]</w:t>
      </w:r>
    </w:p>
    <w:p w14:paraId="3DF0943F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</w:p>
    <w:p w14:paraId="51740B5A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 xml:space="preserve">Method 1: Classic search: </w:t>
      </w:r>
    </w:p>
    <w:p w14:paraId="6BE46D0F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Result X:0.705581 Y:0.13951 Steps:3087675 Time:1020.41</w:t>
      </w:r>
    </w:p>
    <w:p w14:paraId="3538D1D6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</w:p>
    <w:p w14:paraId="5FD6BC1B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 xml:space="preserve">Method 2: Like-binary search: </w:t>
      </w:r>
    </w:p>
    <w:p w14:paraId="4BFB4EF2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x:0.9 y:0.23557</w:t>
      </w:r>
    </w:p>
    <w:p w14:paraId="03106C6A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x:0.54 y:0.200212</w:t>
      </w:r>
    </w:p>
    <w:p w14:paraId="281BD176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x:0.756 y:0.145622</w:t>
      </w:r>
    </w:p>
    <w:p w14:paraId="4E3F6320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x:0.6264 y:0.153898</w:t>
      </w:r>
    </w:p>
    <w:p w14:paraId="70CAA980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x:0.70416 y:0.139515</w:t>
      </w:r>
    </w:p>
    <w:p w14:paraId="29D57C67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x:0.750816 y:0.144419</w:t>
      </w:r>
    </w:p>
    <w:p w14:paraId="7E123A48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x:0.722822 y:0.140213</w:t>
      </w:r>
    </w:p>
    <w:p w14:paraId="1C52C535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x:0.706026 y:0.139511</w:t>
      </w:r>
    </w:p>
    <w:p w14:paraId="2E644F35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x:0.695949 y:0.139732</w:t>
      </w:r>
    </w:p>
    <w:p w14:paraId="593F6CA2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x:0.701995 y:0.139542</w:t>
      </w:r>
    </w:p>
    <w:p w14:paraId="71376E85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x:0.705623 y:0.13951</w:t>
      </w:r>
    </w:p>
    <w:p w14:paraId="7697E531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x:0.7078 y:0.139521</w:t>
      </w:r>
    </w:p>
    <w:p w14:paraId="3C4072D3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x:0.706494 y:0.139512</w:t>
      </w:r>
    </w:p>
    <w:p w14:paraId="0F81E365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x:0.70571 y:0.13951</w:t>
      </w:r>
    </w:p>
    <w:p w14:paraId="04FD4BE6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x:0.70524 y:0.139511</w:t>
      </w:r>
    </w:p>
    <w:p w14:paraId="04555E7F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x:0.705522 y:0.13951</w:t>
      </w:r>
    </w:p>
    <w:p w14:paraId="5A16DA7E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x:0.705691 y:0.13951</w:t>
      </w:r>
    </w:p>
    <w:p w14:paraId="39C901FE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lastRenderedPageBreak/>
        <w:t>x:0.70559 y:0.13951</w:t>
      </w:r>
    </w:p>
    <w:p w14:paraId="6F5E4E87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x:0.705529 y:0.13951</w:t>
      </w:r>
    </w:p>
    <w:p w14:paraId="0FF78868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x:0.705565 y:0.13951</w:t>
      </w:r>
    </w:p>
    <w:p w14:paraId="2638BEE5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x:0.705543 y:0.13951</w:t>
      </w:r>
    </w:p>
    <w:p w14:paraId="6A002B1C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x:0.70553 y:0.13951</w:t>
      </w:r>
    </w:p>
    <w:p w14:paraId="2382BBCC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x:0.705522 y:0.13951</w:t>
      </w:r>
    </w:p>
    <w:p w14:paraId="696B46CA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x:0.705518 y:0.13951</w:t>
      </w:r>
    </w:p>
    <w:p w14:paraId="5387B0BD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x:0.705515 y:0.13951</w:t>
      </w:r>
    </w:p>
    <w:p w14:paraId="17941815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x:0.705517 y:0.13951</w:t>
      </w:r>
    </w:p>
    <w:p w14:paraId="276C93CE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x:0.705516 y:0.13951</w:t>
      </w:r>
    </w:p>
    <w:p w14:paraId="0B6F05D4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x:0.705516 y:0.13951</w:t>
      </w:r>
    </w:p>
    <w:p w14:paraId="3D3F4E23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x:0.705516 y:0.13951</w:t>
      </w:r>
    </w:p>
    <w:p w14:paraId="40A5706D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x:0.705516 y:0.13951</w:t>
      </w:r>
    </w:p>
    <w:p w14:paraId="25D6EC07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Result X:0.705516 Y:0.13951 Steps:30 Time:1020.77</w:t>
      </w:r>
    </w:p>
    <w:p w14:paraId="412987A2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</w:p>
    <w:p w14:paraId="71452971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 xml:space="preserve">Method 3: Gold-cut search: </w:t>
      </w:r>
    </w:p>
    <w:p w14:paraId="0553BADB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x:0.927051 y:0.265397</w:t>
      </w:r>
    </w:p>
    <w:p w14:paraId="78341F20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x:0.572949 y:0.178993</w:t>
      </w:r>
    </w:p>
    <w:p w14:paraId="029AF7FA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x:0.791796 y:0.157644</w:t>
      </w:r>
    </w:p>
    <w:p w14:paraId="0E27F449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x:0.656541 y:0.145101</w:t>
      </w:r>
    </w:p>
    <w:p w14:paraId="2DD34C6B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x:0.740133 y:0.14236</w:t>
      </w:r>
    </w:p>
    <w:p w14:paraId="1E2782AF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x:0.688471 y:0.140203</w:t>
      </w:r>
    </w:p>
    <w:p w14:paraId="6CCD36EF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x:0.7204 y:0.140028</w:t>
      </w:r>
    </w:p>
    <w:p w14:paraId="17C153FB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x:0.700666 y:0.139569</w:t>
      </w:r>
    </w:p>
    <w:p w14:paraId="6EBF800C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x:0.712862 y:0.139634</w:t>
      </w:r>
    </w:p>
    <w:p w14:paraId="43A05195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x:0.705325 y:0.13951</w:t>
      </w:r>
    </w:p>
    <w:p w14:paraId="78669977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lastRenderedPageBreak/>
        <w:t>x:0.709983 y:0.139555</w:t>
      </w:r>
    </w:p>
    <w:p w14:paraId="131A705B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x:0.707104 y:0.139515</w:t>
      </w:r>
    </w:p>
    <w:p w14:paraId="78550BED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x:0.705325 y:0.13951</w:t>
      </w:r>
    </w:p>
    <w:p w14:paraId="71B77E21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x:0.706425 y:0.139512</w:t>
      </w:r>
    </w:p>
    <w:p w14:paraId="276E9BB8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x:0.705745 y:0.13951</w:t>
      </w:r>
    </w:p>
    <w:p w14:paraId="5958B2B1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x:0.705325 y:0.13951</w:t>
      </w:r>
    </w:p>
    <w:p w14:paraId="3ACC09C4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x:0.705585 y:0.13951</w:t>
      </w:r>
    </w:p>
    <w:p w14:paraId="409F7966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x:0.705745 y:0.13951</w:t>
      </w:r>
    </w:p>
    <w:p w14:paraId="410105B0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x:0.705646 y:0.13951</w:t>
      </w:r>
    </w:p>
    <w:p w14:paraId="5F43FD4A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x:0.705585 y:0.13951</w:t>
      </w:r>
    </w:p>
    <w:p w14:paraId="4E58DD3E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x:0.705547 y:0.13951</w:t>
      </w:r>
    </w:p>
    <w:p w14:paraId="422C79CD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x:0.70557 y:0.13951</w:t>
      </w:r>
    </w:p>
    <w:p w14:paraId="3F4984FD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x:0.705556 y:0.13951</w:t>
      </w:r>
    </w:p>
    <w:p w14:paraId="027FBDBF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x:0.705564 y:0.13951</w:t>
      </w:r>
    </w:p>
    <w:p w14:paraId="799F0813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x:0.705559 y:0.13951</w:t>
      </w:r>
    </w:p>
    <w:p w14:paraId="6505A9E1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x:0.705556 y:0.13951</w:t>
      </w:r>
    </w:p>
    <w:p w14:paraId="2552F994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x:0.705558 y:0.13951</w:t>
      </w:r>
    </w:p>
    <w:p w14:paraId="7B3D5843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x:0.705556 y:0.13951</w:t>
      </w:r>
    </w:p>
    <w:p w14:paraId="7B6FF6B3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x:0.705556 y:0.13951</w:t>
      </w:r>
    </w:p>
    <w:p w14:paraId="115834AE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x:0.705556 y:0.13951</w:t>
      </w:r>
    </w:p>
    <w:p w14:paraId="7FE9B03A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x:0.705556 y:0.13951</w:t>
      </w:r>
    </w:p>
    <w:p w14:paraId="431AAA0A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x:0.705556 y:0.13951</w:t>
      </w:r>
    </w:p>
    <w:p w14:paraId="70FA1CF8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Result X:0.705556 Y:0.13951 Steps:32 Time:1020.99</w:t>
      </w:r>
    </w:p>
    <w:p w14:paraId="4636400B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</w:p>
    <w:p w14:paraId="2A43B9D8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 xml:space="preserve">Method 4: Fib search: </w:t>
      </w:r>
    </w:p>
    <w:p w14:paraId="033D50C4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x:0.927051 y:0.265397</w:t>
      </w:r>
    </w:p>
    <w:p w14:paraId="625012A4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lastRenderedPageBreak/>
        <w:t>x:0.572949 y:0.178993</w:t>
      </w:r>
    </w:p>
    <w:p w14:paraId="34E81A90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x:0.791796 y:0.157644</w:t>
      </w:r>
    </w:p>
    <w:p w14:paraId="474FCFE4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x:0.656541 y:0.145101</w:t>
      </w:r>
    </w:p>
    <w:p w14:paraId="5BE745E7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x:0.740133 y:0.14236</w:t>
      </w:r>
    </w:p>
    <w:p w14:paraId="52719438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x:0.688471 y:0.140203</w:t>
      </w:r>
    </w:p>
    <w:p w14:paraId="6A50185C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x:0.7204 y:0.140028</w:t>
      </w:r>
    </w:p>
    <w:p w14:paraId="1DC37078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x:0.700667 y:0.139569</w:t>
      </w:r>
    </w:p>
    <w:p w14:paraId="6DBE6669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x:0.712862 y:0.139634</w:t>
      </w:r>
    </w:p>
    <w:p w14:paraId="3C6BBA8A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x:0.705325 y:0.13951</w:t>
      </w:r>
    </w:p>
    <w:p w14:paraId="0BE0054C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x:0.709983 y:0.139555</w:t>
      </w:r>
    </w:p>
    <w:p w14:paraId="2C37DAD3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x:0.707104 y:0.139515</w:t>
      </w:r>
    </w:p>
    <w:p w14:paraId="75D29C8D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x:0.705325 y:0.13951</w:t>
      </w:r>
    </w:p>
    <w:p w14:paraId="2BCCCD80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x:0.706425 y:0.139512</w:t>
      </w:r>
    </w:p>
    <w:p w14:paraId="6AF48023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x:0.705745 y:0.13951</w:t>
      </w:r>
    </w:p>
    <w:p w14:paraId="40E4BA59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x:0.705325 y:0.13951</w:t>
      </w:r>
    </w:p>
    <w:p w14:paraId="21CDB715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x:0.705585 y:0.13951</w:t>
      </w:r>
    </w:p>
    <w:p w14:paraId="6BF576CB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x:0.705745 y:0.13951</w:t>
      </w:r>
    </w:p>
    <w:p w14:paraId="42DB459A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x:0.705646 y:0.13951</w:t>
      </w:r>
    </w:p>
    <w:p w14:paraId="710A0886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x:0.705585 y:0.13951</w:t>
      </w:r>
    </w:p>
    <w:p w14:paraId="28F5E5E1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x:0.705547 y:0.13951</w:t>
      </w:r>
    </w:p>
    <w:p w14:paraId="7C80C379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x:0.70557 y:0.13951</w:t>
      </w:r>
    </w:p>
    <w:p w14:paraId="72D7F7E2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x:0.705556 y:0.13951</w:t>
      </w:r>
    </w:p>
    <w:p w14:paraId="624D8DEA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x:0.705564 y:0.13951</w:t>
      </w:r>
    </w:p>
    <w:p w14:paraId="544A2ABD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x:0.705559 y:0.13951</w:t>
      </w:r>
    </w:p>
    <w:p w14:paraId="3C56819B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x:0.705556 y:0.13951</w:t>
      </w:r>
    </w:p>
    <w:p w14:paraId="5DB6F531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x:0.705558 y:0.13951</w:t>
      </w:r>
    </w:p>
    <w:p w14:paraId="4EE9497E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lastRenderedPageBreak/>
        <w:t>x:0.705559 y:0.13951</w:t>
      </w:r>
    </w:p>
    <w:p w14:paraId="66B547CE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x:0.705558 y:0.13951</w:t>
      </w:r>
    </w:p>
    <w:p w14:paraId="53908C4A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x:0.705559 y:0.13951</w:t>
      </w:r>
    </w:p>
    <w:p w14:paraId="6B62E6A5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x:0.705558 y:0.13951</w:t>
      </w:r>
    </w:p>
    <w:p w14:paraId="4C373A22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Result X:0.705558 Y:0.13951 Steps:31 Time:1344.12</w:t>
      </w:r>
    </w:p>
    <w:p w14:paraId="7DBDFD4B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</w:p>
    <w:p w14:paraId="7CAB295E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End. Thanks for using our software</w:t>
      </w:r>
    </w:p>
    <w:p w14:paraId="4D5EF68E" w14:textId="77777777" w:rsidR="004262F4" w:rsidRPr="004262F4" w:rsidRDefault="004262F4" w:rsidP="004262F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</w:p>
    <w:p w14:paraId="245B6CE4" w14:textId="4F2585B8" w:rsidR="00041202" w:rsidRPr="004262F4" w:rsidRDefault="004262F4" w:rsidP="004262F4">
      <w:pPr>
        <w:pStyle w:val="Heading1"/>
        <w:rPr>
          <w:lang w:val="en-US"/>
        </w:rPr>
      </w:pPr>
      <w:r w:rsidRPr="004262F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Process finished with exit code 0</w:t>
      </w:r>
    </w:p>
    <w:p w14:paraId="0E7D152D" w14:textId="77777777" w:rsidR="00041202" w:rsidRPr="004262F4" w:rsidRDefault="00041202" w:rsidP="00041202">
      <w:pPr>
        <w:pStyle w:val="Heading1"/>
        <w:rPr>
          <w:lang w:val="en-US"/>
        </w:rPr>
      </w:pPr>
    </w:p>
    <w:p w14:paraId="3776DD4D" w14:textId="77777777" w:rsidR="00041202" w:rsidRPr="004262F4" w:rsidRDefault="00041202" w:rsidP="00041202">
      <w:pPr>
        <w:pStyle w:val="Heading1"/>
        <w:rPr>
          <w:lang w:val="en-US"/>
        </w:rPr>
      </w:pPr>
    </w:p>
    <w:p w14:paraId="3F1D1CEE" w14:textId="77777777" w:rsidR="00041202" w:rsidRPr="004262F4" w:rsidRDefault="00041202" w:rsidP="00041202">
      <w:pPr>
        <w:pStyle w:val="Heading1"/>
        <w:rPr>
          <w:lang w:val="en-US"/>
        </w:rPr>
      </w:pPr>
    </w:p>
    <w:p w14:paraId="1CC0A3B4" w14:textId="77777777" w:rsidR="00041202" w:rsidRPr="004262F4" w:rsidRDefault="00041202" w:rsidP="00041202">
      <w:pPr>
        <w:pStyle w:val="Heading1"/>
        <w:rPr>
          <w:lang w:val="en-US"/>
        </w:rPr>
      </w:pPr>
    </w:p>
    <w:p w14:paraId="44888F64" w14:textId="77777777" w:rsidR="00041202" w:rsidRPr="004262F4" w:rsidRDefault="00041202" w:rsidP="00041202">
      <w:pPr>
        <w:pStyle w:val="Heading1"/>
        <w:rPr>
          <w:lang w:val="en-US"/>
        </w:rPr>
      </w:pPr>
    </w:p>
    <w:p w14:paraId="66101BB1" w14:textId="77777777" w:rsidR="00041202" w:rsidRPr="004262F4" w:rsidRDefault="00041202" w:rsidP="00041202">
      <w:pPr>
        <w:pStyle w:val="Heading1"/>
        <w:rPr>
          <w:lang w:val="en-US"/>
        </w:rPr>
      </w:pPr>
    </w:p>
    <w:p w14:paraId="7CC9C306" w14:textId="77777777" w:rsidR="00041202" w:rsidRPr="004262F4" w:rsidRDefault="00041202" w:rsidP="00041202">
      <w:pPr>
        <w:pStyle w:val="Heading1"/>
        <w:rPr>
          <w:lang w:val="en-US"/>
        </w:rPr>
      </w:pPr>
    </w:p>
    <w:p w14:paraId="683D91EB" w14:textId="77777777" w:rsidR="00041202" w:rsidRPr="004262F4" w:rsidRDefault="00041202" w:rsidP="00041202">
      <w:pPr>
        <w:pStyle w:val="Heading1"/>
        <w:rPr>
          <w:lang w:val="en-US"/>
        </w:rPr>
      </w:pPr>
    </w:p>
    <w:p w14:paraId="1F710A5C" w14:textId="77777777" w:rsidR="00041202" w:rsidRPr="004262F4" w:rsidRDefault="00041202" w:rsidP="00041202">
      <w:pPr>
        <w:pStyle w:val="Heading1"/>
        <w:rPr>
          <w:lang w:val="en-US"/>
        </w:rPr>
      </w:pPr>
    </w:p>
    <w:p w14:paraId="008F1EBC" w14:textId="6D87BF67" w:rsidR="00041202" w:rsidRDefault="00041202" w:rsidP="00041202">
      <w:pPr>
        <w:pStyle w:val="Heading1"/>
        <w:rPr>
          <w:lang w:val="en-US"/>
        </w:rPr>
      </w:pPr>
    </w:p>
    <w:p w14:paraId="0BC6D146" w14:textId="655731D6" w:rsidR="004262F4" w:rsidRDefault="004262F4" w:rsidP="004262F4">
      <w:pPr>
        <w:rPr>
          <w:lang w:val="en-US"/>
        </w:rPr>
      </w:pPr>
    </w:p>
    <w:p w14:paraId="5D1FBC8D" w14:textId="259156F3" w:rsidR="004262F4" w:rsidRDefault="004262F4" w:rsidP="004262F4">
      <w:pPr>
        <w:rPr>
          <w:lang w:val="en-US"/>
        </w:rPr>
      </w:pPr>
    </w:p>
    <w:p w14:paraId="53C16711" w14:textId="3D9BD942" w:rsidR="004262F4" w:rsidRDefault="004262F4" w:rsidP="004262F4">
      <w:pPr>
        <w:rPr>
          <w:lang w:val="en-US"/>
        </w:rPr>
      </w:pPr>
    </w:p>
    <w:p w14:paraId="1EEA89E7" w14:textId="26B91CFD" w:rsidR="004262F4" w:rsidRDefault="004262F4" w:rsidP="004262F4">
      <w:pPr>
        <w:rPr>
          <w:lang w:val="en-US"/>
        </w:rPr>
      </w:pPr>
    </w:p>
    <w:p w14:paraId="2699E6FC" w14:textId="793F198D" w:rsidR="004262F4" w:rsidRDefault="004262F4" w:rsidP="004262F4">
      <w:pPr>
        <w:rPr>
          <w:lang w:val="en-US"/>
        </w:rPr>
      </w:pPr>
    </w:p>
    <w:p w14:paraId="04C4256C" w14:textId="73DC42A0" w:rsidR="004262F4" w:rsidRDefault="004262F4" w:rsidP="004262F4">
      <w:pPr>
        <w:rPr>
          <w:lang w:val="en-US"/>
        </w:rPr>
      </w:pPr>
    </w:p>
    <w:p w14:paraId="51F15FAA" w14:textId="77777777" w:rsidR="004262F4" w:rsidRPr="004262F4" w:rsidRDefault="004262F4" w:rsidP="004262F4">
      <w:pPr>
        <w:rPr>
          <w:lang w:val="en-US"/>
        </w:rPr>
      </w:pPr>
    </w:p>
    <w:p w14:paraId="3AA64E46" w14:textId="4EA73AFF" w:rsidR="00CE2314" w:rsidRPr="004262F4" w:rsidRDefault="00CE2314" w:rsidP="00041202">
      <w:pPr>
        <w:pStyle w:val="Heading1"/>
      </w:pPr>
      <w:r>
        <w:lastRenderedPageBreak/>
        <w:t>Вывод</w:t>
      </w:r>
      <w:r w:rsidRPr="004262F4">
        <w:t>:</w:t>
      </w:r>
      <w:bookmarkEnd w:id="9"/>
    </w:p>
    <w:p w14:paraId="19159FEF" w14:textId="26784CF0" w:rsidR="003A549A" w:rsidRPr="008476A0" w:rsidRDefault="00D370A1" w:rsidP="00625241">
      <w:pPr>
        <w:pStyle w:val="NormalIndent"/>
        <w:ind w:firstLine="567"/>
      </w:pPr>
      <w:r>
        <w:t>В ходе выполнения практической работы была написана программа</w:t>
      </w:r>
      <w:r w:rsidRPr="00D370A1">
        <w:t xml:space="preserve">, </w:t>
      </w:r>
      <w:r w:rsidR="0026596D">
        <w:t xml:space="preserve">которая находит локальные минимумы(максимумы) функции на трех отрезках – </w:t>
      </w:r>
      <w:r w:rsidR="0026596D" w:rsidRPr="0026596D">
        <w:t>[-5,-3</w:t>
      </w:r>
      <w:proofErr w:type="gramStart"/>
      <w:r w:rsidR="0026596D" w:rsidRPr="0026596D">
        <w:t>];[</w:t>
      </w:r>
      <w:proofErr w:type="gramEnd"/>
      <w:r w:rsidR="0026596D" w:rsidRPr="0026596D">
        <w:t xml:space="preserve">-3,0];[0,3]. </w:t>
      </w:r>
      <w:r w:rsidR="0026596D">
        <w:t xml:space="preserve">Каждый промежуток решается при помощи четырех различных методов – пассивный </w:t>
      </w:r>
      <w:proofErr w:type="gramStart"/>
      <w:r w:rsidR="0026596D">
        <w:t>поиск(</w:t>
      </w:r>
      <w:proofErr w:type="gramEnd"/>
      <w:r w:rsidR="0026596D">
        <w:t>последовательный перебор чисел)</w:t>
      </w:r>
      <w:r w:rsidR="0026596D" w:rsidRPr="0026596D">
        <w:t xml:space="preserve">, </w:t>
      </w:r>
      <w:r w:rsidR="008476A0">
        <w:t>поиск делением отрезка пополам</w:t>
      </w:r>
      <w:r w:rsidR="008476A0" w:rsidRPr="008476A0">
        <w:t xml:space="preserve">, </w:t>
      </w:r>
      <w:r w:rsidR="008476A0">
        <w:t>поиск золотым сечение</w:t>
      </w:r>
      <w:r w:rsidR="008476A0" w:rsidRPr="008476A0">
        <w:t xml:space="preserve">, </w:t>
      </w:r>
      <w:r w:rsidR="008476A0">
        <w:t>поиск методом Фибоначчи</w:t>
      </w:r>
      <w:r w:rsidR="008476A0" w:rsidRPr="008476A0">
        <w:t xml:space="preserve">. </w:t>
      </w:r>
      <w:r w:rsidR="008476A0">
        <w:t>Самым тяжелым для исполнения является пассивный поиск – он выполняет 300</w:t>
      </w:r>
      <w:r w:rsidR="00EF7D50" w:rsidRPr="00EF7D50">
        <w:t>00</w:t>
      </w:r>
      <w:r w:rsidR="008476A0">
        <w:t>0 операций для поиска подходящего числа</w:t>
      </w:r>
      <w:r w:rsidR="008476A0" w:rsidRPr="008476A0">
        <w:t xml:space="preserve">, </w:t>
      </w:r>
      <w:r w:rsidR="008476A0">
        <w:t xml:space="preserve">самый быстрый алгоритм -  поиск методом </w:t>
      </w:r>
      <w:r w:rsidR="00041202">
        <w:t>деления пополам</w:t>
      </w:r>
      <w:r w:rsidR="00EF7D50" w:rsidRPr="00EF7D50">
        <w:t xml:space="preserve"> </w:t>
      </w:r>
      <w:r w:rsidR="00EF7D50">
        <w:t>–</w:t>
      </w:r>
      <w:r w:rsidR="00EF7D50" w:rsidRPr="00EF7D50">
        <w:t xml:space="preserve"> 30 </w:t>
      </w:r>
      <w:r w:rsidR="00EF7D50">
        <w:t>итераций</w:t>
      </w:r>
      <w:r w:rsidR="008476A0" w:rsidRPr="008476A0">
        <w:t>,</w:t>
      </w:r>
      <w:r w:rsidR="008476A0">
        <w:t xml:space="preserve"> </w:t>
      </w:r>
      <w:r w:rsidR="00EF7D50">
        <w:t xml:space="preserve">что </w:t>
      </w:r>
      <w:r w:rsidR="00041202">
        <w:t xml:space="preserve">в среднем на одну итерацию </w:t>
      </w:r>
      <w:r w:rsidR="008476A0">
        <w:t>алгоритма</w:t>
      </w:r>
      <w:r w:rsidR="00041202">
        <w:t xml:space="preserve"> меньше чем остальные</w:t>
      </w:r>
      <w:r w:rsidR="008476A0" w:rsidRPr="008476A0">
        <w:t xml:space="preserve">, </w:t>
      </w:r>
      <w:r w:rsidR="008476A0">
        <w:t>что является чрезвычайно хорошим результатом</w:t>
      </w:r>
      <w:r w:rsidR="008476A0" w:rsidRPr="008476A0">
        <w:t xml:space="preserve">. </w:t>
      </w:r>
      <w:r w:rsidR="008476A0">
        <w:t>По точности все алгоритмы выдают заданные значения – 0</w:t>
      </w:r>
      <w:r w:rsidR="008476A0" w:rsidRPr="008476A0">
        <w:t>.00</w:t>
      </w:r>
      <w:r w:rsidR="00EF7D50" w:rsidRPr="00EF7D50">
        <w:t>000</w:t>
      </w:r>
      <w:r w:rsidR="008476A0" w:rsidRPr="008476A0">
        <w:t>1</w:t>
      </w:r>
      <w:r w:rsidR="008476A0">
        <w:t xml:space="preserve"> – максимальное различие ответов</w:t>
      </w:r>
      <w:r w:rsidR="008476A0" w:rsidRPr="008476A0">
        <w:t>.</w:t>
      </w:r>
      <w:r w:rsidR="008476A0">
        <w:t xml:space="preserve"> Вся программа поделена на 6 функций и работает на вывод в текстовом режиме</w:t>
      </w:r>
      <w:r w:rsidR="008476A0" w:rsidRPr="008476A0">
        <w:t xml:space="preserve">. </w:t>
      </w:r>
      <w:r w:rsidR="008476A0">
        <w:t>В результате выводит все расчеты и заканчивает свою работу</w:t>
      </w:r>
      <w:r w:rsidR="008476A0" w:rsidRPr="00041202">
        <w:t>.</w:t>
      </w:r>
    </w:p>
    <w:p w14:paraId="02EF60A8" w14:textId="41CFEEC9" w:rsidR="004725AA" w:rsidRDefault="004725AA" w:rsidP="0026596D">
      <w:pPr>
        <w:pStyle w:val="NormalIndent"/>
        <w:spacing w:line="240" w:lineRule="auto"/>
      </w:pPr>
    </w:p>
    <w:p w14:paraId="61085EBF" w14:textId="1927BB67" w:rsidR="00041202" w:rsidRDefault="00041202" w:rsidP="0026596D">
      <w:pPr>
        <w:pStyle w:val="NormalIndent"/>
        <w:spacing w:line="240" w:lineRule="auto"/>
      </w:pPr>
    </w:p>
    <w:p w14:paraId="244D151E" w14:textId="09ACEEFD" w:rsidR="00041202" w:rsidRDefault="00041202" w:rsidP="0026596D">
      <w:pPr>
        <w:pStyle w:val="NormalIndent"/>
        <w:spacing w:line="240" w:lineRule="auto"/>
      </w:pPr>
    </w:p>
    <w:p w14:paraId="4A591E40" w14:textId="6E458117" w:rsidR="00041202" w:rsidRDefault="00041202" w:rsidP="0026596D">
      <w:pPr>
        <w:pStyle w:val="NormalIndent"/>
        <w:spacing w:line="240" w:lineRule="auto"/>
      </w:pPr>
    </w:p>
    <w:p w14:paraId="7B76334E" w14:textId="622FE3F7" w:rsidR="00041202" w:rsidRDefault="00041202" w:rsidP="0026596D">
      <w:pPr>
        <w:pStyle w:val="NormalIndent"/>
        <w:spacing w:line="240" w:lineRule="auto"/>
      </w:pPr>
    </w:p>
    <w:p w14:paraId="6249692C" w14:textId="08705772" w:rsidR="00041202" w:rsidRDefault="00041202" w:rsidP="0026596D">
      <w:pPr>
        <w:pStyle w:val="NormalIndent"/>
        <w:spacing w:line="240" w:lineRule="auto"/>
      </w:pPr>
    </w:p>
    <w:p w14:paraId="58D754FA" w14:textId="4B98DCB3" w:rsidR="00041202" w:rsidRDefault="00041202" w:rsidP="0026596D">
      <w:pPr>
        <w:pStyle w:val="NormalIndent"/>
        <w:spacing w:line="240" w:lineRule="auto"/>
      </w:pPr>
    </w:p>
    <w:p w14:paraId="4257AAD9" w14:textId="417A3C13" w:rsidR="00041202" w:rsidRDefault="00041202" w:rsidP="0026596D">
      <w:pPr>
        <w:pStyle w:val="NormalIndent"/>
        <w:spacing w:line="240" w:lineRule="auto"/>
      </w:pPr>
    </w:p>
    <w:p w14:paraId="095F7B00" w14:textId="6B088152" w:rsidR="00041202" w:rsidRDefault="00041202" w:rsidP="0026596D">
      <w:pPr>
        <w:pStyle w:val="NormalIndent"/>
        <w:spacing w:line="240" w:lineRule="auto"/>
      </w:pPr>
    </w:p>
    <w:p w14:paraId="40561502" w14:textId="5726B3FA" w:rsidR="00041202" w:rsidRDefault="00041202" w:rsidP="0026596D">
      <w:pPr>
        <w:pStyle w:val="NormalIndent"/>
        <w:spacing w:line="240" w:lineRule="auto"/>
      </w:pPr>
    </w:p>
    <w:p w14:paraId="02D354E4" w14:textId="6C4ECC8C" w:rsidR="00041202" w:rsidRDefault="00041202" w:rsidP="0026596D">
      <w:pPr>
        <w:pStyle w:val="NormalIndent"/>
        <w:spacing w:line="240" w:lineRule="auto"/>
      </w:pPr>
    </w:p>
    <w:p w14:paraId="260A0E26" w14:textId="77777777" w:rsidR="00041202" w:rsidRDefault="00041202" w:rsidP="0026596D">
      <w:pPr>
        <w:pStyle w:val="NormalIndent"/>
        <w:spacing w:line="240" w:lineRule="auto"/>
      </w:pPr>
    </w:p>
    <w:p w14:paraId="345BB2CC" w14:textId="77777777" w:rsidR="004725AA" w:rsidRPr="004725AA" w:rsidRDefault="004725AA" w:rsidP="0026596D">
      <w:pPr>
        <w:pStyle w:val="Heading1"/>
      </w:pPr>
      <w:bookmarkStart w:id="10" w:name="_Toc114692556"/>
      <w:r>
        <w:lastRenderedPageBreak/>
        <w:t>Приложение</w:t>
      </w:r>
      <w:r w:rsidRPr="004725AA">
        <w:t>:</w:t>
      </w:r>
      <w:bookmarkEnd w:id="10"/>
    </w:p>
    <w:p w14:paraId="3CE70491" w14:textId="79868683" w:rsidR="00684BBA" w:rsidRDefault="004725AA" w:rsidP="004725AA">
      <w:pPr>
        <w:pStyle w:val="NormalIndent"/>
        <w:spacing w:line="240" w:lineRule="auto"/>
        <w:ind w:firstLine="567"/>
      </w:pPr>
      <w:r>
        <w:t>Тестовые файлы(</w:t>
      </w:r>
      <w:r>
        <w:rPr>
          <w:lang w:val="en-US"/>
        </w:rPr>
        <w:t>a</w:t>
      </w:r>
      <w:r w:rsidRPr="004725AA">
        <w:t>.</w:t>
      </w:r>
      <w:r>
        <w:rPr>
          <w:lang w:val="en-US"/>
        </w:rPr>
        <w:t>txt</w:t>
      </w:r>
      <w:r w:rsidRPr="004725AA">
        <w:t>;</w:t>
      </w:r>
      <w:r>
        <w:rPr>
          <w:lang w:val="en-US"/>
        </w:rPr>
        <w:t>b</w:t>
      </w:r>
      <w:r w:rsidRPr="004725AA">
        <w:t>.</w:t>
      </w:r>
      <w:r>
        <w:rPr>
          <w:lang w:val="en-US"/>
        </w:rPr>
        <w:t>txt</w:t>
      </w:r>
      <w:r w:rsidRPr="004725AA">
        <w:t>)</w:t>
      </w:r>
      <w:r>
        <w:t xml:space="preserve">. и файл исходного кода </w:t>
      </w:r>
      <w:r>
        <w:rPr>
          <w:lang w:val="en-US"/>
        </w:rPr>
        <w:t>main</w:t>
      </w:r>
      <w:r w:rsidRPr="004725AA">
        <w:t>.</w:t>
      </w:r>
      <w:proofErr w:type="spellStart"/>
      <w:r>
        <w:rPr>
          <w:lang w:val="en-US"/>
        </w:rPr>
        <w:t>cpp</w:t>
      </w:r>
      <w:proofErr w:type="spellEnd"/>
      <w:r w:rsidRPr="004725AA">
        <w:t xml:space="preserve"> </w:t>
      </w:r>
      <w:r>
        <w:t xml:space="preserve">можно найти по адресу </w:t>
      </w:r>
      <w:hyperlink r:id="rId10" w:history="1">
        <w:r w:rsidR="001040C9" w:rsidRPr="000F7BB4">
          <w:rPr>
            <w:rStyle w:val="Hyperlink"/>
          </w:rPr>
          <w:t>https://github.com/StSiRe/Algoritms/tree/master/Algorithms%20and%20Data%20Structures/Second%20task/second</w:t>
        </w:r>
      </w:hyperlink>
    </w:p>
    <w:p w14:paraId="3D2E78CE" w14:textId="77777777" w:rsidR="001040C9" w:rsidRDefault="001040C9" w:rsidP="004725AA">
      <w:pPr>
        <w:pStyle w:val="NormalIndent"/>
        <w:spacing w:line="240" w:lineRule="auto"/>
        <w:ind w:firstLine="567"/>
      </w:pPr>
    </w:p>
    <w:sectPr w:rsidR="001040C9" w:rsidSect="00C42304">
      <w:footerReference w:type="default" r:id="rId11"/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3C5448" w14:textId="77777777" w:rsidR="00E44FDE" w:rsidRDefault="00E44FDE" w:rsidP="003C2F0E">
      <w:r>
        <w:separator/>
      </w:r>
    </w:p>
  </w:endnote>
  <w:endnote w:type="continuationSeparator" w:id="0">
    <w:p w14:paraId="179379D6" w14:textId="77777777" w:rsidR="00E44FDE" w:rsidRDefault="00E44FDE" w:rsidP="003C2F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F090AD" w14:textId="77777777" w:rsidR="004725AA" w:rsidRDefault="004725AA" w:rsidP="004725AA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16EB0635" w14:textId="77777777" w:rsidR="004725AA" w:rsidRDefault="004725AA" w:rsidP="004725A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64D1D" w14:textId="77777777" w:rsidR="003A549A" w:rsidRPr="003A549A" w:rsidRDefault="003C2F0E" w:rsidP="003A549A">
    <w:pPr>
      <w:pStyle w:val="Footer"/>
      <w:jc w:val="center"/>
      <w:rPr>
        <w:b/>
        <w:sz w:val="29"/>
        <w:szCs w:val="29"/>
        <w:lang w:val="ru-RU"/>
      </w:rPr>
    </w:pPr>
    <w:r>
      <w:rPr>
        <w:b/>
        <w:sz w:val="29"/>
        <w:szCs w:val="29"/>
      </w:rPr>
      <w:t>САНКТ-ПЕТЕРБУРГ</w:t>
    </w:r>
    <w:r>
      <w:rPr>
        <w:b/>
        <w:sz w:val="29"/>
        <w:szCs w:val="29"/>
      </w:rPr>
      <w:br/>
      <w:t>20</w:t>
    </w:r>
    <w:r w:rsidR="009E36B0">
      <w:rPr>
        <w:b/>
        <w:sz w:val="29"/>
        <w:szCs w:val="29"/>
        <w:lang w:val="en-US"/>
      </w:rPr>
      <w:t>2</w:t>
    </w:r>
    <w:r w:rsidR="003A549A">
      <w:rPr>
        <w:b/>
        <w:sz w:val="29"/>
        <w:szCs w:val="29"/>
        <w:lang w:val="ru-RU"/>
      </w:rPr>
      <w:t>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98F34" w14:textId="77777777" w:rsidR="004725AA" w:rsidRDefault="004725AA" w:rsidP="004725AA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1D67B687" w14:textId="77777777" w:rsidR="00120FBB" w:rsidRPr="00120FBB" w:rsidRDefault="00120FBB" w:rsidP="004725A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ADB018" w14:textId="77777777" w:rsidR="00E44FDE" w:rsidRDefault="00E44FDE" w:rsidP="003C2F0E">
      <w:r>
        <w:separator/>
      </w:r>
    </w:p>
  </w:footnote>
  <w:footnote w:type="continuationSeparator" w:id="0">
    <w:p w14:paraId="2353A2BC" w14:textId="77777777" w:rsidR="00E44FDE" w:rsidRDefault="00E44FDE" w:rsidP="003C2F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C7C44C5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560750B"/>
    <w:multiLevelType w:val="hybridMultilevel"/>
    <w:tmpl w:val="14A8CB7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D9D4D44"/>
    <w:multiLevelType w:val="hybridMultilevel"/>
    <w:tmpl w:val="5C8CEA0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EC4744B"/>
    <w:multiLevelType w:val="hybridMultilevel"/>
    <w:tmpl w:val="90B62D5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9415A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8FD0321"/>
    <w:multiLevelType w:val="hybridMultilevel"/>
    <w:tmpl w:val="8D30D8C2"/>
    <w:lvl w:ilvl="0" w:tplc="AA7AB586">
      <w:start w:val="1"/>
      <w:numFmt w:val="none"/>
      <w:lvlText w:val="2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95646B0"/>
    <w:multiLevelType w:val="hybridMultilevel"/>
    <w:tmpl w:val="2D2653B6"/>
    <w:lvl w:ilvl="0" w:tplc="9B3A852C">
      <w:start w:val="1"/>
      <w:numFmt w:val="none"/>
      <w:lvlText w:val="1."/>
      <w:lvlJc w:val="left"/>
      <w:pPr>
        <w:tabs>
          <w:tab w:val="num" w:pos="-180"/>
        </w:tabs>
        <w:ind w:left="5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A97659A"/>
    <w:multiLevelType w:val="hybridMultilevel"/>
    <w:tmpl w:val="34F64B64"/>
    <w:lvl w:ilvl="0" w:tplc="041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9B86E2A"/>
    <w:multiLevelType w:val="hybridMultilevel"/>
    <w:tmpl w:val="085287C2"/>
    <w:lvl w:ilvl="0" w:tplc="D16813E8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80"/>
        </w:tabs>
        <w:ind w:left="16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</w:lvl>
  </w:abstractNum>
  <w:abstractNum w:abstractNumId="9" w15:restartNumberingAfterBreak="0">
    <w:nsid w:val="6C70439A"/>
    <w:multiLevelType w:val="hybridMultilevel"/>
    <w:tmpl w:val="FC7EF49E"/>
    <w:lvl w:ilvl="0" w:tplc="A1DAD118">
      <w:start w:val="2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 w16cid:durableId="76939456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444105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27426056">
    <w:abstractNumId w:val="2"/>
  </w:num>
  <w:num w:numId="4" w16cid:durableId="1676758851">
    <w:abstractNumId w:val="7"/>
  </w:num>
  <w:num w:numId="5" w16cid:durableId="2044401636">
    <w:abstractNumId w:val="6"/>
  </w:num>
  <w:num w:numId="6" w16cid:durableId="998077652">
    <w:abstractNumId w:val="9"/>
  </w:num>
  <w:num w:numId="7" w16cid:durableId="1195391129">
    <w:abstractNumId w:val="8"/>
  </w:num>
  <w:num w:numId="8" w16cid:durableId="150677368">
    <w:abstractNumId w:val="0"/>
  </w:num>
  <w:num w:numId="9" w16cid:durableId="1813516969">
    <w:abstractNumId w:val="1"/>
  </w:num>
  <w:num w:numId="10" w16cid:durableId="5341216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77D"/>
    <w:rsid w:val="00004DC6"/>
    <w:rsid w:val="00041202"/>
    <w:rsid w:val="00062D16"/>
    <w:rsid w:val="00063615"/>
    <w:rsid w:val="00065E3E"/>
    <w:rsid w:val="00071FC2"/>
    <w:rsid w:val="000B2C6C"/>
    <w:rsid w:val="000D282F"/>
    <w:rsid w:val="001040C9"/>
    <w:rsid w:val="00107297"/>
    <w:rsid w:val="001159C3"/>
    <w:rsid w:val="00120FBB"/>
    <w:rsid w:val="001719E3"/>
    <w:rsid w:val="0020085B"/>
    <w:rsid w:val="00205147"/>
    <w:rsid w:val="00232772"/>
    <w:rsid w:val="0026596D"/>
    <w:rsid w:val="002766CC"/>
    <w:rsid w:val="00284E86"/>
    <w:rsid w:val="00291BF7"/>
    <w:rsid w:val="00291FE0"/>
    <w:rsid w:val="002F4991"/>
    <w:rsid w:val="003009DB"/>
    <w:rsid w:val="00335DB4"/>
    <w:rsid w:val="00352CFA"/>
    <w:rsid w:val="00380F1D"/>
    <w:rsid w:val="00396629"/>
    <w:rsid w:val="003A549A"/>
    <w:rsid w:val="003A5F64"/>
    <w:rsid w:val="003B7E69"/>
    <w:rsid w:val="003C2F0E"/>
    <w:rsid w:val="003E063C"/>
    <w:rsid w:val="004262F4"/>
    <w:rsid w:val="0046336E"/>
    <w:rsid w:val="00465640"/>
    <w:rsid w:val="004725AA"/>
    <w:rsid w:val="00482436"/>
    <w:rsid w:val="004860DE"/>
    <w:rsid w:val="0049477D"/>
    <w:rsid w:val="004A2881"/>
    <w:rsid w:val="004D3B46"/>
    <w:rsid w:val="004E4D0D"/>
    <w:rsid w:val="004E530D"/>
    <w:rsid w:val="004E7F6F"/>
    <w:rsid w:val="005148F1"/>
    <w:rsid w:val="00530C4F"/>
    <w:rsid w:val="00537C8A"/>
    <w:rsid w:val="005456FE"/>
    <w:rsid w:val="00576D87"/>
    <w:rsid w:val="0058081F"/>
    <w:rsid w:val="005A5F4C"/>
    <w:rsid w:val="005A7DE3"/>
    <w:rsid w:val="005C2D3A"/>
    <w:rsid w:val="005C45F6"/>
    <w:rsid w:val="00623456"/>
    <w:rsid w:val="00625241"/>
    <w:rsid w:val="00625387"/>
    <w:rsid w:val="00651AAC"/>
    <w:rsid w:val="006612A5"/>
    <w:rsid w:val="006848B1"/>
    <w:rsid w:val="00684BBA"/>
    <w:rsid w:val="006B5484"/>
    <w:rsid w:val="006C6809"/>
    <w:rsid w:val="006E3DB0"/>
    <w:rsid w:val="00705938"/>
    <w:rsid w:val="0071253A"/>
    <w:rsid w:val="00712DCA"/>
    <w:rsid w:val="007157DA"/>
    <w:rsid w:val="0077578B"/>
    <w:rsid w:val="007B4BF4"/>
    <w:rsid w:val="007C3159"/>
    <w:rsid w:val="007D601D"/>
    <w:rsid w:val="008162B4"/>
    <w:rsid w:val="0082511D"/>
    <w:rsid w:val="008476A0"/>
    <w:rsid w:val="00854379"/>
    <w:rsid w:val="00857DDD"/>
    <w:rsid w:val="00860782"/>
    <w:rsid w:val="00870320"/>
    <w:rsid w:val="00891FF6"/>
    <w:rsid w:val="008B605B"/>
    <w:rsid w:val="008E0DD4"/>
    <w:rsid w:val="0091287B"/>
    <w:rsid w:val="009462BF"/>
    <w:rsid w:val="0097363D"/>
    <w:rsid w:val="009B7DC4"/>
    <w:rsid w:val="009C0AA9"/>
    <w:rsid w:val="009E0BE5"/>
    <w:rsid w:val="009E36B0"/>
    <w:rsid w:val="009E7C20"/>
    <w:rsid w:val="009F7D2C"/>
    <w:rsid w:val="00A5418B"/>
    <w:rsid w:val="00AA16E1"/>
    <w:rsid w:val="00AA283A"/>
    <w:rsid w:val="00AA2B5A"/>
    <w:rsid w:val="00AE2391"/>
    <w:rsid w:val="00B3703D"/>
    <w:rsid w:val="00B45025"/>
    <w:rsid w:val="00B8527A"/>
    <w:rsid w:val="00BA77E5"/>
    <w:rsid w:val="00BB0961"/>
    <w:rsid w:val="00C42304"/>
    <w:rsid w:val="00C42F3C"/>
    <w:rsid w:val="00C57A41"/>
    <w:rsid w:val="00C719E2"/>
    <w:rsid w:val="00CD5AC5"/>
    <w:rsid w:val="00CE2314"/>
    <w:rsid w:val="00D12312"/>
    <w:rsid w:val="00D370A1"/>
    <w:rsid w:val="00D44A7C"/>
    <w:rsid w:val="00DA14C5"/>
    <w:rsid w:val="00DE1F55"/>
    <w:rsid w:val="00E14D49"/>
    <w:rsid w:val="00E158E0"/>
    <w:rsid w:val="00E44FDE"/>
    <w:rsid w:val="00E67CA5"/>
    <w:rsid w:val="00EA0707"/>
    <w:rsid w:val="00EE63D4"/>
    <w:rsid w:val="00EF7A2C"/>
    <w:rsid w:val="00EF7D50"/>
    <w:rsid w:val="00F56962"/>
    <w:rsid w:val="00F72591"/>
    <w:rsid w:val="00FB56D0"/>
    <w:rsid w:val="00FD21C6"/>
    <w:rsid w:val="00FD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510D3006"/>
  <w15:chartTrackingRefBased/>
  <w15:docId w15:val="{3FAEF963-6C98-BC41-AF23-165E00337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RU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B0961"/>
    <w:rPr>
      <w:sz w:val="24"/>
      <w:szCs w:val="24"/>
      <w:lang w:val="ru-RU" w:eastAsia="ru-RU"/>
    </w:rPr>
  </w:style>
  <w:style w:type="paragraph" w:styleId="Heading1">
    <w:name w:val="heading 1"/>
    <w:basedOn w:val="Normal"/>
    <w:next w:val="Normal"/>
    <w:link w:val="Heading1Char"/>
    <w:qFormat/>
    <w:rsid w:val="004725AA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rsid w:val="004D3B46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BalloonText">
    <w:name w:val="Balloon Text"/>
    <w:basedOn w:val="Normal"/>
    <w:semiHidden/>
    <w:rsid w:val="0097363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6234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3C2F0E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HeaderChar">
    <w:name w:val="Header Char"/>
    <w:link w:val="Header"/>
    <w:rsid w:val="003C2F0E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3C2F0E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3C2F0E"/>
    <w:rPr>
      <w:sz w:val="24"/>
      <w:szCs w:val="24"/>
    </w:rPr>
  </w:style>
  <w:style w:type="paragraph" w:styleId="NormalIndent">
    <w:name w:val="Normal Indent"/>
    <w:basedOn w:val="Normal"/>
    <w:rsid w:val="00120FBB"/>
    <w:pPr>
      <w:spacing w:before="240" w:line="360" w:lineRule="auto"/>
      <w:jc w:val="both"/>
    </w:pPr>
    <w:rPr>
      <w:sz w:val="28"/>
    </w:rPr>
  </w:style>
  <w:style w:type="paragraph" w:styleId="ListNumber">
    <w:name w:val="List Number"/>
    <w:basedOn w:val="Normal"/>
    <w:rsid w:val="00120FBB"/>
    <w:pPr>
      <w:numPr>
        <w:numId w:val="8"/>
      </w:numPr>
      <w:spacing w:line="360" w:lineRule="auto"/>
      <w:jc w:val="both"/>
    </w:pPr>
    <w:rPr>
      <w:sz w:val="28"/>
    </w:rPr>
  </w:style>
  <w:style w:type="character" w:styleId="PlaceholderText">
    <w:name w:val="Placeholder Text"/>
    <w:uiPriority w:val="99"/>
    <w:semiHidden/>
    <w:rsid w:val="00004DC6"/>
    <w:rPr>
      <w:color w:val="808080"/>
    </w:rPr>
  </w:style>
  <w:style w:type="character" w:styleId="Hyperlink">
    <w:name w:val="Hyperlink"/>
    <w:uiPriority w:val="99"/>
    <w:rsid w:val="004725AA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4725AA"/>
    <w:rPr>
      <w:color w:val="605E5C"/>
      <w:shd w:val="clear" w:color="auto" w:fill="E1DFDD"/>
    </w:rPr>
  </w:style>
  <w:style w:type="character" w:styleId="FollowedHyperlink">
    <w:name w:val="FollowedHyperlink"/>
    <w:rsid w:val="004725AA"/>
    <w:rPr>
      <w:color w:val="954F72"/>
      <w:u w:val="single"/>
    </w:rPr>
  </w:style>
  <w:style w:type="character" w:customStyle="1" w:styleId="Heading1Char">
    <w:name w:val="Heading 1 Char"/>
    <w:link w:val="Heading1"/>
    <w:rsid w:val="004725AA"/>
    <w:rPr>
      <w:rFonts w:ascii="Calibri Light" w:eastAsia="Times New Roman" w:hAnsi="Calibri Light" w:cs="Times New Roman"/>
      <w:b/>
      <w:bCs/>
      <w:kern w:val="32"/>
      <w:sz w:val="32"/>
      <w:szCs w:val="32"/>
      <w:lang w:val="ru-RU" w:eastAsia="ru-RU"/>
    </w:rPr>
  </w:style>
  <w:style w:type="character" w:styleId="PageNumber">
    <w:name w:val="page number"/>
    <w:basedOn w:val="DefaultParagraphFont"/>
    <w:rsid w:val="004725AA"/>
  </w:style>
  <w:style w:type="paragraph" w:styleId="TOCHeading">
    <w:name w:val="TOC Heading"/>
    <w:basedOn w:val="Heading1"/>
    <w:next w:val="Normal"/>
    <w:uiPriority w:val="39"/>
    <w:unhideWhenUsed/>
    <w:qFormat/>
    <w:rsid w:val="00625241"/>
    <w:pPr>
      <w:keepLines/>
      <w:spacing w:before="480" w:after="0" w:line="276" w:lineRule="auto"/>
      <w:outlineLvl w:val="9"/>
    </w:pPr>
    <w:rPr>
      <w:color w:val="2F5496"/>
      <w:kern w:val="0"/>
      <w:sz w:val="28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rsid w:val="00625241"/>
    <w:pPr>
      <w:spacing w:before="120"/>
    </w:pPr>
    <w:rPr>
      <w:rFonts w:ascii="Calibri" w:hAnsi="Calibri" w:cs="Calibri"/>
      <w:b/>
      <w:bCs/>
      <w:i/>
      <w:iCs/>
    </w:rPr>
  </w:style>
  <w:style w:type="paragraph" w:styleId="TOC2">
    <w:name w:val="toc 2"/>
    <w:basedOn w:val="Normal"/>
    <w:next w:val="Normal"/>
    <w:autoRedefine/>
    <w:rsid w:val="00625241"/>
    <w:pPr>
      <w:spacing w:before="120"/>
      <w:ind w:left="240"/>
    </w:pPr>
    <w:rPr>
      <w:rFonts w:ascii="Calibri" w:hAnsi="Calibri" w:cs="Calibri"/>
      <w:b/>
      <w:bCs/>
      <w:sz w:val="22"/>
      <w:szCs w:val="22"/>
    </w:rPr>
  </w:style>
  <w:style w:type="paragraph" w:styleId="TOC3">
    <w:name w:val="toc 3"/>
    <w:basedOn w:val="Normal"/>
    <w:next w:val="Normal"/>
    <w:autoRedefine/>
    <w:rsid w:val="00625241"/>
    <w:pPr>
      <w:ind w:left="480"/>
    </w:pPr>
    <w:rPr>
      <w:rFonts w:ascii="Calibri" w:hAnsi="Calibri" w:cs="Calibri"/>
      <w:sz w:val="20"/>
      <w:szCs w:val="20"/>
    </w:rPr>
  </w:style>
  <w:style w:type="paragraph" w:styleId="TOC4">
    <w:name w:val="toc 4"/>
    <w:basedOn w:val="Normal"/>
    <w:next w:val="Normal"/>
    <w:autoRedefine/>
    <w:rsid w:val="00625241"/>
    <w:pPr>
      <w:ind w:left="720"/>
    </w:pPr>
    <w:rPr>
      <w:rFonts w:ascii="Calibri" w:hAnsi="Calibri" w:cs="Calibri"/>
      <w:sz w:val="20"/>
      <w:szCs w:val="20"/>
    </w:rPr>
  </w:style>
  <w:style w:type="paragraph" w:styleId="TOC5">
    <w:name w:val="toc 5"/>
    <w:basedOn w:val="Normal"/>
    <w:next w:val="Normal"/>
    <w:autoRedefine/>
    <w:rsid w:val="00625241"/>
    <w:pPr>
      <w:ind w:left="960"/>
    </w:pPr>
    <w:rPr>
      <w:rFonts w:ascii="Calibri" w:hAnsi="Calibri" w:cs="Calibri"/>
      <w:sz w:val="20"/>
      <w:szCs w:val="20"/>
    </w:rPr>
  </w:style>
  <w:style w:type="paragraph" w:styleId="TOC6">
    <w:name w:val="toc 6"/>
    <w:basedOn w:val="Normal"/>
    <w:next w:val="Normal"/>
    <w:autoRedefine/>
    <w:rsid w:val="00625241"/>
    <w:pPr>
      <w:ind w:left="1200"/>
    </w:pPr>
    <w:rPr>
      <w:rFonts w:ascii="Calibri" w:hAnsi="Calibri" w:cs="Calibri"/>
      <w:sz w:val="20"/>
      <w:szCs w:val="20"/>
    </w:rPr>
  </w:style>
  <w:style w:type="paragraph" w:styleId="TOC7">
    <w:name w:val="toc 7"/>
    <w:basedOn w:val="Normal"/>
    <w:next w:val="Normal"/>
    <w:autoRedefine/>
    <w:rsid w:val="00625241"/>
    <w:pPr>
      <w:ind w:left="1440"/>
    </w:pPr>
    <w:rPr>
      <w:rFonts w:ascii="Calibri" w:hAnsi="Calibri" w:cs="Calibri"/>
      <w:sz w:val="20"/>
      <w:szCs w:val="20"/>
    </w:rPr>
  </w:style>
  <w:style w:type="paragraph" w:styleId="TOC8">
    <w:name w:val="toc 8"/>
    <w:basedOn w:val="Normal"/>
    <w:next w:val="Normal"/>
    <w:autoRedefine/>
    <w:rsid w:val="00625241"/>
    <w:pPr>
      <w:ind w:left="1680"/>
    </w:pPr>
    <w:rPr>
      <w:rFonts w:ascii="Calibri" w:hAnsi="Calibri" w:cs="Calibri"/>
      <w:sz w:val="20"/>
      <w:szCs w:val="20"/>
    </w:rPr>
  </w:style>
  <w:style w:type="paragraph" w:styleId="TOC9">
    <w:name w:val="toc 9"/>
    <w:basedOn w:val="Normal"/>
    <w:next w:val="Normal"/>
    <w:autoRedefine/>
    <w:rsid w:val="00625241"/>
    <w:pPr>
      <w:ind w:left="1920"/>
    </w:pPr>
    <w:rPr>
      <w:rFonts w:ascii="Calibri" w:hAnsi="Calibri" w:cs="Calibri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42F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RU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42F3C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1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8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7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0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164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9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43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627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8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56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StSiRe/Algoritms/tree/master/Algorithms%20and%20Data%20Structures/Second%20task/second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1048;&#1058;\&#1055;&#1088;&#1072;&#1082;&#1090;&#1080;&#1082;&#1072;\&#1096;&#1072;&#1073;&#1083;&#1086;&#1085;_&#1086;&#1090;&#1095;&#1077;&#1090;&#1086;&#1074;_&#1051;&#1088;_&#1048;&#1058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12EDF69-3869-D947-A6B9-1AFC124ACB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E:\ИТ\Практика\шаблон_отчетов_Лр_ИТ.dotx</Template>
  <TotalTime>17</TotalTime>
  <Pages>21</Pages>
  <Words>2269</Words>
  <Characters>12935</Characters>
  <Application>Microsoft Office Word</Application>
  <DocSecurity>0</DocSecurity>
  <Lines>107</Lines>
  <Paragraphs>30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ФЕДЕРАЛЬНОЕ  АГЕНТСТВО СВЯЗИ</vt:lpstr>
      <vt:lpstr>ФЕДЕРАЛЬНОЕ  АГЕНТСТВО СВЯЗИ</vt:lpstr>
    </vt:vector>
  </TitlesOfParts>
  <Company>Bonch</Company>
  <LinksUpToDate>false</LinksUpToDate>
  <CharactersWithSpaces>15174</CharactersWithSpaces>
  <SharedDoc>false</SharedDoc>
  <HLinks>
    <vt:vector size="30" baseType="variant">
      <vt:variant>
        <vt:i4>7209002</vt:i4>
      </vt:variant>
      <vt:variant>
        <vt:i4>27</vt:i4>
      </vt:variant>
      <vt:variant>
        <vt:i4>0</vt:i4>
      </vt:variant>
      <vt:variant>
        <vt:i4>5</vt:i4>
      </vt:variant>
      <vt:variant>
        <vt:lpwstr>https://github.com/StSiRe/Algoritms/tree/master/Algorithms and Data Structures/Matrix multipy/first</vt:lpwstr>
      </vt:variant>
      <vt:variant>
        <vt:lpwstr/>
      </vt:variant>
      <vt:variant>
        <vt:i4>1310780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_Toc114692069</vt:lpwstr>
      </vt:variant>
      <vt:variant>
        <vt:i4>1310780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_Toc114692068</vt:lpwstr>
      </vt:variant>
      <vt:variant>
        <vt:i4>1310780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_Toc114692067</vt:lpwstr>
      </vt:variant>
      <vt:variant>
        <vt:i4>1310780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_Toc114692066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 АГЕНТСТВО СВЯЗИ</dc:title>
  <dc:subject/>
  <dc:creator>Александр Кривцов</dc:creator>
  <cp:keywords/>
  <cp:lastModifiedBy>Андрей Константинов</cp:lastModifiedBy>
  <cp:revision>7</cp:revision>
  <cp:lastPrinted>2008-06-24T08:35:00Z</cp:lastPrinted>
  <dcterms:created xsi:type="dcterms:W3CDTF">2022-09-21T19:39:00Z</dcterms:created>
  <dcterms:modified xsi:type="dcterms:W3CDTF">2022-10-05T11:03:00Z</dcterms:modified>
</cp:coreProperties>
</file>