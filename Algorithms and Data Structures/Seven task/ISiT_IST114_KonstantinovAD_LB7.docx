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95A1" w14:textId="77777777" w:rsidR="00891FF6" w:rsidRPr="003C5F51" w:rsidRDefault="007D601D" w:rsidP="00891FF6">
      <w:pPr>
        <w:jc w:val="center"/>
        <w:outlineLvl w:val="0"/>
        <w:rPr>
          <w:b/>
          <w:sz w:val="22"/>
          <w:szCs w:val="22"/>
        </w:rPr>
      </w:pPr>
      <w:bookmarkStart w:id="0" w:name="_Toc114692063"/>
      <w:bookmarkStart w:id="1" w:name="_Toc114692549"/>
      <w:r>
        <w:rPr>
          <w:b/>
          <w:sz w:val="22"/>
          <w:szCs w:val="22"/>
        </w:rPr>
        <w:t>ФЕДЕРАЛЬНОЕ</w:t>
      </w:r>
      <w:r w:rsidR="00891FF6" w:rsidRPr="003C5F51">
        <w:rPr>
          <w:b/>
          <w:sz w:val="22"/>
          <w:szCs w:val="22"/>
        </w:rPr>
        <w:t xml:space="preserve"> АГЕНТСТВО СВЯЗИ</w:t>
      </w:r>
      <w:bookmarkEnd w:id="0"/>
      <w:bookmarkEnd w:id="1"/>
    </w:p>
    <w:p w14:paraId="4A94278A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  <w:u w:val="single"/>
        </w:rPr>
      </w:pPr>
    </w:p>
    <w:p w14:paraId="30BDC21C" w14:textId="77777777" w:rsidR="00891FF6" w:rsidRPr="003C5F51" w:rsidRDefault="00891FF6" w:rsidP="00891FF6">
      <w:pPr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 xml:space="preserve">ФЕДЕРАЛЬНОЕ ГОСУДАРСТВЕННОЕ БЮДЖЕТНОЕ </w:t>
      </w:r>
      <w:r w:rsidR="00712DCA" w:rsidRPr="003C5F51">
        <w:rPr>
          <w:b/>
          <w:sz w:val="22"/>
          <w:szCs w:val="22"/>
        </w:rPr>
        <w:t xml:space="preserve">ОБРАЗОВАТЕЛЬНОЕ </w:t>
      </w:r>
      <w:r w:rsidRPr="003C5F51">
        <w:rPr>
          <w:b/>
          <w:sz w:val="22"/>
          <w:szCs w:val="22"/>
        </w:rPr>
        <w:t>УЧРЕЖДЕНИЕ ВЫСШЕГО ОБРАЗОВАНИЯ</w:t>
      </w:r>
    </w:p>
    <w:p w14:paraId="7ACC7200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2" w:name="_Toc114692064"/>
      <w:bookmarkStart w:id="3" w:name="_Toc114692550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 w:rsidR="00EF7A2C">
        <w:rPr>
          <w:b/>
          <w:sz w:val="22"/>
          <w:szCs w:val="22"/>
        </w:rPr>
        <w:t>»</w:t>
      </w:r>
      <w:bookmarkEnd w:id="2"/>
      <w:bookmarkEnd w:id="3"/>
    </w:p>
    <w:p w14:paraId="103E754C" w14:textId="77777777" w:rsidR="00891FF6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4" w:name="_Toc114692065"/>
      <w:bookmarkStart w:id="5" w:name="_Toc114692551"/>
      <w:r w:rsidRPr="005C45F6">
        <w:rPr>
          <w:b/>
          <w:sz w:val="22"/>
          <w:szCs w:val="22"/>
        </w:rPr>
        <w:t>(</w:t>
      </w:r>
      <w:proofErr w:type="spellStart"/>
      <w:r w:rsidRPr="005C45F6">
        <w:rPr>
          <w:b/>
          <w:sz w:val="22"/>
          <w:szCs w:val="22"/>
        </w:rPr>
        <w:t>СПбГУТ</w:t>
      </w:r>
      <w:proofErr w:type="spellEnd"/>
      <w:r w:rsidRPr="005C45F6">
        <w:rPr>
          <w:b/>
          <w:sz w:val="22"/>
          <w:szCs w:val="22"/>
        </w:rPr>
        <w:t>)</w:t>
      </w:r>
      <w:bookmarkEnd w:id="4"/>
      <w:bookmarkEnd w:id="5"/>
    </w:p>
    <w:p w14:paraId="47268B7F" w14:textId="77777777" w:rsidR="003C2F0E" w:rsidRPr="003C2F0E" w:rsidRDefault="003C2F0E" w:rsidP="003C2F0E">
      <w:pPr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2CC26B64" w14:textId="77777777" w:rsidR="00352CFA" w:rsidRDefault="00813CD2" w:rsidP="005148F1">
      <w:pPr>
        <w:pBdr>
          <w:between w:val="single" w:sz="4" w:space="1" w:color="auto"/>
        </w:pBdr>
      </w:pPr>
      <w:r>
        <w:rPr>
          <w:noProof/>
        </w:rPr>
        <w:pict w14:anchorId="05A711F6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399EB684" w14:textId="77777777" w:rsidR="003C2F0E" w:rsidRPr="003C2F0E" w:rsidRDefault="003C2F0E" w:rsidP="003C2F0E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167A86EB" w14:textId="77777777" w:rsidR="00DC14AA" w:rsidRPr="00DC14AA" w:rsidRDefault="003C2F0E" w:rsidP="00DC14AA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 w:rsidR="001159C3"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</w:t>
      </w:r>
      <w:proofErr w:type="spellStart"/>
      <w:r w:rsidRPr="003C2F0E">
        <w:rPr>
          <w:sz w:val="28"/>
          <w:szCs w:val="28"/>
        </w:rPr>
        <w:t>работе</w:t>
      </w:r>
      <w:proofErr w:type="spellEnd"/>
      <w:r w:rsidRPr="003C2F0E">
        <w:rPr>
          <w:sz w:val="28"/>
          <w:szCs w:val="28"/>
        </w:rPr>
        <w:t xml:space="preserve"> </w:t>
      </w:r>
      <w:r w:rsidR="00E67CA5">
        <w:rPr>
          <w:sz w:val="28"/>
          <w:szCs w:val="28"/>
        </w:rPr>
        <w:t>№</w:t>
      </w:r>
      <w:r w:rsidR="00DC14AA" w:rsidRPr="00DC14AA">
        <w:rPr>
          <w:sz w:val="28"/>
          <w:szCs w:val="28"/>
        </w:rPr>
        <w:t>7</w:t>
      </w:r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r w:rsidR="00DC14AA" w:rsidRPr="00DC14AA">
        <w:rPr>
          <w:b/>
          <w:sz w:val="28"/>
          <w:szCs w:val="28"/>
        </w:rPr>
        <w:t>Разработка и применение циклического списка.</w:t>
      </w:r>
    </w:p>
    <w:p w14:paraId="18CCC1F8" w14:textId="7596A223" w:rsidR="003C2F0E" w:rsidRPr="003C2F0E" w:rsidRDefault="00DC14AA" w:rsidP="00DC14AA">
      <w:pPr>
        <w:spacing w:line="360" w:lineRule="auto"/>
        <w:jc w:val="center"/>
        <w:rPr>
          <w:b/>
          <w:sz w:val="28"/>
          <w:szCs w:val="28"/>
        </w:rPr>
      </w:pPr>
      <w:r w:rsidRPr="00DC14AA">
        <w:rPr>
          <w:b/>
          <w:sz w:val="28"/>
          <w:szCs w:val="28"/>
        </w:rPr>
        <w:t>Задача Иосифа.</w:t>
      </w:r>
      <w:r w:rsidR="003C2F0E" w:rsidRPr="003C2F0E">
        <w:rPr>
          <w:b/>
          <w:sz w:val="28"/>
          <w:szCs w:val="28"/>
        </w:rPr>
        <w:t>»</w:t>
      </w:r>
    </w:p>
    <w:p w14:paraId="0239FCAC" w14:textId="77777777" w:rsidR="003C2F0E" w:rsidRPr="003C2F0E" w:rsidRDefault="003C2F0E" w:rsidP="003C2F0E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 w:rsidR="009B7DC4">
        <w:rPr>
          <w:sz w:val="28"/>
          <w:szCs w:val="28"/>
        </w:rPr>
        <w:t>Алгоритмы и структуры данных</w:t>
      </w:r>
      <w:r w:rsidRPr="003C2F0E">
        <w:rPr>
          <w:sz w:val="28"/>
          <w:szCs w:val="28"/>
        </w:rPr>
        <w:t>»</w:t>
      </w:r>
    </w:p>
    <w:p w14:paraId="059F0118" w14:textId="77777777" w:rsidR="003C2F0E" w:rsidRPr="004725AA" w:rsidRDefault="003C2F0E" w:rsidP="003A549A">
      <w:pPr>
        <w:spacing w:before="2400" w:line="360" w:lineRule="auto"/>
        <w:ind w:left="2124" w:firstLine="708"/>
        <w:rPr>
          <w:color w:val="000000"/>
          <w:sz w:val="28"/>
          <w:szCs w:val="28"/>
          <w:u w:val="single"/>
        </w:rPr>
      </w:pPr>
      <w:r w:rsidRPr="004725AA">
        <w:rPr>
          <w:color w:val="000000"/>
          <w:sz w:val="28"/>
          <w:szCs w:val="28"/>
        </w:rPr>
        <w:t xml:space="preserve">Выполнил: студент группы </w:t>
      </w:r>
      <w:r w:rsidR="003A549A" w:rsidRPr="004725AA">
        <w:rPr>
          <w:color w:val="000000"/>
          <w:sz w:val="28"/>
          <w:szCs w:val="28"/>
        </w:rPr>
        <w:t>ИСТ-</w:t>
      </w:r>
      <w:proofErr w:type="gramStart"/>
      <w:r w:rsidR="003A549A" w:rsidRPr="004725AA">
        <w:rPr>
          <w:color w:val="000000"/>
          <w:sz w:val="28"/>
          <w:szCs w:val="28"/>
        </w:rPr>
        <w:t>114</w:t>
      </w:r>
      <w:r w:rsidRPr="004725AA">
        <w:rPr>
          <w:color w:val="000000"/>
          <w:sz w:val="28"/>
          <w:szCs w:val="28"/>
        </w:rPr>
        <w:t>,</w:t>
      </w:r>
      <w:r w:rsidR="003A549A" w:rsidRPr="004725AA">
        <w:rPr>
          <w:color w:val="000000"/>
          <w:sz w:val="28"/>
          <w:szCs w:val="28"/>
        </w:rPr>
        <w:t>Константинов</w:t>
      </w:r>
      <w:proofErr w:type="gramEnd"/>
      <w:r w:rsidR="003A549A" w:rsidRPr="004725AA">
        <w:rPr>
          <w:color w:val="000000"/>
          <w:sz w:val="28"/>
          <w:szCs w:val="28"/>
        </w:rPr>
        <w:t xml:space="preserve"> А.Д.</w:t>
      </w:r>
    </w:p>
    <w:p w14:paraId="3FF9A873" w14:textId="0899A4BE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>«</w:t>
      </w:r>
      <w:r w:rsidR="00DC14AA">
        <w:rPr>
          <w:color w:val="000000"/>
          <w:sz w:val="28"/>
          <w:szCs w:val="28"/>
          <w:u w:val="single"/>
          <w:lang w:val="en-US"/>
        </w:rPr>
        <w:t>__</w:t>
      </w:r>
      <w:r w:rsidRPr="004725AA">
        <w:rPr>
          <w:color w:val="000000"/>
          <w:sz w:val="28"/>
          <w:szCs w:val="28"/>
        </w:rPr>
        <w:t xml:space="preserve">» </w:t>
      </w:r>
      <w:r w:rsidR="00DC14AA">
        <w:rPr>
          <w:color w:val="000000"/>
          <w:sz w:val="28"/>
          <w:szCs w:val="28"/>
          <w:lang w:val="en-US"/>
        </w:rPr>
        <w:t>________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3A549A" w:rsidRPr="004725AA">
        <w:rPr>
          <w:color w:val="000000"/>
          <w:sz w:val="28"/>
          <w:szCs w:val="28"/>
        </w:rPr>
        <w:t>А.Д. Константинов</w:t>
      </w:r>
      <w:r w:rsidRPr="004725AA">
        <w:rPr>
          <w:color w:val="000000"/>
          <w:sz w:val="28"/>
          <w:szCs w:val="28"/>
        </w:rPr>
        <w:t>/</w:t>
      </w:r>
    </w:p>
    <w:p w14:paraId="67C00D1F" w14:textId="77777777" w:rsidR="003E063C" w:rsidRPr="004725AA" w:rsidRDefault="003C2F0E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 xml:space="preserve">Принял: </w:t>
      </w:r>
      <w:r w:rsidR="00684BBA" w:rsidRPr="004725AA">
        <w:rPr>
          <w:color w:val="000000"/>
          <w:sz w:val="28"/>
          <w:szCs w:val="28"/>
        </w:rPr>
        <w:t>к.ф.-м.н.,</w:t>
      </w:r>
      <w:r w:rsidRPr="004725AA">
        <w:rPr>
          <w:color w:val="000000"/>
          <w:sz w:val="28"/>
          <w:szCs w:val="28"/>
        </w:rPr>
        <w:t xml:space="preserve"> </w:t>
      </w:r>
      <w:r w:rsidR="00684BBA" w:rsidRPr="004725AA">
        <w:rPr>
          <w:color w:val="000000"/>
          <w:sz w:val="28"/>
          <w:szCs w:val="28"/>
        </w:rPr>
        <w:t>доцент,</w:t>
      </w:r>
      <w:r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 xml:space="preserve">И.А. Моисеев </w:t>
      </w:r>
    </w:p>
    <w:p w14:paraId="4DC44882" w14:textId="1F900104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proofErr w:type="gramStart"/>
      <w:r w:rsidRPr="004725AA">
        <w:rPr>
          <w:color w:val="000000"/>
          <w:sz w:val="28"/>
          <w:szCs w:val="28"/>
        </w:rPr>
        <w:t>«</w:t>
      </w:r>
      <w:r w:rsidR="009B174F">
        <w:rPr>
          <w:color w:val="000000"/>
          <w:sz w:val="28"/>
          <w:szCs w:val="28"/>
        </w:rPr>
        <w:t xml:space="preserve"> </w:t>
      </w:r>
      <w:r w:rsidRPr="004725AA">
        <w:rPr>
          <w:color w:val="000000"/>
          <w:sz w:val="28"/>
          <w:szCs w:val="28"/>
        </w:rPr>
        <w:t>»</w:t>
      </w:r>
      <w:proofErr w:type="gramEnd"/>
      <w:r w:rsidRPr="004725AA">
        <w:rPr>
          <w:color w:val="000000"/>
          <w:sz w:val="28"/>
          <w:szCs w:val="28"/>
        </w:rPr>
        <w:t xml:space="preserve"> </w:t>
      </w:r>
      <w:r w:rsidR="009B174F">
        <w:rPr>
          <w:color w:val="000000"/>
          <w:sz w:val="28"/>
          <w:szCs w:val="28"/>
        </w:rPr>
        <w:t>ноября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46336E"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>И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>А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 xml:space="preserve"> Моисеев</w:t>
      </w:r>
      <w:r w:rsidR="0046336E" w:rsidRPr="004725AA">
        <w:rPr>
          <w:color w:val="000000"/>
          <w:sz w:val="28"/>
          <w:szCs w:val="28"/>
        </w:rPr>
        <w:t xml:space="preserve"> </w:t>
      </w:r>
      <w:r w:rsidRPr="004725AA">
        <w:rPr>
          <w:color w:val="000000"/>
          <w:sz w:val="28"/>
          <w:szCs w:val="28"/>
        </w:rPr>
        <w:t>/</w:t>
      </w:r>
    </w:p>
    <w:p w14:paraId="7E1E92CB" w14:textId="77777777" w:rsidR="00120FBB" w:rsidRDefault="00120FBB" w:rsidP="003C2F0E">
      <w:pPr>
        <w:spacing w:line="360" w:lineRule="auto"/>
        <w:ind w:left="4500" w:hanging="1080"/>
        <w:sectPr w:rsidR="00120FBB" w:rsidSect="00C42304">
          <w:footerReference w:type="even" r:id="rId8"/>
          <w:footerReference w:type="default" r:id="rId9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75F26157" w14:textId="77777777" w:rsidR="004725AA" w:rsidRPr="00625241" w:rsidRDefault="004725AA" w:rsidP="00625241">
      <w:pPr>
        <w:pStyle w:val="NormalIndent"/>
        <w:spacing w:line="240" w:lineRule="auto"/>
        <w:ind w:firstLine="567"/>
        <w:rPr>
          <w:b/>
          <w:bCs/>
          <w:lang w:val="en-US"/>
        </w:rPr>
      </w:pPr>
      <w:r w:rsidRPr="00625241">
        <w:rPr>
          <w:b/>
          <w:bCs/>
        </w:rPr>
        <w:lastRenderedPageBreak/>
        <w:t>Содержание</w:t>
      </w:r>
      <w:r w:rsidRPr="00625241">
        <w:rPr>
          <w:b/>
          <w:bCs/>
          <w:lang w:val="en-US"/>
        </w:rPr>
        <w:t>:</w:t>
      </w:r>
    </w:p>
    <w:p w14:paraId="66B90766" w14:textId="74675730" w:rsidR="0026596D" w:rsidRDefault="00625241" w:rsidP="0026596D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635DB71C" w14:textId="4C2ABD97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2" w:history="1">
        <w:r w:rsidR="0026596D" w:rsidRPr="000B003E">
          <w:rPr>
            <w:rStyle w:val="Hyperlink"/>
            <w:noProof/>
          </w:rPr>
          <w:t>Цель работы: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_Toc114692552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3</w:t>
        </w:r>
        <w:r w:rsidR="0026596D">
          <w:rPr>
            <w:noProof/>
            <w:webHidden/>
          </w:rPr>
          <w:fldChar w:fldCharType="end"/>
        </w:r>
      </w:hyperlink>
    </w:p>
    <w:p w14:paraId="1D468BF5" w14:textId="19FF3FEF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3" w:history="1">
        <w:r w:rsidR="0026596D" w:rsidRPr="000B003E">
          <w:rPr>
            <w:rStyle w:val="Hyperlink"/>
            <w:noProof/>
          </w:rPr>
          <w:t>Листинг кода</w:t>
        </w:r>
        <w:r w:rsidR="0026596D" w:rsidRPr="000B003E">
          <w:rPr>
            <w:rStyle w:val="Hyperlink"/>
            <w:noProof/>
            <w:lang w:val="en-US"/>
          </w:rPr>
          <w:t>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_Toc114692553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3</w:t>
        </w:r>
        <w:r w:rsidR="0026596D">
          <w:rPr>
            <w:noProof/>
            <w:webHidden/>
          </w:rPr>
          <w:fldChar w:fldCharType="end"/>
        </w:r>
      </w:hyperlink>
    </w:p>
    <w:p w14:paraId="3674073A" w14:textId="3FC5AFEF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4" w:history="1">
        <w:r w:rsidR="0026596D" w:rsidRPr="000B003E">
          <w:rPr>
            <w:rStyle w:val="Hyperlink"/>
            <w:noProof/>
          </w:rPr>
          <w:t>Результат</w:t>
        </w:r>
        <w:r w:rsidR="0026596D" w:rsidRPr="000B003E">
          <w:rPr>
            <w:rStyle w:val="Hyperlink"/>
            <w:noProof/>
            <w:lang w:val="en-US"/>
          </w:rPr>
          <w:t xml:space="preserve"> </w:t>
        </w:r>
        <w:r w:rsidR="0026596D" w:rsidRPr="000B003E">
          <w:rPr>
            <w:rStyle w:val="Hyperlink"/>
            <w:noProof/>
          </w:rPr>
          <w:t>работы</w:t>
        </w:r>
        <w:r w:rsidR="0026596D" w:rsidRPr="000B003E">
          <w:rPr>
            <w:rStyle w:val="Hyperlink"/>
            <w:noProof/>
            <w:lang w:val="en-US"/>
          </w:rPr>
          <w:t xml:space="preserve"> </w:t>
        </w:r>
        <w:r w:rsidR="0026596D" w:rsidRPr="000B003E">
          <w:rPr>
            <w:rStyle w:val="Hyperlink"/>
            <w:noProof/>
          </w:rPr>
          <w:t>программы</w:t>
        </w:r>
        <w:r w:rsidR="0026596D" w:rsidRPr="000B003E">
          <w:rPr>
            <w:rStyle w:val="Hyperlink"/>
            <w:noProof/>
            <w:lang w:val="en-US"/>
          </w:rPr>
          <w:t>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_Toc114692554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8</w:t>
        </w:r>
        <w:r w:rsidR="0026596D">
          <w:rPr>
            <w:noProof/>
            <w:webHidden/>
          </w:rPr>
          <w:fldChar w:fldCharType="end"/>
        </w:r>
      </w:hyperlink>
    </w:p>
    <w:p w14:paraId="1C461204" w14:textId="4A461424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5" w:history="1">
        <w:r w:rsidR="0026596D" w:rsidRPr="000B003E">
          <w:rPr>
            <w:rStyle w:val="Hyperlink"/>
            <w:noProof/>
          </w:rPr>
          <w:t>Вывод: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_Toc114692555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8</w:t>
        </w:r>
        <w:r w:rsidR="0026596D">
          <w:rPr>
            <w:noProof/>
            <w:webHidden/>
          </w:rPr>
          <w:fldChar w:fldCharType="end"/>
        </w:r>
      </w:hyperlink>
    </w:p>
    <w:p w14:paraId="472DE40B" w14:textId="1D0C4F7C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6" w:history="1">
        <w:r w:rsidR="0026596D" w:rsidRPr="000B003E">
          <w:rPr>
            <w:rStyle w:val="Hyperlink"/>
            <w:noProof/>
          </w:rPr>
          <w:t>Приложение: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_Toc114692556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22</w:t>
        </w:r>
        <w:r w:rsidR="0026596D">
          <w:rPr>
            <w:noProof/>
            <w:webHidden/>
          </w:rPr>
          <w:fldChar w:fldCharType="end"/>
        </w:r>
      </w:hyperlink>
    </w:p>
    <w:p w14:paraId="275475CB" w14:textId="46924380" w:rsidR="004725AA" w:rsidRDefault="00625241" w:rsidP="00120FBB">
      <w:pPr>
        <w:pStyle w:val="NormalIndent"/>
        <w:spacing w:line="240" w:lineRule="auto"/>
        <w:ind w:firstLine="567"/>
      </w:pPr>
      <w:r>
        <w:fldChar w:fldCharType="end"/>
      </w:r>
    </w:p>
    <w:p w14:paraId="6E37BA12" w14:textId="77777777" w:rsidR="004725AA" w:rsidRDefault="004725AA" w:rsidP="00120FBB">
      <w:pPr>
        <w:pStyle w:val="NormalIndent"/>
        <w:spacing w:line="240" w:lineRule="auto"/>
        <w:ind w:firstLine="567"/>
      </w:pPr>
    </w:p>
    <w:p w14:paraId="6AEA2FC2" w14:textId="77777777" w:rsidR="004725AA" w:rsidRDefault="004725AA" w:rsidP="00120FBB">
      <w:pPr>
        <w:pStyle w:val="NormalIndent"/>
        <w:spacing w:line="240" w:lineRule="auto"/>
        <w:ind w:firstLine="567"/>
      </w:pPr>
    </w:p>
    <w:p w14:paraId="353722FC" w14:textId="77777777" w:rsidR="004725AA" w:rsidRDefault="004725AA" w:rsidP="00120FBB">
      <w:pPr>
        <w:pStyle w:val="NormalIndent"/>
        <w:spacing w:line="240" w:lineRule="auto"/>
        <w:ind w:firstLine="567"/>
      </w:pPr>
    </w:p>
    <w:p w14:paraId="1F45DA9E" w14:textId="77777777" w:rsidR="004725AA" w:rsidRDefault="004725AA" w:rsidP="00120FBB">
      <w:pPr>
        <w:pStyle w:val="NormalIndent"/>
        <w:spacing w:line="240" w:lineRule="auto"/>
        <w:ind w:firstLine="567"/>
      </w:pPr>
    </w:p>
    <w:p w14:paraId="55E0944C" w14:textId="77777777" w:rsidR="004725AA" w:rsidRDefault="004725AA" w:rsidP="00120FBB">
      <w:pPr>
        <w:pStyle w:val="NormalIndent"/>
        <w:spacing w:line="240" w:lineRule="auto"/>
        <w:ind w:firstLine="567"/>
      </w:pPr>
    </w:p>
    <w:p w14:paraId="23A60A97" w14:textId="77777777" w:rsidR="004725AA" w:rsidRDefault="004725AA" w:rsidP="00120FBB">
      <w:pPr>
        <w:pStyle w:val="NormalIndent"/>
        <w:spacing w:line="240" w:lineRule="auto"/>
        <w:ind w:firstLine="567"/>
      </w:pPr>
    </w:p>
    <w:p w14:paraId="33F11AAC" w14:textId="77777777" w:rsidR="004725AA" w:rsidRDefault="004725AA" w:rsidP="00120FBB">
      <w:pPr>
        <w:pStyle w:val="NormalIndent"/>
        <w:spacing w:line="240" w:lineRule="auto"/>
        <w:ind w:firstLine="567"/>
      </w:pPr>
    </w:p>
    <w:p w14:paraId="43990DD4" w14:textId="77777777" w:rsidR="004725AA" w:rsidRDefault="004725AA" w:rsidP="00120FBB">
      <w:pPr>
        <w:pStyle w:val="NormalIndent"/>
        <w:spacing w:line="240" w:lineRule="auto"/>
        <w:ind w:firstLine="567"/>
      </w:pPr>
    </w:p>
    <w:p w14:paraId="61B45395" w14:textId="77777777" w:rsidR="004725AA" w:rsidRDefault="004725AA" w:rsidP="00120FBB">
      <w:pPr>
        <w:pStyle w:val="NormalIndent"/>
        <w:spacing w:line="240" w:lineRule="auto"/>
        <w:ind w:firstLine="567"/>
      </w:pPr>
    </w:p>
    <w:p w14:paraId="5DF7659A" w14:textId="77777777" w:rsidR="004725AA" w:rsidRDefault="004725AA" w:rsidP="00120FBB">
      <w:pPr>
        <w:pStyle w:val="NormalIndent"/>
        <w:spacing w:line="240" w:lineRule="auto"/>
        <w:ind w:firstLine="567"/>
      </w:pPr>
    </w:p>
    <w:p w14:paraId="7701A30D" w14:textId="77777777" w:rsidR="004725AA" w:rsidRDefault="004725AA" w:rsidP="00120FBB">
      <w:pPr>
        <w:pStyle w:val="NormalIndent"/>
        <w:spacing w:line="240" w:lineRule="auto"/>
        <w:ind w:firstLine="567"/>
      </w:pPr>
    </w:p>
    <w:p w14:paraId="14D92F53" w14:textId="77777777" w:rsidR="004725AA" w:rsidRDefault="004725AA" w:rsidP="00120FBB">
      <w:pPr>
        <w:pStyle w:val="NormalIndent"/>
        <w:spacing w:line="240" w:lineRule="auto"/>
        <w:ind w:firstLine="567"/>
      </w:pPr>
    </w:p>
    <w:p w14:paraId="6AF93188" w14:textId="77777777" w:rsidR="004725AA" w:rsidRDefault="004725AA" w:rsidP="00120FBB">
      <w:pPr>
        <w:pStyle w:val="NormalIndent"/>
        <w:spacing w:line="240" w:lineRule="auto"/>
        <w:ind w:firstLine="567"/>
      </w:pPr>
    </w:p>
    <w:p w14:paraId="74EE18F4" w14:textId="77777777" w:rsidR="004725AA" w:rsidRDefault="004725AA" w:rsidP="00120FBB">
      <w:pPr>
        <w:pStyle w:val="NormalIndent"/>
        <w:spacing w:line="240" w:lineRule="auto"/>
        <w:ind w:firstLine="567"/>
      </w:pPr>
    </w:p>
    <w:p w14:paraId="6D402DDE" w14:textId="77777777" w:rsidR="004725AA" w:rsidRDefault="004725AA" w:rsidP="00625241">
      <w:pPr>
        <w:pStyle w:val="NormalIndent"/>
        <w:spacing w:line="240" w:lineRule="auto"/>
      </w:pPr>
    </w:p>
    <w:p w14:paraId="522C86C6" w14:textId="77777777" w:rsidR="00625241" w:rsidRDefault="00625241" w:rsidP="00625241">
      <w:pPr>
        <w:pStyle w:val="NormalIndent"/>
        <w:spacing w:line="240" w:lineRule="auto"/>
        <w:outlineLvl w:val="0"/>
      </w:pPr>
    </w:p>
    <w:p w14:paraId="113B2DC7" w14:textId="77777777" w:rsidR="004725AA" w:rsidRDefault="004725AA" w:rsidP="00120FBB">
      <w:pPr>
        <w:pStyle w:val="NormalIndent"/>
        <w:spacing w:line="240" w:lineRule="auto"/>
        <w:ind w:firstLine="567"/>
      </w:pPr>
    </w:p>
    <w:p w14:paraId="2657E896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15828C4D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4C4D163A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445A8803" w14:textId="6076749A" w:rsidR="004725AA" w:rsidRDefault="003A549A" w:rsidP="00C42F3C">
      <w:pPr>
        <w:pStyle w:val="NormalIndent"/>
        <w:tabs>
          <w:tab w:val="left" w:pos="3375"/>
        </w:tabs>
        <w:spacing w:line="240" w:lineRule="auto"/>
        <w:ind w:firstLine="567"/>
      </w:pPr>
      <w:bookmarkStart w:id="6" w:name="_Toc114692552"/>
      <w:r w:rsidRPr="004725AA">
        <w:rPr>
          <w:rStyle w:val="Heading1Char"/>
        </w:rPr>
        <w:t>Цель работы:</w:t>
      </w:r>
      <w:bookmarkEnd w:id="6"/>
      <w:r w:rsidRPr="0091287B">
        <w:t xml:space="preserve"> </w:t>
      </w:r>
      <w:r w:rsidR="00C42F3C">
        <w:tab/>
      </w:r>
    </w:p>
    <w:p w14:paraId="2F2D4C34" w14:textId="77777777" w:rsidR="00DC14AA" w:rsidRPr="00DC14AA" w:rsidRDefault="00DC14AA" w:rsidP="00DC14AA">
      <w:pPr>
        <w:pStyle w:val="Heading1"/>
        <w:ind w:firstLine="567"/>
        <w:rPr>
          <w:rFonts w:ascii="Times New Roman" w:hAnsi="Times New Roman"/>
          <w:b w:val="0"/>
          <w:bCs w:val="0"/>
          <w:kern w:val="0"/>
          <w:sz w:val="28"/>
          <w:szCs w:val="24"/>
        </w:rPr>
      </w:pPr>
      <w:bookmarkStart w:id="7" w:name="_Toc114692553"/>
      <w:r w:rsidRPr="00DC14AA">
        <w:rPr>
          <w:rFonts w:ascii="Times New Roman" w:hAnsi="Times New Roman"/>
          <w:b w:val="0"/>
          <w:bCs w:val="0"/>
          <w:kern w:val="0"/>
          <w:sz w:val="28"/>
          <w:szCs w:val="24"/>
        </w:rPr>
        <w:t xml:space="preserve">Пусть общее число участников 20n </w:t>
      </w:r>
      <w:proofErr w:type="gramStart"/>
      <w:r w:rsidRPr="00DC14AA">
        <w:rPr>
          <w:rFonts w:ascii="Times New Roman" w:hAnsi="Times New Roman"/>
          <w:b w:val="0"/>
          <w:bCs w:val="0"/>
          <w:kern w:val="0"/>
          <w:sz w:val="28"/>
          <w:szCs w:val="24"/>
        </w:rPr>
        <w:t>= ,</w:t>
      </w:r>
      <w:proofErr w:type="gramEnd"/>
      <w:r w:rsidRPr="00DC14AA">
        <w:rPr>
          <w:rFonts w:ascii="Times New Roman" w:hAnsi="Times New Roman"/>
          <w:b w:val="0"/>
          <w:bCs w:val="0"/>
          <w:kern w:val="0"/>
          <w:sz w:val="28"/>
          <w:szCs w:val="24"/>
        </w:rPr>
        <w:t xml:space="preserve"> а расчет m производится от 2 и до 20. На экран монитора требуется</w:t>
      </w:r>
    </w:p>
    <w:p w14:paraId="77D126A7" w14:textId="77777777" w:rsidR="00DC14AA" w:rsidRPr="00DC14AA" w:rsidRDefault="00DC14AA" w:rsidP="00DC14AA">
      <w:pPr>
        <w:pStyle w:val="Heading1"/>
        <w:ind w:firstLine="567"/>
        <w:rPr>
          <w:rFonts w:ascii="Times New Roman" w:hAnsi="Times New Roman"/>
          <w:b w:val="0"/>
          <w:bCs w:val="0"/>
          <w:kern w:val="0"/>
          <w:sz w:val="28"/>
          <w:szCs w:val="24"/>
        </w:rPr>
      </w:pPr>
      <w:r w:rsidRPr="00DC14AA">
        <w:rPr>
          <w:rFonts w:ascii="Times New Roman" w:hAnsi="Times New Roman"/>
          <w:b w:val="0"/>
          <w:bCs w:val="0"/>
          <w:kern w:val="0"/>
          <w:sz w:val="28"/>
          <w:szCs w:val="24"/>
        </w:rPr>
        <w:t>вывести 19 результатов расчета, т.е. n фиксированное число и при каждом расчете равно 20, а m меняется</w:t>
      </w:r>
    </w:p>
    <w:p w14:paraId="79F34D93" w14:textId="77777777" w:rsidR="00DC14AA" w:rsidRDefault="00DC14AA" w:rsidP="00DC14AA">
      <w:pPr>
        <w:pStyle w:val="Heading1"/>
        <w:ind w:firstLine="567"/>
        <w:rPr>
          <w:rFonts w:ascii="Times New Roman" w:hAnsi="Times New Roman"/>
          <w:b w:val="0"/>
          <w:bCs w:val="0"/>
          <w:kern w:val="0"/>
          <w:sz w:val="28"/>
          <w:szCs w:val="24"/>
        </w:rPr>
      </w:pPr>
      <w:r w:rsidRPr="00DC14AA">
        <w:rPr>
          <w:rFonts w:ascii="Times New Roman" w:hAnsi="Times New Roman"/>
          <w:b w:val="0"/>
          <w:bCs w:val="0"/>
          <w:kern w:val="0"/>
          <w:sz w:val="28"/>
          <w:szCs w:val="24"/>
        </w:rPr>
        <w:t>от 2 при первом до 20 при последнем расчете.</w:t>
      </w:r>
    </w:p>
    <w:p w14:paraId="5F881A20" w14:textId="2848550B" w:rsidR="0091287B" w:rsidRPr="00DC14AA" w:rsidRDefault="00CE2314" w:rsidP="00DC14AA">
      <w:pPr>
        <w:pStyle w:val="Heading1"/>
        <w:ind w:firstLine="567"/>
        <w:rPr>
          <w:lang w:val="en-US"/>
        </w:rPr>
      </w:pPr>
      <w:r>
        <w:t>Листинг</w:t>
      </w:r>
      <w:r w:rsidRPr="00DC14AA">
        <w:rPr>
          <w:lang w:val="en-US"/>
        </w:rPr>
        <w:t xml:space="preserve"> </w:t>
      </w:r>
      <w:r>
        <w:t>кода</w:t>
      </w:r>
      <w:r w:rsidRPr="00DC14AA">
        <w:rPr>
          <w:lang w:val="en-US"/>
        </w:rPr>
        <w:t>:</w:t>
      </w:r>
      <w:bookmarkEnd w:id="7"/>
    </w:p>
    <w:p w14:paraId="14789273" w14:textId="77777777" w:rsidR="00DC14AA" w:rsidRDefault="00DC14AA" w:rsidP="00DC14AA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struct </w:t>
      </w:r>
      <w:r>
        <w:rPr>
          <w:color w:val="B5B6E3"/>
        </w:rPr>
        <w:t>ListNode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5B6E3"/>
        </w:rPr>
        <w:t>ListNode</w:t>
      </w:r>
      <w:r>
        <w:rPr>
          <w:color w:val="A9B7C6"/>
        </w:rPr>
        <w:t xml:space="preserve">* </w:t>
      </w:r>
      <w:r>
        <w:rPr>
          <w:color w:val="9373A5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373A5"/>
        </w:rPr>
        <w:t xml:space="preserve">value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void </w:t>
      </w:r>
      <w:r>
        <w:rPr>
          <w:color w:val="FFC66D"/>
        </w:rPr>
        <w:t>ListNodeCreate</w:t>
      </w:r>
      <w:r>
        <w:rPr>
          <w:color w:val="A9B7C6"/>
        </w:rPr>
        <w:t>(</w:t>
      </w:r>
      <w:r>
        <w:rPr>
          <w:color w:val="B5B6E3"/>
        </w:rPr>
        <w:t>ListNode</w:t>
      </w:r>
      <w:r>
        <w:rPr>
          <w:color w:val="A9B7C6"/>
        </w:rPr>
        <w:t>** listNode){</w:t>
      </w:r>
      <w:r>
        <w:rPr>
          <w:color w:val="A9B7C6"/>
        </w:rPr>
        <w:br/>
        <w:t xml:space="preserve">    (*listNode)-&gt;</w:t>
      </w:r>
      <w:r>
        <w:rPr>
          <w:color w:val="9373A5"/>
        </w:rPr>
        <w:t xml:space="preserve">next </w:t>
      </w:r>
      <w:r>
        <w:rPr>
          <w:color w:val="A9B7C6"/>
        </w:rPr>
        <w:t>= *listNode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ListNodePush</w:t>
      </w:r>
      <w:r>
        <w:rPr>
          <w:color w:val="A9B7C6"/>
        </w:rPr>
        <w:t>(</w:t>
      </w:r>
      <w:r>
        <w:rPr>
          <w:color w:val="B5B6E3"/>
        </w:rPr>
        <w:t>ListNode</w:t>
      </w:r>
      <w:r>
        <w:rPr>
          <w:color w:val="A9B7C6"/>
        </w:rPr>
        <w:t>** listNode</w:t>
      </w:r>
      <w:r>
        <w:rPr>
          <w:color w:val="CC7832"/>
        </w:rPr>
        <w:t xml:space="preserve">,int </w:t>
      </w:r>
      <w:r>
        <w:rPr>
          <w:color w:val="A9B7C6"/>
        </w:rPr>
        <w:t>value){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5B6E3"/>
        </w:rPr>
        <w:t>ListNode</w:t>
      </w:r>
      <w:r>
        <w:rPr>
          <w:color w:val="A9B7C6"/>
        </w:rPr>
        <w:t xml:space="preserve">* newNode = </w:t>
      </w:r>
      <w:r>
        <w:rPr>
          <w:color w:val="CC7832"/>
        </w:rPr>
        <w:t xml:space="preserve">new </w:t>
      </w:r>
      <w:r>
        <w:rPr>
          <w:color w:val="A9B7C6"/>
        </w:rPr>
        <w:t>ListNode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newNode-&gt;</w:t>
      </w:r>
      <w:r>
        <w:rPr>
          <w:color w:val="9373A5"/>
        </w:rPr>
        <w:t xml:space="preserve">value </w:t>
      </w:r>
      <w:r>
        <w:rPr>
          <w:color w:val="A9B7C6"/>
        </w:rPr>
        <w:t>= value</w:t>
      </w:r>
      <w:r>
        <w:rPr>
          <w:color w:val="CC7832"/>
        </w:rPr>
        <w:t>;</w:t>
      </w:r>
      <w:r>
        <w:rPr>
          <w:color w:val="CC7832"/>
        </w:rPr>
        <w:br/>
        <w:t xml:space="preserve">    auto </w:t>
      </w:r>
      <w:r>
        <w:rPr>
          <w:color w:val="A9B7C6"/>
        </w:rPr>
        <w:t>v = (*listNode)-&gt;</w:t>
      </w:r>
      <w:r>
        <w:rPr>
          <w:color w:val="9373A5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((*listNode)-&gt;</w:t>
      </w:r>
      <w:r>
        <w:rPr>
          <w:color w:val="9373A5"/>
        </w:rPr>
        <w:t xml:space="preserve">next </w:t>
      </w:r>
      <w:r>
        <w:rPr>
          <w:color w:val="A9B7C6"/>
        </w:rPr>
        <w:t>== (*listNode) &amp;&amp; (*listNode)-&gt;</w:t>
      </w:r>
      <w:r>
        <w:rPr>
          <w:color w:val="9373A5"/>
        </w:rPr>
        <w:t xml:space="preserve">value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 xml:space="preserve">){ </w:t>
      </w:r>
      <w:r>
        <w:rPr>
          <w:color w:val="808080"/>
        </w:rPr>
        <w:t>// Если лист пустой</w:t>
      </w:r>
      <w:r>
        <w:rPr>
          <w:color w:val="808080"/>
        </w:rPr>
        <w:br/>
        <w:t xml:space="preserve">        </w:t>
      </w:r>
      <w:r>
        <w:rPr>
          <w:color w:val="A9B7C6"/>
        </w:rPr>
        <w:t>*listNode = newNode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(*listNode)-&gt;</w:t>
      </w:r>
      <w:r>
        <w:rPr>
          <w:color w:val="9373A5"/>
        </w:rPr>
        <w:t xml:space="preserve">next </w:t>
      </w:r>
      <w:r>
        <w:rPr>
          <w:color w:val="A9B7C6"/>
        </w:rPr>
        <w:t>= newNode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auto </w:t>
      </w:r>
      <w:r>
        <w:rPr>
          <w:color w:val="A9B7C6"/>
        </w:rPr>
        <w:t>test = *listNode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>(test-&gt;</w:t>
      </w:r>
      <w:r>
        <w:rPr>
          <w:color w:val="9373A5"/>
        </w:rPr>
        <w:t xml:space="preserve">next </w:t>
      </w:r>
      <w:r>
        <w:rPr>
          <w:color w:val="A9B7C6"/>
        </w:rPr>
        <w:t>!= *listNode) test = test-&gt;</w:t>
      </w:r>
      <w:r>
        <w:rPr>
          <w:color w:val="9373A5"/>
        </w:rPr>
        <w:t>next</w:t>
      </w:r>
      <w:r>
        <w:rPr>
          <w:color w:val="CC7832"/>
        </w:rPr>
        <w:t>;</w:t>
      </w:r>
      <w:r>
        <w:rPr>
          <w:color w:val="808080"/>
        </w:rPr>
        <w:t>//Прокручиваем список до конца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auto </w:t>
      </w:r>
      <w:r>
        <w:rPr>
          <w:color w:val="A9B7C6"/>
        </w:rPr>
        <w:t>prevAddr = test</w:t>
      </w:r>
      <w:r>
        <w:rPr>
          <w:color w:val="CC7832"/>
        </w:rPr>
        <w:t>;</w:t>
      </w:r>
      <w:r>
        <w:rPr>
          <w:color w:val="CC7832"/>
        </w:rPr>
        <w:br/>
        <w:t xml:space="preserve">        auto </w:t>
      </w:r>
      <w:r>
        <w:rPr>
          <w:color w:val="A9B7C6"/>
        </w:rPr>
        <w:t>nextAddr = *listNode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newNode-&gt;</w:t>
      </w:r>
      <w:r>
        <w:rPr>
          <w:color w:val="9373A5"/>
        </w:rPr>
        <w:t xml:space="preserve">next </w:t>
      </w:r>
      <w:r>
        <w:rPr>
          <w:color w:val="A9B7C6"/>
        </w:rPr>
        <w:t>= nextAddr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prevAddr-&gt;</w:t>
      </w:r>
      <w:r>
        <w:rPr>
          <w:color w:val="9373A5"/>
        </w:rPr>
        <w:t xml:space="preserve">next </w:t>
      </w:r>
      <w:r>
        <w:rPr>
          <w:color w:val="A9B7C6"/>
        </w:rPr>
        <w:t>= newNode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ListNodeDeleteByCount</w:t>
      </w:r>
      <w:r>
        <w:rPr>
          <w:color w:val="A9B7C6"/>
        </w:rPr>
        <w:t>(</w:t>
      </w:r>
      <w:r>
        <w:rPr>
          <w:color w:val="B5B6E3"/>
        </w:rPr>
        <w:t>ListNode</w:t>
      </w:r>
      <w:r>
        <w:rPr>
          <w:color w:val="A9B7C6"/>
        </w:rPr>
        <w:t>** listNode</w:t>
      </w:r>
      <w:r>
        <w:rPr>
          <w:color w:val="CC7832"/>
        </w:rPr>
        <w:t xml:space="preserve">, int </w:t>
      </w:r>
      <w:r>
        <w:rPr>
          <w:color w:val="A9B7C6"/>
        </w:rPr>
        <w:t>counts){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auto </w:t>
      </w:r>
      <w:r>
        <w:rPr>
          <w:color w:val="A9B7C6"/>
        </w:rPr>
        <w:t>currentAddr = *listNode</w:t>
      </w:r>
      <w:r>
        <w:rPr>
          <w:color w:val="CC7832"/>
        </w:rPr>
        <w:t>;</w:t>
      </w:r>
      <w:r>
        <w:rPr>
          <w:color w:val="CC7832"/>
        </w:rPr>
        <w:br/>
        <w:t xml:space="preserve">    auto </w:t>
      </w:r>
      <w:r>
        <w:rPr>
          <w:color w:val="A9B7C6"/>
        </w:rPr>
        <w:t>prevAddr = *listNode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counts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prevAddr = currentAddr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currentAddr = currentAddr-&gt;</w:t>
      </w:r>
      <w:r>
        <w:rPr>
          <w:color w:val="9373A5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prevAddr-&gt;</w:t>
      </w:r>
      <w:r>
        <w:rPr>
          <w:color w:val="9373A5"/>
        </w:rPr>
        <w:t xml:space="preserve">next </w:t>
      </w:r>
      <w:r>
        <w:rPr>
          <w:color w:val="A9B7C6"/>
        </w:rPr>
        <w:t>= currentAddr-&gt;</w:t>
      </w:r>
      <w:r>
        <w:rPr>
          <w:color w:val="9373A5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*listNode = currentAddr-&gt;</w:t>
      </w:r>
      <w:r>
        <w:rPr>
          <w:color w:val="9373A5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delete</w:t>
      </w:r>
      <w:r>
        <w:rPr>
          <w:color w:val="A9B7C6"/>
        </w:rPr>
        <w:t>(currentAddr)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ListNodePrint</w:t>
      </w:r>
      <w:r>
        <w:rPr>
          <w:color w:val="A9B7C6"/>
        </w:rPr>
        <w:t>(</w:t>
      </w:r>
      <w:r>
        <w:rPr>
          <w:color w:val="B5B6E3"/>
        </w:rPr>
        <w:t xml:space="preserve">ListNode </w:t>
      </w:r>
      <w:r>
        <w:rPr>
          <w:color w:val="A9B7C6"/>
        </w:rPr>
        <w:t>* listNode){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"Current list: " </w:t>
      </w:r>
      <w:r>
        <w:rPr>
          <w:color w:val="5F8C8A"/>
        </w:rPr>
        <w:t xml:space="preserve">&lt;&lt; </w:t>
      </w:r>
      <w:r>
        <w:rPr>
          <w:color w:val="A9B7C6"/>
        </w:rPr>
        <w:t>(listNode)-&gt;</w:t>
      </w:r>
      <w:r>
        <w:rPr>
          <w:color w:val="9373A5"/>
        </w:rPr>
        <w:t xml:space="preserve">value </w:t>
      </w:r>
      <w:r>
        <w:rPr>
          <w:color w:val="5F8C8A"/>
        </w:rPr>
        <w:t>&lt;&lt;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auto </w:t>
      </w:r>
      <w:r>
        <w:rPr>
          <w:color w:val="A9B7C6"/>
        </w:rPr>
        <w:t>curr = (listNode)-&gt;</w:t>
      </w:r>
      <w:r>
        <w:rPr>
          <w:color w:val="9373A5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(curr != listNode){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A9B7C6"/>
        </w:rPr>
        <w:t>curr-&gt;</w:t>
      </w:r>
      <w:r>
        <w:rPr>
          <w:color w:val="9373A5"/>
        </w:rPr>
        <w:t xml:space="preserve">value </w:t>
      </w:r>
      <w:r>
        <w:rPr>
          <w:color w:val="5F8C8A"/>
        </w:rPr>
        <w:t xml:space="preserve">&lt;&lt;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curr = curr-&gt;</w:t>
      </w:r>
      <w:r>
        <w:rPr>
          <w:color w:val="9373A5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ListNodeLen</w:t>
      </w:r>
      <w:r>
        <w:rPr>
          <w:color w:val="A9B7C6"/>
        </w:rPr>
        <w:t>(</w:t>
      </w:r>
      <w:r>
        <w:rPr>
          <w:color w:val="B5B6E3"/>
        </w:rPr>
        <w:t xml:space="preserve">ListNode </w:t>
      </w:r>
      <w:r>
        <w:rPr>
          <w:color w:val="A9B7C6"/>
        </w:rPr>
        <w:t>* listNode){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(listNode == listNode-&gt;</w:t>
      </w:r>
      <w:r>
        <w:rPr>
          <w:color w:val="9373A5"/>
        </w:rPr>
        <w:t>next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result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auto </w:t>
      </w:r>
      <w:r>
        <w:rPr>
          <w:color w:val="A9B7C6"/>
        </w:rPr>
        <w:t>curr = listNode-&gt;</w:t>
      </w:r>
      <w:r>
        <w:rPr>
          <w:color w:val="9373A5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(curr != listNode){</w:t>
      </w:r>
      <w:r>
        <w:rPr>
          <w:color w:val="A9B7C6"/>
        </w:rPr>
        <w:br/>
        <w:t xml:space="preserve">        result++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curr = curr-&gt;</w:t>
      </w:r>
      <w:r>
        <w:rPr>
          <w:color w:val="9373A5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"Hello, World!"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 xml:space="preserve">i &lt;= </w:t>
      </w:r>
      <w:r>
        <w:rPr>
          <w:color w:val="6897BB"/>
        </w:rPr>
        <w:t>20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</w:t>
      </w:r>
      <w:r>
        <w:rPr>
          <w:color w:val="B5B6E3"/>
        </w:rPr>
        <w:t>ListNode</w:t>
      </w:r>
      <w:r>
        <w:rPr>
          <w:color w:val="A9B7C6"/>
        </w:rPr>
        <w:t xml:space="preserve">* listNode = </w:t>
      </w:r>
      <w:r>
        <w:rPr>
          <w:color w:val="CC7832"/>
        </w:rPr>
        <w:t xml:space="preserve">new </w:t>
      </w:r>
      <w:r>
        <w:rPr>
          <w:color w:val="A9B7C6"/>
        </w:rPr>
        <w:t>ListNode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ListNodeCreate(&amp;listNode)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j &lt;= </w:t>
      </w:r>
      <w:r>
        <w:rPr>
          <w:color w:val="6897BB"/>
        </w:rPr>
        <w:t>20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ListNodePush(&amp;listNode</w:t>
      </w:r>
      <w:r>
        <w:rPr>
          <w:color w:val="CC7832"/>
        </w:rPr>
        <w:t>,</w:t>
      </w:r>
      <w:r>
        <w:rPr>
          <w:color w:val="A9B7C6"/>
        </w:rPr>
        <w:t>j)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"Starting task with param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i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"..."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 xml:space="preserve">(ListNodeLen(listNode) &gt;=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ListNodeDeleteByCount(&amp;listNode</w:t>
      </w:r>
      <w:r>
        <w:rPr>
          <w:color w:val="CC7832"/>
        </w:rPr>
        <w:t>,</w:t>
      </w:r>
      <w:r>
        <w:rPr>
          <w:color w:val="A9B7C6"/>
        </w:rPr>
        <w:t>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ListNodePrint(listNode)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5B6E3"/>
        </w:rPr>
        <w:t>std</w:t>
      </w:r>
      <w:r>
        <w:rPr>
          <w:color w:val="A9B7C6"/>
        </w:rPr>
        <w:t>::cout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    delete</w:t>
      </w:r>
      <w:r>
        <w:rPr>
          <w:color w:val="A9B7C6"/>
        </w:rPr>
        <w:t>(listNode)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637C6DF" w14:textId="77777777" w:rsidR="00041202" w:rsidRPr="005543A5" w:rsidRDefault="00041202" w:rsidP="00041202">
      <w:pPr>
        <w:rPr>
          <w:lang w:val="en-RU"/>
        </w:rPr>
      </w:pPr>
    </w:p>
    <w:p w14:paraId="6CEF3383" w14:textId="77CBFFBD" w:rsidR="003A549A" w:rsidRPr="00EE4A54" w:rsidRDefault="00CE2314" w:rsidP="004725AA">
      <w:pPr>
        <w:pStyle w:val="Heading1"/>
      </w:pPr>
      <w:bookmarkStart w:id="8" w:name="_Toc114692554"/>
      <w:r>
        <w:lastRenderedPageBreak/>
        <w:t>Результат</w:t>
      </w:r>
      <w:r w:rsidRPr="00EE4A54">
        <w:t xml:space="preserve"> </w:t>
      </w:r>
      <w:r>
        <w:t>работы</w:t>
      </w:r>
      <w:r w:rsidRPr="00EE4A54">
        <w:t xml:space="preserve"> </w:t>
      </w:r>
      <w:r>
        <w:t>программы</w:t>
      </w:r>
      <w:r w:rsidRPr="00EE4A54">
        <w:t>:</w:t>
      </w:r>
      <w:bookmarkEnd w:id="8"/>
      <w:r w:rsidRPr="00EE4A54">
        <w:t xml:space="preserve"> </w:t>
      </w:r>
    </w:p>
    <w:p w14:paraId="2FCFE00C" w14:textId="726C09C9" w:rsidR="00E2347E" w:rsidRDefault="00DC14AA" w:rsidP="00E2347E">
      <w:pPr>
        <w:rPr>
          <w:lang w:val="en-US"/>
        </w:rPr>
      </w:pPr>
      <w:bookmarkStart w:id="9" w:name="_Toc114692555"/>
      <w:r w:rsidRPr="00DC14AA">
        <w:rPr>
          <w:lang w:val="en-US"/>
        </w:rPr>
        <w:drawing>
          <wp:inline distT="0" distB="0" distL="0" distR="0" wp14:anchorId="6F06BB5E" wp14:editId="22DBE650">
            <wp:extent cx="6120130" cy="382524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4AA">
        <w:rPr>
          <w:noProof/>
        </w:rPr>
        <w:t xml:space="preserve"> </w:t>
      </w:r>
      <w:r w:rsidRPr="00DC14AA">
        <w:rPr>
          <w:lang w:val="en-US"/>
        </w:rPr>
        <w:drawing>
          <wp:inline distT="0" distB="0" distL="0" distR="0" wp14:anchorId="6F4D9D22" wp14:editId="02088CA8">
            <wp:extent cx="6120130" cy="382524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222C" w14:textId="77777777" w:rsidR="00EE4A54" w:rsidRPr="00E2347E" w:rsidRDefault="00EE4A54" w:rsidP="00E2347E">
      <w:pPr>
        <w:rPr>
          <w:lang w:val="en-US"/>
        </w:rPr>
      </w:pPr>
    </w:p>
    <w:p w14:paraId="3AA64E46" w14:textId="266E21DB" w:rsidR="00CE2314" w:rsidRPr="00E2347E" w:rsidRDefault="00CE2314" w:rsidP="005543A5">
      <w:pPr>
        <w:pStyle w:val="Heading1"/>
      </w:pPr>
      <w:r>
        <w:t>Вывод</w:t>
      </w:r>
      <w:r w:rsidRPr="00E2347E">
        <w:t>:</w:t>
      </w:r>
      <w:bookmarkEnd w:id="9"/>
    </w:p>
    <w:p w14:paraId="58752467" w14:textId="30488C04" w:rsidR="00EE4A54" w:rsidRPr="00DC14AA" w:rsidRDefault="00D370A1" w:rsidP="00DC14AA">
      <w:pPr>
        <w:pStyle w:val="NormalIndent"/>
        <w:ind w:firstLine="567"/>
      </w:pPr>
      <w:r>
        <w:t>В ходе выполнения практической работы была написана программа</w:t>
      </w:r>
      <w:r w:rsidRPr="00D370A1">
        <w:t>,</w:t>
      </w:r>
      <w:r w:rsidR="00A5420D">
        <w:t xml:space="preserve"> </w:t>
      </w:r>
      <w:r w:rsidR="00DC14AA">
        <w:t>работающая с циклическим списком для решения задачи Иосифа</w:t>
      </w:r>
    </w:p>
    <w:p w14:paraId="0887226D" w14:textId="0AA03F81" w:rsidR="009935D1" w:rsidRPr="009935D1" w:rsidRDefault="009935D1" w:rsidP="00A5420D">
      <w:pPr>
        <w:pStyle w:val="NormalIndent"/>
        <w:ind w:firstLine="567"/>
      </w:pPr>
    </w:p>
    <w:sectPr w:rsidR="009935D1" w:rsidRPr="009935D1" w:rsidSect="00C42304">
      <w:footerReference w:type="default" r:id="rId12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7DD53" w14:textId="77777777" w:rsidR="00813CD2" w:rsidRDefault="00813CD2" w:rsidP="003C2F0E">
      <w:r>
        <w:separator/>
      </w:r>
    </w:p>
  </w:endnote>
  <w:endnote w:type="continuationSeparator" w:id="0">
    <w:p w14:paraId="4B03F84E" w14:textId="77777777" w:rsidR="00813CD2" w:rsidRDefault="00813CD2" w:rsidP="003C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090AD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6EB0635" w14:textId="77777777" w:rsidR="004725AA" w:rsidRDefault="004725AA" w:rsidP="004725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4D1D" w14:textId="77777777" w:rsidR="003A549A" w:rsidRPr="003A549A" w:rsidRDefault="003C2F0E" w:rsidP="003A549A">
    <w:pPr>
      <w:pStyle w:val="Footer"/>
      <w:jc w:val="center"/>
      <w:rPr>
        <w:b/>
        <w:sz w:val="29"/>
        <w:szCs w:val="29"/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 w:rsidR="009E36B0">
      <w:rPr>
        <w:b/>
        <w:sz w:val="29"/>
        <w:szCs w:val="29"/>
        <w:lang w:val="en-US"/>
      </w:rPr>
      <w:t>2</w:t>
    </w:r>
    <w:r w:rsidR="003A549A">
      <w:rPr>
        <w:b/>
        <w:sz w:val="29"/>
        <w:szCs w:val="29"/>
        <w:lang w:val="ru-RU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98F34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D67B687" w14:textId="77777777" w:rsidR="00120FBB" w:rsidRPr="00120FBB" w:rsidRDefault="00120FBB" w:rsidP="004725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4F5A2" w14:textId="77777777" w:rsidR="00813CD2" w:rsidRDefault="00813CD2" w:rsidP="003C2F0E">
      <w:r>
        <w:separator/>
      </w:r>
    </w:p>
  </w:footnote>
  <w:footnote w:type="continuationSeparator" w:id="0">
    <w:p w14:paraId="3A4D2787" w14:textId="77777777" w:rsidR="00813CD2" w:rsidRDefault="00813CD2" w:rsidP="003C2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7C44C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60750B"/>
    <w:multiLevelType w:val="hybridMultilevel"/>
    <w:tmpl w:val="14A8CB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9D4D44"/>
    <w:multiLevelType w:val="hybridMultilevel"/>
    <w:tmpl w:val="5C8CE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C4744B"/>
    <w:multiLevelType w:val="hybridMultilevel"/>
    <w:tmpl w:val="90B62D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415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FD0321"/>
    <w:multiLevelType w:val="hybridMultilevel"/>
    <w:tmpl w:val="8D30D8C2"/>
    <w:lvl w:ilvl="0" w:tplc="AA7AB586">
      <w:start w:val="1"/>
      <w:numFmt w:val="none"/>
      <w:lvlText w:val="2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646B0"/>
    <w:multiLevelType w:val="hybridMultilevel"/>
    <w:tmpl w:val="2D2653B6"/>
    <w:lvl w:ilvl="0" w:tplc="9B3A852C">
      <w:start w:val="1"/>
      <w:numFmt w:val="none"/>
      <w:lvlText w:val="1."/>
      <w:lvlJc w:val="left"/>
      <w:pPr>
        <w:tabs>
          <w:tab w:val="num" w:pos="-18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97659A"/>
    <w:multiLevelType w:val="hybridMultilevel"/>
    <w:tmpl w:val="34F64B64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B86E2A"/>
    <w:multiLevelType w:val="hybridMultilevel"/>
    <w:tmpl w:val="085287C2"/>
    <w:lvl w:ilvl="0" w:tplc="D16813E8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6C70439A"/>
    <w:multiLevelType w:val="hybridMultilevel"/>
    <w:tmpl w:val="FC7EF49E"/>
    <w:lvl w:ilvl="0" w:tplc="A1DAD118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7693945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4410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7426056">
    <w:abstractNumId w:val="2"/>
  </w:num>
  <w:num w:numId="4" w16cid:durableId="1676758851">
    <w:abstractNumId w:val="7"/>
  </w:num>
  <w:num w:numId="5" w16cid:durableId="2044401636">
    <w:abstractNumId w:val="6"/>
  </w:num>
  <w:num w:numId="6" w16cid:durableId="998077652">
    <w:abstractNumId w:val="9"/>
  </w:num>
  <w:num w:numId="7" w16cid:durableId="1195391129">
    <w:abstractNumId w:val="8"/>
  </w:num>
  <w:num w:numId="8" w16cid:durableId="150677368">
    <w:abstractNumId w:val="0"/>
  </w:num>
  <w:num w:numId="9" w16cid:durableId="1813516969">
    <w:abstractNumId w:val="1"/>
  </w:num>
  <w:num w:numId="10" w16cid:durableId="534121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7D"/>
    <w:rsid w:val="00004DC6"/>
    <w:rsid w:val="00041202"/>
    <w:rsid w:val="00062D16"/>
    <w:rsid w:val="00063615"/>
    <w:rsid w:val="00065E3E"/>
    <w:rsid w:val="00071FC2"/>
    <w:rsid w:val="000B2C6C"/>
    <w:rsid w:val="000D282F"/>
    <w:rsid w:val="001040C9"/>
    <w:rsid w:val="00107297"/>
    <w:rsid w:val="001159C3"/>
    <w:rsid w:val="00120FBB"/>
    <w:rsid w:val="001719E3"/>
    <w:rsid w:val="0020085B"/>
    <w:rsid w:val="00205147"/>
    <w:rsid w:val="00232772"/>
    <w:rsid w:val="0025524D"/>
    <w:rsid w:val="0026596D"/>
    <w:rsid w:val="002766CC"/>
    <w:rsid w:val="00284E86"/>
    <w:rsid w:val="00291BF7"/>
    <w:rsid w:val="00291FE0"/>
    <w:rsid w:val="002F4991"/>
    <w:rsid w:val="003009DB"/>
    <w:rsid w:val="00335DB4"/>
    <w:rsid w:val="00352CFA"/>
    <w:rsid w:val="00380F1D"/>
    <w:rsid w:val="00396629"/>
    <w:rsid w:val="003A549A"/>
    <w:rsid w:val="003A5F64"/>
    <w:rsid w:val="003B3483"/>
    <w:rsid w:val="003B7E69"/>
    <w:rsid w:val="003C2F0E"/>
    <w:rsid w:val="003E063C"/>
    <w:rsid w:val="004262F4"/>
    <w:rsid w:val="0046336E"/>
    <w:rsid w:val="00465640"/>
    <w:rsid w:val="004725AA"/>
    <w:rsid w:val="00482436"/>
    <w:rsid w:val="004860DE"/>
    <w:rsid w:val="00486D2C"/>
    <w:rsid w:val="0049477D"/>
    <w:rsid w:val="004A2881"/>
    <w:rsid w:val="004D3B46"/>
    <w:rsid w:val="004E4D0D"/>
    <w:rsid w:val="004E530D"/>
    <w:rsid w:val="004E7F6F"/>
    <w:rsid w:val="005148F1"/>
    <w:rsid w:val="00530C4F"/>
    <w:rsid w:val="00537C8A"/>
    <w:rsid w:val="005456FE"/>
    <w:rsid w:val="005543A5"/>
    <w:rsid w:val="00576D87"/>
    <w:rsid w:val="0058081F"/>
    <w:rsid w:val="005A5F4C"/>
    <w:rsid w:val="005A7DE3"/>
    <w:rsid w:val="005C2D3A"/>
    <w:rsid w:val="005C45F6"/>
    <w:rsid w:val="00623456"/>
    <w:rsid w:val="00625241"/>
    <w:rsid w:val="00625387"/>
    <w:rsid w:val="00651AAC"/>
    <w:rsid w:val="006612A5"/>
    <w:rsid w:val="006848B1"/>
    <w:rsid w:val="00684BBA"/>
    <w:rsid w:val="006B5484"/>
    <w:rsid w:val="006C6809"/>
    <w:rsid w:val="006E3DB0"/>
    <w:rsid w:val="00705938"/>
    <w:rsid w:val="0071253A"/>
    <w:rsid w:val="00712DCA"/>
    <w:rsid w:val="007157DA"/>
    <w:rsid w:val="0077578B"/>
    <w:rsid w:val="007B4BF4"/>
    <w:rsid w:val="007C3159"/>
    <w:rsid w:val="007D601D"/>
    <w:rsid w:val="00813CD2"/>
    <w:rsid w:val="008162B4"/>
    <w:rsid w:val="0082511D"/>
    <w:rsid w:val="008476A0"/>
    <w:rsid w:val="00854379"/>
    <w:rsid w:val="00857DDD"/>
    <w:rsid w:val="00860782"/>
    <w:rsid w:val="00870320"/>
    <w:rsid w:val="00891FF6"/>
    <w:rsid w:val="008B605B"/>
    <w:rsid w:val="008E0DD4"/>
    <w:rsid w:val="0091287B"/>
    <w:rsid w:val="009462BF"/>
    <w:rsid w:val="0097363D"/>
    <w:rsid w:val="009935D1"/>
    <w:rsid w:val="009B174F"/>
    <w:rsid w:val="009B7DC4"/>
    <w:rsid w:val="009C0AA9"/>
    <w:rsid w:val="009E0BE5"/>
    <w:rsid w:val="009E36B0"/>
    <w:rsid w:val="009E7C20"/>
    <w:rsid w:val="009F7D2C"/>
    <w:rsid w:val="00A5418B"/>
    <w:rsid w:val="00A5420D"/>
    <w:rsid w:val="00AA16E1"/>
    <w:rsid w:val="00AA283A"/>
    <w:rsid w:val="00AA2B5A"/>
    <w:rsid w:val="00AE2391"/>
    <w:rsid w:val="00B3703D"/>
    <w:rsid w:val="00B45025"/>
    <w:rsid w:val="00B8527A"/>
    <w:rsid w:val="00BA77E5"/>
    <w:rsid w:val="00BB0961"/>
    <w:rsid w:val="00BB4CD2"/>
    <w:rsid w:val="00C42304"/>
    <w:rsid w:val="00C42F3C"/>
    <w:rsid w:val="00C57A41"/>
    <w:rsid w:val="00C719E2"/>
    <w:rsid w:val="00CD5AC5"/>
    <w:rsid w:val="00CE2314"/>
    <w:rsid w:val="00D12312"/>
    <w:rsid w:val="00D370A1"/>
    <w:rsid w:val="00D44A7C"/>
    <w:rsid w:val="00DA14C5"/>
    <w:rsid w:val="00DC14AA"/>
    <w:rsid w:val="00DE1F55"/>
    <w:rsid w:val="00E14D49"/>
    <w:rsid w:val="00E158E0"/>
    <w:rsid w:val="00E2347E"/>
    <w:rsid w:val="00E44FDE"/>
    <w:rsid w:val="00E67CA5"/>
    <w:rsid w:val="00EA0707"/>
    <w:rsid w:val="00ED1985"/>
    <w:rsid w:val="00ED7B02"/>
    <w:rsid w:val="00EE4A54"/>
    <w:rsid w:val="00EE63D4"/>
    <w:rsid w:val="00EF7A2C"/>
    <w:rsid w:val="00EF7D50"/>
    <w:rsid w:val="00F56962"/>
    <w:rsid w:val="00F56C46"/>
    <w:rsid w:val="00F72591"/>
    <w:rsid w:val="00FB56D0"/>
    <w:rsid w:val="00FC3750"/>
    <w:rsid w:val="00FD21C6"/>
    <w:rsid w:val="00FD3474"/>
    <w:rsid w:val="00FE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10D3006"/>
  <w15:chartTrackingRefBased/>
  <w15:docId w15:val="{3FAEF963-6C98-BC41-AF23-165E0033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96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4725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4D3B4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9736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3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rsid w:val="003C2F0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C2F0E"/>
    <w:rPr>
      <w:sz w:val="24"/>
      <w:szCs w:val="24"/>
    </w:rPr>
  </w:style>
  <w:style w:type="paragraph" w:styleId="NormalIndent">
    <w:name w:val="Normal Indent"/>
    <w:basedOn w:val="Normal"/>
    <w:rsid w:val="00120FBB"/>
    <w:pPr>
      <w:spacing w:before="240" w:line="360" w:lineRule="auto"/>
      <w:jc w:val="both"/>
    </w:pPr>
    <w:rPr>
      <w:sz w:val="28"/>
    </w:rPr>
  </w:style>
  <w:style w:type="paragraph" w:styleId="ListNumber">
    <w:name w:val="List Number"/>
    <w:basedOn w:val="Normal"/>
    <w:rsid w:val="00120FBB"/>
    <w:pPr>
      <w:numPr>
        <w:numId w:val="8"/>
      </w:numPr>
      <w:spacing w:line="360" w:lineRule="auto"/>
      <w:jc w:val="both"/>
    </w:pPr>
    <w:rPr>
      <w:sz w:val="28"/>
    </w:rPr>
  </w:style>
  <w:style w:type="character" w:styleId="PlaceholderText">
    <w:name w:val="Placeholder Text"/>
    <w:uiPriority w:val="99"/>
    <w:semiHidden/>
    <w:rsid w:val="00004DC6"/>
    <w:rPr>
      <w:color w:val="808080"/>
    </w:rPr>
  </w:style>
  <w:style w:type="character" w:styleId="Hyperlink">
    <w:name w:val="Hyperlink"/>
    <w:uiPriority w:val="99"/>
    <w:rsid w:val="004725A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725AA"/>
    <w:rPr>
      <w:color w:val="605E5C"/>
      <w:shd w:val="clear" w:color="auto" w:fill="E1DFDD"/>
    </w:rPr>
  </w:style>
  <w:style w:type="character" w:styleId="FollowedHyperlink">
    <w:name w:val="FollowedHyperlink"/>
    <w:rsid w:val="004725AA"/>
    <w:rPr>
      <w:color w:val="954F72"/>
      <w:u w:val="single"/>
    </w:rPr>
  </w:style>
  <w:style w:type="character" w:customStyle="1" w:styleId="Heading1Char">
    <w:name w:val="Heading 1 Char"/>
    <w:link w:val="Heading1"/>
    <w:rsid w:val="004725AA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character" w:styleId="PageNumber">
    <w:name w:val="page number"/>
    <w:basedOn w:val="DefaultParagraphFont"/>
    <w:rsid w:val="004725AA"/>
  </w:style>
  <w:style w:type="paragraph" w:styleId="TOCHeading">
    <w:name w:val="TOC Heading"/>
    <w:basedOn w:val="Heading1"/>
    <w:next w:val="Normal"/>
    <w:uiPriority w:val="39"/>
    <w:unhideWhenUsed/>
    <w:qFormat/>
    <w:rsid w:val="00625241"/>
    <w:pPr>
      <w:keepLines/>
      <w:spacing w:before="480" w:after="0" w:line="276" w:lineRule="auto"/>
      <w:outlineLvl w:val="9"/>
    </w:pPr>
    <w:rPr>
      <w:color w:val="2F5496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625241"/>
    <w:pPr>
      <w:spacing w:before="120"/>
    </w:pPr>
    <w:rPr>
      <w:rFonts w:ascii="Calibri" w:hAnsi="Calibri" w:cs="Calibri"/>
      <w:b/>
      <w:bCs/>
      <w:i/>
      <w:iCs/>
    </w:rPr>
  </w:style>
  <w:style w:type="paragraph" w:styleId="TOC2">
    <w:name w:val="toc 2"/>
    <w:basedOn w:val="Normal"/>
    <w:next w:val="Normal"/>
    <w:autoRedefine/>
    <w:rsid w:val="00625241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rsid w:val="00625241"/>
    <w:pPr>
      <w:ind w:left="48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rsid w:val="00625241"/>
    <w:pPr>
      <w:ind w:left="72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rsid w:val="00625241"/>
    <w:pPr>
      <w:ind w:left="96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rsid w:val="00625241"/>
    <w:pPr>
      <w:ind w:left="12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625241"/>
    <w:pPr>
      <w:ind w:left="144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625241"/>
    <w:pPr>
      <w:ind w:left="168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rsid w:val="00625241"/>
    <w:pPr>
      <w:ind w:left="1920"/>
    </w:pPr>
    <w:rPr>
      <w:rFonts w:ascii="Calibri" w:hAnsi="Calibri" w:cs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3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6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6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48;&#1058;\&#1055;&#1088;&#1072;&#1082;&#1090;&#1080;&#1082;&#1072;\&#1096;&#1072;&#1073;&#1083;&#1086;&#1085;_&#1086;&#1090;&#1095;&#1077;&#1090;&#1086;&#1074;_&#1051;&#1088;_&#1048;&#105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2EDF69-3869-D947-A6B9-1AFC124AC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E:\ИТ\Практика\шаблон_отчетов_Лр_ИТ.dotx</Template>
  <TotalTime>2</TotalTime>
  <Pages>6</Pages>
  <Words>546</Words>
  <Characters>3114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 АГЕНТСТВО СВЯЗИ</vt:lpstr>
      <vt:lpstr>ФЕДЕРАЛЬНОЕ  АГЕНТСТВО СВЯЗИ</vt:lpstr>
    </vt:vector>
  </TitlesOfParts>
  <Company>Bonch</Company>
  <LinksUpToDate>false</LinksUpToDate>
  <CharactersWithSpaces>3653</CharactersWithSpaces>
  <SharedDoc>false</SharedDoc>
  <HLinks>
    <vt:vector size="30" baseType="variant">
      <vt:variant>
        <vt:i4>7209002</vt:i4>
      </vt:variant>
      <vt:variant>
        <vt:i4>27</vt:i4>
      </vt:variant>
      <vt:variant>
        <vt:i4>0</vt:i4>
      </vt:variant>
      <vt:variant>
        <vt:i4>5</vt:i4>
      </vt:variant>
      <vt:variant>
        <vt:lpwstr>https://github.com/StSiRe/Algoritms/tree/master/Algorithms and Data Structures/Matrix multipy/first</vt:lpwstr>
      </vt:variant>
      <vt:variant>
        <vt:lpwstr/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_Toc114692069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_Toc114692068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_Toc114692067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_Toc114692066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АГЕНТСТВО СВЯЗИ</dc:title>
  <dc:subject/>
  <dc:creator>Александр Кривцов</dc:creator>
  <cp:keywords/>
  <cp:lastModifiedBy>Андрей Константинов</cp:lastModifiedBy>
  <cp:revision>3</cp:revision>
  <cp:lastPrinted>2008-06-24T08:35:00Z</cp:lastPrinted>
  <dcterms:created xsi:type="dcterms:W3CDTF">2022-10-29T15:58:00Z</dcterms:created>
  <dcterms:modified xsi:type="dcterms:W3CDTF">2022-12-11T19:28:00Z</dcterms:modified>
</cp:coreProperties>
</file>