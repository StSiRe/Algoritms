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95A1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bookmarkStart w:id="1" w:name="_Toc114692549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  <w:bookmarkEnd w:id="1"/>
    </w:p>
    <w:p w14:paraId="4A94278A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30BDC21C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7ACC7200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4"/>
      <w:bookmarkStart w:id="3" w:name="_Toc114692550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2"/>
      <w:bookmarkEnd w:id="3"/>
    </w:p>
    <w:p w14:paraId="103E754C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4" w:name="_Toc114692065"/>
      <w:bookmarkStart w:id="5" w:name="_Toc114692551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4"/>
      <w:bookmarkEnd w:id="5"/>
    </w:p>
    <w:p w14:paraId="47268B7F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2CC26B64" w14:textId="77777777" w:rsidR="00352CFA" w:rsidRDefault="00F56C46" w:rsidP="005148F1">
      <w:pPr>
        <w:pBdr>
          <w:between w:val="single" w:sz="4" w:space="1" w:color="auto"/>
        </w:pBdr>
      </w:pPr>
      <w:r>
        <w:rPr>
          <w:noProof/>
        </w:rPr>
        <w:pict w14:anchorId="05A711F6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99EB684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18CCC1F8" w14:textId="3C232DA3"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proofErr w:type="spellStart"/>
      <w:r w:rsidRPr="003C2F0E">
        <w:rPr>
          <w:sz w:val="28"/>
          <w:szCs w:val="28"/>
        </w:rPr>
        <w:t>работе</w:t>
      </w:r>
      <w:proofErr w:type="spellEnd"/>
      <w:r w:rsidRPr="003C2F0E">
        <w:rPr>
          <w:sz w:val="28"/>
          <w:szCs w:val="28"/>
        </w:rPr>
        <w:t xml:space="preserve"> </w:t>
      </w:r>
      <w:r w:rsidR="00E67CA5">
        <w:rPr>
          <w:sz w:val="28"/>
          <w:szCs w:val="28"/>
        </w:rPr>
        <w:t>№</w:t>
      </w:r>
      <w:r w:rsidR="00EE4A54">
        <w:rPr>
          <w:sz w:val="28"/>
          <w:szCs w:val="28"/>
        </w:rPr>
        <w:t>5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EE4A54">
        <w:rPr>
          <w:b/>
          <w:sz w:val="28"/>
          <w:szCs w:val="28"/>
        </w:rPr>
        <w:t>Методы поиска элемента в массиве</w:t>
      </w:r>
      <w:r w:rsidRPr="003C2F0E">
        <w:rPr>
          <w:b/>
          <w:sz w:val="28"/>
          <w:szCs w:val="28"/>
        </w:rPr>
        <w:t>»</w:t>
      </w:r>
    </w:p>
    <w:p w14:paraId="0239FCAC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059F0118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</w:t>
      </w:r>
      <w:proofErr w:type="gramStart"/>
      <w:r w:rsidR="003A549A" w:rsidRPr="004725AA">
        <w:rPr>
          <w:color w:val="000000"/>
          <w:sz w:val="28"/>
          <w:szCs w:val="28"/>
        </w:rPr>
        <w:t>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</w:t>
      </w:r>
      <w:proofErr w:type="gramEnd"/>
      <w:r w:rsidR="003A549A" w:rsidRPr="004725AA">
        <w:rPr>
          <w:color w:val="000000"/>
          <w:sz w:val="28"/>
          <w:szCs w:val="28"/>
        </w:rPr>
        <w:t xml:space="preserve"> А.Д.</w:t>
      </w:r>
    </w:p>
    <w:p w14:paraId="3FF9A873" w14:textId="4197D4BB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9B174F">
        <w:rPr>
          <w:color w:val="000000"/>
          <w:sz w:val="28"/>
          <w:szCs w:val="28"/>
          <w:u w:val="single"/>
        </w:rPr>
        <w:t>2</w:t>
      </w:r>
      <w:r w:rsidR="00E2347E">
        <w:rPr>
          <w:color w:val="000000"/>
          <w:sz w:val="28"/>
          <w:szCs w:val="28"/>
          <w:u w:val="single"/>
        </w:rPr>
        <w:t>9</w:t>
      </w:r>
      <w:r w:rsidRPr="004725AA">
        <w:rPr>
          <w:color w:val="000000"/>
          <w:sz w:val="28"/>
          <w:szCs w:val="28"/>
        </w:rPr>
        <w:t xml:space="preserve">» </w:t>
      </w:r>
      <w:r w:rsidR="00A5420D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67C00D1F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4DC44882" w14:textId="1F900104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proofErr w:type="gramStart"/>
      <w:r w:rsidRPr="004725AA">
        <w:rPr>
          <w:color w:val="000000"/>
          <w:sz w:val="28"/>
          <w:szCs w:val="28"/>
        </w:rPr>
        <w:t>«</w:t>
      </w:r>
      <w:r w:rsidR="009B174F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»</w:t>
      </w:r>
      <w:proofErr w:type="gramEnd"/>
      <w:r w:rsidRPr="004725AA">
        <w:rPr>
          <w:color w:val="000000"/>
          <w:sz w:val="28"/>
          <w:szCs w:val="28"/>
        </w:rPr>
        <w:t xml:space="preserve"> </w:t>
      </w:r>
      <w:r w:rsidR="009B174F">
        <w:rPr>
          <w:color w:val="000000"/>
          <w:sz w:val="28"/>
          <w:szCs w:val="28"/>
        </w:rPr>
        <w:t>ноября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7E1E92CB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5F26157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66B90766" w14:textId="74675730" w:rsidR="0026596D" w:rsidRDefault="00625241" w:rsidP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35DB71C" w14:textId="4C2ABD97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2" w:history="1">
        <w:r w:rsidR="0026596D" w:rsidRPr="000B003E">
          <w:rPr>
            <w:rStyle w:val="Hyperlink"/>
            <w:noProof/>
          </w:rPr>
          <w:t>Цель работы: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_Toc114692552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1D468BF5" w14:textId="19FF3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3" w:history="1">
        <w:r w:rsidR="0026596D" w:rsidRPr="000B003E">
          <w:rPr>
            <w:rStyle w:val="Hyperlink"/>
            <w:noProof/>
          </w:rPr>
          <w:t>Листинг кода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_Toc114692553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3674073A" w14:textId="3FC5A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4" w:history="1">
        <w:r w:rsidR="0026596D" w:rsidRPr="000B003E">
          <w:rPr>
            <w:rStyle w:val="Hyperlink"/>
            <w:noProof/>
          </w:rPr>
          <w:t>Результат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работы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программы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_Toc114692554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1C461204" w14:textId="4A461424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5" w:history="1">
        <w:r w:rsidR="0026596D" w:rsidRPr="000B003E">
          <w:rPr>
            <w:rStyle w:val="Hyperlink"/>
            <w:noProof/>
          </w:rPr>
          <w:t>Вывод: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_Toc114692555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472DE40B" w14:textId="1D0C4F7C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6" w:history="1">
        <w:r w:rsidR="0026596D" w:rsidRPr="000B003E">
          <w:rPr>
            <w:rStyle w:val="Hyperlink"/>
            <w:noProof/>
          </w:rPr>
          <w:t>Приложение: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_Toc114692556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22</w:t>
        </w:r>
        <w:r w:rsidR="0026596D">
          <w:rPr>
            <w:noProof/>
            <w:webHidden/>
          </w:rPr>
          <w:fldChar w:fldCharType="end"/>
        </w:r>
      </w:hyperlink>
    </w:p>
    <w:p w14:paraId="275475CB" w14:textId="46924380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E37BA12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EA2FC2" w14:textId="77777777" w:rsidR="004725AA" w:rsidRDefault="004725AA" w:rsidP="00120FBB">
      <w:pPr>
        <w:pStyle w:val="NormalIndent"/>
        <w:spacing w:line="240" w:lineRule="auto"/>
        <w:ind w:firstLine="567"/>
      </w:pPr>
    </w:p>
    <w:p w14:paraId="353722FC" w14:textId="77777777" w:rsidR="004725AA" w:rsidRDefault="004725AA" w:rsidP="00120FBB">
      <w:pPr>
        <w:pStyle w:val="NormalIndent"/>
        <w:spacing w:line="240" w:lineRule="auto"/>
        <w:ind w:firstLine="567"/>
      </w:pPr>
    </w:p>
    <w:p w14:paraId="1F45DA9E" w14:textId="77777777" w:rsidR="004725AA" w:rsidRDefault="004725AA" w:rsidP="00120FBB">
      <w:pPr>
        <w:pStyle w:val="NormalIndent"/>
        <w:spacing w:line="240" w:lineRule="auto"/>
        <w:ind w:firstLine="567"/>
      </w:pPr>
    </w:p>
    <w:p w14:paraId="55E0944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A60A97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F11AAC" w14:textId="77777777" w:rsidR="004725AA" w:rsidRDefault="004725AA" w:rsidP="00120FBB">
      <w:pPr>
        <w:pStyle w:val="NormalIndent"/>
        <w:spacing w:line="240" w:lineRule="auto"/>
        <w:ind w:firstLine="567"/>
      </w:pPr>
    </w:p>
    <w:p w14:paraId="43990DD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1B4539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F7659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01A30D" w14:textId="77777777" w:rsidR="004725AA" w:rsidRDefault="004725AA" w:rsidP="00120FBB">
      <w:pPr>
        <w:pStyle w:val="NormalIndent"/>
        <w:spacing w:line="240" w:lineRule="auto"/>
        <w:ind w:firstLine="567"/>
      </w:pPr>
    </w:p>
    <w:p w14:paraId="14D92F5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F93188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EE18F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402DDE" w14:textId="77777777" w:rsidR="004725AA" w:rsidRDefault="004725AA" w:rsidP="00625241">
      <w:pPr>
        <w:pStyle w:val="NormalIndent"/>
        <w:spacing w:line="240" w:lineRule="auto"/>
      </w:pPr>
    </w:p>
    <w:p w14:paraId="522C86C6" w14:textId="77777777" w:rsidR="00625241" w:rsidRDefault="00625241" w:rsidP="00625241">
      <w:pPr>
        <w:pStyle w:val="NormalIndent"/>
        <w:spacing w:line="240" w:lineRule="auto"/>
        <w:outlineLvl w:val="0"/>
      </w:pPr>
    </w:p>
    <w:p w14:paraId="113B2DC7" w14:textId="77777777" w:rsidR="004725AA" w:rsidRDefault="004725AA" w:rsidP="00120FBB">
      <w:pPr>
        <w:pStyle w:val="NormalIndent"/>
        <w:spacing w:line="240" w:lineRule="auto"/>
        <w:ind w:firstLine="567"/>
      </w:pPr>
    </w:p>
    <w:p w14:paraId="2657E89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15828C4D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C4D163A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5A8803" w14:textId="6076749A" w:rsidR="004725AA" w:rsidRDefault="003A549A" w:rsidP="00C42F3C">
      <w:pPr>
        <w:pStyle w:val="NormalIndent"/>
        <w:tabs>
          <w:tab w:val="left" w:pos="3375"/>
        </w:tabs>
        <w:spacing w:line="240" w:lineRule="auto"/>
        <w:ind w:firstLine="567"/>
      </w:pPr>
      <w:bookmarkStart w:id="6" w:name="_Toc114692552"/>
      <w:r w:rsidRPr="004725AA">
        <w:rPr>
          <w:rStyle w:val="Heading1Char"/>
        </w:rPr>
        <w:t>Цель работы:</w:t>
      </w:r>
      <w:bookmarkEnd w:id="6"/>
      <w:r w:rsidRPr="0091287B">
        <w:t xml:space="preserve"> </w:t>
      </w:r>
      <w:r w:rsidR="00C42F3C">
        <w:tab/>
      </w:r>
    </w:p>
    <w:p w14:paraId="115986CE" w14:textId="7F98C243" w:rsidR="00EE4A54" w:rsidRDefault="00EE4A54" w:rsidP="00EE4A54">
      <w:pPr>
        <w:pStyle w:val="Heading1"/>
        <w:ind w:firstLine="567"/>
        <w:rPr>
          <w:rFonts w:ascii="Times New Roman" w:hAnsi="Times New Roman"/>
          <w:b w:val="0"/>
          <w:bCs w:val="0"/>
          <w:kern w:val="0"/>
          <w:sz w:val="28"/>
          <w:szCs w:val="24"/>
        </w:rPr>
      </w:pPr>
      <w:bookmarkStart w:id="7" w:name="_Toc114692553"/>
      <w:proofErr w:type="gramStart"/>
      <w:r w:rsidRPr="00EE4A54">
        <w:rPr>
          <w:rFonts w:ascii="Times New Roman" w:hAnsi="Times New Roman"/>
          <w:b w:val="0"/>
          <w:bCs w:val="0"/>
          <w:kern w:val="0"/>
          <w:sz w:val="28"/>
          <w:szCs w:val="24"/>
        </w:rPr>
        <w:t>В массиве</w:t>
      </w:r>
      <w:proofErr w:type="gramEnd"/>
      <w:r w:rsidRPr="00EE4A54">
        <w:rPr>
          <w:rFonts w:ascii="Times New Roman" w:hAnsi="Times New Roman"/>
          <w:b w:val="0"/>
          <w:bCs w:val="0"/>
          <w:kern w:val="0"/>
          <w:sz w:val="28"/>
          <w:szCs w:val="24"/>
        </w:rPr>
        <w:t xml:space="preserve"> рассмотренном в предыдущей задаче 3 найти заданный элемент методами</w:t>
      </w:r>
      <w:r>
        <w:rPr>
          <w:rFonts w:ascii="Times New Roman" w:hAnsi="Times New Roman"/>
          <w:b w:val="0"/>
          <w:bCs w:val="0"/>
          <w:kern w:val="0"/>
          <w:sz w:val="28"/>
          <w:szCs w:val="24"/>
        </w:rPr>
        <w:t xml:space="preserve"> </w:t>
      </w:r>
      <w:r w:rsidRPr="00EE4A54">
        <w:rPr>
          <w:rFonts w:ascii="Times New Roman" w:hAnsi="Times New Roman"/>
          <w:b w:val="0"/>
          <w:bCs w:val="0"/>
          <w:kern w:val="0"/>
          <w:sz w:val="28"/>
          <w:szCs w:val="24"/>
        </w:rPr>
        <w:t>линейного и бинарного поиска. Оценить их трудоемкость O(n) по методике, изложенной в</w:t>
      </w:r>
      <w:r>
        <w:rPr>
          <w:rFonts w:ascii="Times New Roman" w:hAnsi="Times New Roman"/>
          <w:b w:val="0"/>
          <w:bCs w:val="0"/>
          <w:kern w:val="0"/>
          <w:sz w:val="28"/>
          <w:szCs w:val="24"/>
        </w:rPr>
        <w:t xml:space="preserve"> </w:t>
      </w:r>
      <w:r w:rsidRPr="00EE4A54">
        <w:rPr>
          <w:rFonts w:ascii="Times New Roman" w:hAnsi="Times New Roman"/>
          <w:b w:val="0"/>
          <w:bCs w:val="0"/>
          <w:kern w:val="0"/>
          <w:sz w:val="28"/>
          <w:szCs w:val="24"/>
        </w:rPr>
        <w:t>Лекции 2.</w:t>
      </w:r>
    </w:p>
    <w:p w14:paraId="5F881A20" w14:textId="58924CCA" w:rsidR="0091287B" w:rsidRPr="00EE4A54" w:rsidRDefault="00CE2314" w:rsidP="00EE4A54">
      <w:pPr>
        <w:pStyle w:val="Heading1"/>
        <w:ind w:firstLine="567"/>
      </w:pPr>
      <w:r>
        <w:t>Листинг</w:t>
      </w:r>
      <w:r w:rsidRPr="00EE4A54">
        <w:t xml:space="preserve"> </w:t>
      </w:r>
      <w:r>
        <w:t>кода</w:t>
      </w:r>
      <w:r w:rsidRPr="00EE4A54">
        <w:t>:</w:t>
      </w:r>
      <w:bookmarkEnd w:id="7"/>
    </w:p>
    <w:p w14:paraId="3DA447B2" w14:textId="77777777" w:rsidR="00EE4A54" w:rsidRDefault="00EE4A54" w:rsidP="00EE4A5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"fstream"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"vector"</w:t>
      </w:r>
      <w:r>
        <w:rPr>
          <w:color w:val="6A8759"/>
        </w:rPr>
        <w:br/>
      </w:r>
      <w:r>
        <w:rPr>
          <w:color w:val="CC7832"/>
        </w:rPr>
        <w:t xml:space="preserve">const int </w:t>
      </w:r>
      <w:r>
        <w:rPr>
          <w:color w:val="A9B7C6"/>
        </w:rPr>
        <w:t xml:space="preserve">arraySize = 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 xml:space="preserve">steps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LinearSearch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data[]</w:t>
      </w:r>
      <w:r>
        <w:rPr>
          <w:color w:val="CC7832"/>
        </w:rPr>
        <w:t xml:space="preserve">, int </w:t>
      </w:r>
      <w:r>
        <w:rPr>
          <w:color w:val="A9B7C6"/>
        </w:rPr>
        <w:t>value)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arraySize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steps++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(data[i] == value) </w:t>
      </w:r>
      <w:r>
        <w:rPr>
          <w:color w:val="CC7832"/>
        </w:rPr>
        <w:t xml:space="preserve">return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Binary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data[]</w:t>
      </w:r>
      <w:r>
        <w:rPr>
          <w:color w:val="CC7832"/>
        </w:rPr>
        <w:t xml:space="preserve">, int </w:t>
      </w:r>
      <w:r>
        <w:rPr>
          <w:color w:val="A9B7C6"/>
        </w:rPr>
        <w:t>key</w:t>
      </w:r>
      <w:r>
        <w:rPr>
          <w:color w:val="CC7832"/>
        </w:rPr>
        <w:t xml:space="preserve">, int </w:t>
      </w:r>
      <w:r>
        <w:rPr>
          <w:color w:val="A9B7C6"/>
        </w:rPr>
        <w:t>l</w:t>
      </w:r>
      <w:r>
        <w:rPr>
          <w:color w:val="CC7832"/>
        </w:rPr>
        <w:t xml:space="preserve">,int </w:t>
      </w:r>
      <w:r>
        <w:rPr>
          <w:color w:val="A9B7C6"/>
        </w:rPr>
        <w:t>r)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steps++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mid = (r+l)/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(data[mid] == key) </w:t>
      </w:r>
      <w:r>
        <w:rPr>
          <w:color w:val="CC7832"/>
        </w:rPr>
        <w:t xml:space="preserve">return </w:t>
      </w:r>
      <w:r>
        <w:rPr>
          <w:color w:val="A9B7C6"/>
        </w:rPr>
        <w:t>mid</w:t>
      </w:r>
      <w:r>
        <w:rPr>
          <w:color w:val="CC7832"/>
        </w:rPr>
        <w:t>;</w:t>
      </w:r>
      <w:r>
        <w:rPr>
          <w:color w:val="CC7832"/>
        </w:rPr>
        <w:br/>
        <w:t xml:space="preserve">    else if</w:t>
      </w:r>
      <w:r>
        <w:rPr>
          <w:color w:val="A9B7C6"/>
        </w:rPr>
        <w:t>(data[mid] &gt; key)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Binary(data</w:t>
      </w:r>
      <w:r>
        <w:rPr>
          <w:color w:val="CC7832"/>
        </w:rPr>
        <w:t>,</w:t>
      </w:r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l</w:t>
      </w:r>
      <w:r>
        <w:rPr>
          <w:color w:val="CC7832"/>
        </w:rPr>
        <w:t>,</w:t>
      </w:r>
      <w:r>
        <w:rPr>
          <w:color w:val="A9B7C6"/>
        </w:rPr>
        <w:t>mid)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Binary(data</w:t>
      </w:r>
      <w:r>
        <w:rPr>
          <w:color w:val="CC7832"/>
        </w:rPr>
        <w:t>,</w:t>
      </w:r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mid+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BinarySearch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data[]</w:t>
      </w:r>
      <w:r>
        <w:rPr>
          <w:color w:val="CC7832"/>
        </w:rPr>
        <w:t xml:space="preserve">,int </w:t>
      </w:r>
      <w:r>
        <w:rPr>
          <w:color w:val="A9B7C6"/>
        </w:rPr>
        <w:t>value)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Binary</w:t>
      </w:r>
      <w:r>
        <w:rPr>
          <w:color w:val="A9B7C6"/>
        </w:rPr>
        <w:br/>
        <w:t xml:space="preserve">    (data</w:t>
      </w:r>
      <w:r>
        <w:rPr>
          <w:color w:val="CC7832"/>
        </w:rPr>
        <w:t>,</w:t>
      </w:r>
      <w:r>
        <w:rPr>
          <w:color w:val="A9B7C6"/>
        </w:rPr>
        <w:t>value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arraySize)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BubbleSort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data[])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arraySize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 i</w:t>
      </w:r>
      <w:r>
        <w:rPr>
          <w:color w:val="CC7832"/>
        </w:rPr>
        <w:t xml:space="preserve">; </w:t>
      </w:r>
      <w:r>
        <w:rPr>
          <w:color w:val="A9B7C6"/>
        </w:rPr>
        <w:t>j &lt; arraySize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(data[i] &gt; data[j])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>tmp = data[i]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data[i] = data[j]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data[j] = tmp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9BCD1"/>
        </w:rPr>
        <w:t xml:space="preserve">ifstream </w:t>
      </w:r>
      <w:r>
        <w:rPr>
          <w:color w:val="A9B7C6"/>
        </w:rPr>
        <w:t>stream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stream.open(</w:t>
      </w:r>
      <w:r>
        <w:rPr>
          <w:color w:val="6A8759"/>
        </w:rPr>
        <w:t>"a.txt"</w:t>
      </w:r>
      <w:r>
        <w:rPr>
          <w:color w:val="CC7832"/>
        </w:rPr>
        <w:t>,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ios_base</w:t>
      </w:r>
      <w:r>
        <w:rPr>
          <w:color w:val="A9B7C6"/>
        </w:rPr>
        <w:t>::</w:t>
      </w:r>
      <w:r>
        <w:rPr>
          <w:color w:val="9373A5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r>
        <w:rPr>
          <w:color w:val="5F8C8A"/>
        </w:rPr>
        <w:t>!</w:t>
      </w:r>
      <w:r>
        <w:rPr>
          <w:color w:val="A9B7C6"/>
        </w:rPr>
        <w:t>stream)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"Can`t open file. Check that file is exists!"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data[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arraySize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stream </w:t>
      </w:r>
      <w:r>
        <w:rPr>
          <w:color w:val="5F8C8A"/>
        </w:rPr>
        <w:t xml:space="preserve">&gt;&gt; </w:t>
      </w:r>
      <w:r>
        <w:rPr>
          <w:color w:val="A9B7C6"/>
        </w:rPr>
        <w:t>data[i]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stream.close()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//Выводим изначальный массив</w:t>
      </w:r>
      <w:r>
        <w:rPr>
          <w:color w:val="808080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"Array from file a.txt = "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&lt;arraySize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data[i]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"Sorting array..."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BubbleSort(data)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>"Sorted array = "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arraySize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data[i]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"Let`s find 999 value:"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"Linear returns index:" </w:t>
      </w:r>
      <w:r>
        <w:rPr>
          <w:color w:val="5F8C8A"/>
        </w:rPr>
        <w:t>&lt;&lt;</w:t>
      </w:r>
      <w:r>
        <w:rPr>
          <w:color w:val="A9B7C6"/>
        </w:rPr>
        <w:t>LinearSearch(data</w:t>
      </w:r>
      <w:r>
        <w:rPr>
          <w:color w:val="CC7832"/>
        </w:rPr>
        <w:t>,</w:t>
      </w:r>
      <w:r>
        <w:rPr>
          <w:color w:val="6897BB"/>
        </w:rPr>
        <w:t>999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"Steps for linear:"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steps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steps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"Binary returns index:" </w:t>
      </w:r>
      <w:r>
        <w:rPr>
          <w:color w:val="5F8C8A"/>
        </w:rPr>
        <w:t xml:space="preserve">&lt;&lt; </w:t>
      </w:r>
      <w:r>
        <w:rPr>
          <w:color w:val="A9B7C6"/>
        </w:rPr>
        <w:t>BinarySearch(data</w:t>
      </w:r>
      <w:r>
        <w:rPr>
          <w:color w:val="CC7832"/>
        </w:rPr>
        <w:t>,</w:t>
      </w:r>
      <w:r>
        <w:rPr>
          <w:color w:val="6897BB"/>
        </w:rPr>
        <w:t>999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"Steps for binary:" 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steps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637C6DF" w14:textId="77777777" w:rsidR="00041202" w:rsidRPr="005543A5" w:rsidRDefault="00041202" w:rsidP="00041202">
      <w:pPr>
        <w:rPr>
          <w:lang w:val="en-RU"/>
        </w:rPr>
      </w:pPr>
    </w:p>
    <w:p w14:paraId="6CEF3383" w14:textId="77CBFFBD" w:rsidR="003A549A" w:rsidRPr="00EE4A54" w:rsidRDefault="00CE2314" w:rsidP="004725AA">
      <w:pPr>
        <w:pStyle w:val="Heading1"/>
      </w:pPr>
      <w:bookmarkStart w:id="8" w:name="_Toc114692554"/>
      <w:r>
        <w:t>Результат</w:t>
      </w:r>
      <w:r w:rsidRPr="00EE4A54">
        <w:t xml:space="preserve"> </w:t>
      </w:r>
      <w:r>
        <w:t>работы</w:t>
      </w:r>
      <w:r w:rsidRPr="00EE4A54">
        <w:t xml:space="preserve"> </w:t>
      </w:r>
      <w:r>
        <w:t>программы</w:t>
      </w:r>
      <w:r w:rsidRPr="00EE4A54">
        <w:t>:</w:t>
      </w:r>
      <w:bookmarkEnd w:id="8"/>
      <w:r w:rsidRPr="00EE4A54">
        <w:t xml:space="preserve"> </w:t>
      </w:r>
    </w:p>
    <w:p w14:paraId="2FCFE00C" w14:textId="538EAC48" w:rsidR="00E2347E" w:rsidRDefault="00EE4A54" w:rsidP="00E2347E">
      <w:pPr>
        <w:rPr>
          <w:lang w:val="en-US"/>
        </w:rPr>
      </w:pPr>
      <w:r w:rsidRPr="00EE4A54">
        <w:rPr>
          <w:lang w:val="en-US"/>
        </w:rPr>
        <w:drawing>
          <wp:inline distT="0" distB="0" distL="0" distR="0" wp14:anchorId="66E7D4D0" wp14:editId="120A6524">
            <wp:extent cx="6120130" cy="38252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114692555"/>
    </w:p>
    <w:p w14:paraId="2374222C" w14:textId="77777777" w:rsidR="00EE4A54" w:rsidRPr="00E2347E" w:rsidRDefault="00EE4A54" w:rsidP="00E2347E">
      <w:pPr>
        <w:rPr>
          <w:lang w:val="en-US"/>
        </w:rPr>
      </w:pPr>
    </w:p>
    <w:p w14:paraId="3AA64E46" w14:textId="266E21DB" w:rsidR="00CE2314" w:rsidRPr="00E2347E" w:rsidRDefault="00CE2314" w:rsidP="005543A5">
      <w:pPr>
        <w:pStyle w:val="Heading1"/>
      </w:pPr>
      <w:r>
        <w:lastRenderedPageBreak/>
        <w:t>Вывод</w:t>
      </w:r>
      <w:r w:rsidRPr="00E2347E">
        <w:t>:</w:t>
      </w:r>
      <w:bookmarkEnd w:id="9"/>
    </w:p>
    <w:p w14:paraId="3D2E78CE" w14:textId="017DF6E3" w:rsidR="009B174F" w:rsidRDefault="00D370A1" w:rsidP="009B174F">
      <w:pPr>
        <w:pStyle w:val="NormalIndent"/>
        <w:ind w:firstLine="567"/>
        <w:rPr>
          <w:lang w:val="en-US"/>
        </w:rPr>
      </w:pPr>
      <w:r>
        <w:t>В ходе выполнения практической работы была написана программа</w:t>
      </w:r>
      <w:r w:rsidRPr="00D370A1">
        <w:t>,</w:t>
      </w:r>
      <w:r w:rsidR="00A5420D">
        <w:t xml:space="preserve"> </w:t>
      </w:r>
      <w:r w:rsidR="00EE4A54">
        <w:t>ищущая число среди 30 других чисел</w:t>
      </w:r>
      <w:r w:rsidR="00EE4A54" w:rsidRPr="00EE4A54">
        <w:t xml:space="preserve">. </w:t>
      </w:r>
      <w:r w:rsidR="00EE4A54">
        <w:t>Бинарный поиск оказался в разы эффективнее</w:t>
      </w:r>
      <w:r w:rsidR="00EE4A54" w:rsidRPr="00EE4A54">
        <w:t>.</w:t>
      </w:r>
      <w:r w:rsidR="00EE4A54">
        <w:t xml:space="preserve"> Сложность линейного поиска </w:t>
      </w:r>
      <w:r w:rsidR="00EE4A54">
        <w:rPr>
          <w:lang w:val="en-US"/>
        </w:rPr>
        <w:t>O(n)</w:t>
      </w:r>
    </w:p>
    <w:p w14:paraId="58752467" w14:textId="204EE55B" w:rsidR="00EE4A54" w:rsidRPr="00EE4A54" w:rsidRDefault="00EE4A54" w:rsidP="00EE4A54">
      <w:pPr>
        <w:pStyle w:val="NormalIndent"/>
      </w:pPr>
      <w:r>
        <w:tab/>
        <w:t xml:space="preserve">Сложность бинарного поиска </w:t>
      </w:r>
      <w:r>
        <w:rPr>
          <w:lang w:val="en-US"/>
        </w:rPr>
        <w:t>O</w:t>
      </w:r>
      <w:r w:rsidRPr="00EE4A54">
        <w:t>(</w:t>
      </w:r>
      <w:r>
        <w:rPr>
          <w:lang w:val="en-US"/>
        </w:rPr>
        <w:t>log</w:t>
      </w:r>
      <w:r w:rsidRPr="00EE4A54">
        <w:t>(</w:t>
      </w:r>
      <w:r>
        <w:rPr>
          <w:lang w:val="en-US"/>
        </w:rPr>
        <w:t>n</w:t>
      </w:r>
      <w:r w:rsidRPr="00EE4A54">
        <w:t>))</w:t>
      </w:r>
    </w:p>
    <w:p w14:paraId="0887226D" w14:textId="0AA03F81" w:rsidR="009935D1" w:rsidRPr="009935D1" w:rsidRDefault="009935D1" w:rsidP="00A5420D">
      <w:pPr>
        <w:pStyle w:val="NormalIndent"/>
        <w:ind w:firstLine="567"/>
      </w:pPr>
    </w:p>
    <w:sectPr w:rsidR="009935D1" w:rsidRPr="009935D1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3F353" w14:textId="77777777" w:rsidR="00F56C46" w:rsidRDefault="00F56C46" w:rsidP="003C2F0E">
      <w:r>
        <w:separator/>
      </w:r>
    </w:p>
  </w:endnote>
  <w:endnote w:type="continuationSeparator" w:id="0">
    <w:p w14:paraId="1064459B" w14:textId="77777777" w:rsidR="00F56C46" w:rsidRDefault="00F56C46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90AD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6EB0635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4D1D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8F34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67B687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5D95C" w14:textId="77777777" w:rsidR="00F56C46" w:rsidRDefault="00F56C46" w:rsidP="003C2F0E">
      <w:r>
        <w:separator/>
      </w:r>
    </w:p>
  </w:footnote>
  <w:footnote w:type="continuationSeparator" w:id="0">
    <w:p w14:paraId="5E1218BD" w14:textId="77777777" w:rsidR="00F56C46" w:rsidRDefault="00F56C46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769394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441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426056">
    <w:abstractNumId w:val="2"/>
  </w:num>
  <w:num w:numId="4" w16cid:durableId="1676758851">
    <w:abstractNumId w:val="7"/>
  </w:num>
  <w:num w:numId="5" w16cid:durableId="2044401636">
    <w:abstractNumId w:val="6"/>
  </w:num>
  <w:num w:numId="6" w16cid:durableId="998077652">
    <w:abstractNumId w:val="9"/>
  </w:num>
  <w:num w:numId="7" w16cid:durableId="1195391129">
    <w:abstractNumId w:val="8"/>
  </w:num>
  <w:num w:numId="8" w16cid:durableId="150677368">
    <w:abstractNumId w:val="0"/>
  </w:num>
  <w:num w:numId="9" w16cid:durableId="1813516969">
    <w:abstractNumId w:val="1"/>
  </w:num>
  <w:num w:numId="10" w16cid:durableId="534121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41202"/>
    <w:rsid w:val="00062D16"/>
    <w:rsid w:val="00063615"/>
    <w:rsid w:val="00065E3E"/>
    <w:rsid w:val="00071FC2"/>
    <w:rsid w:val="000B2C6C"/>
    <w:rsid w:val="000D282F"/>
    <w:rsid w:val="001040C9"/>
    <w:rsid w:val="00107297"/>
    <w:rsid w:val="001159C3"/>
    <w:rsid w:val="00120FBB"/>
    <w:rsid w:val="001719E3"/>
    <w:rsid w:val="0020085B"/>
    <w:rsid w:val="00205147"/>
    <w:rsid w:val="00232772"/>
    <w:rsid w:val="0025524D"/>
    <w:rsid w:val="0026596D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3483"/>
    <w:rsid w:val="003B7E69"/>
    <w:rsid w:val="003C2F0E"/>
    <w:rsid w:val="003E063C"/>
    <w:rsid w:val="004262F4"/>
    <w:rsid w:val="0046336E"/>
    <w:rsid w:val="00465640"/>
    <w:rsid w:val="004725AA"/>
    <w:rsid w:val="00482436"/>
    <w:rsid w:val="004860DE"/>
    <w:rsid w:val="00486D2C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543A5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51AAC"/>
    <w:rsid w:val="006612A5"/>
    <w:rsid w:val="006848B1"/>
    <w:rsid w:val="00684BBA"/>
    <w:rsid w:val="006B5484"/>
    <w:rsid w:val="006C6809"/>
    <w:rsid w:val="006E3DB0"/>
    <w:rsid w:val="00705938"/>
    <w:rsid w:val="0071253A"/>
    <w:rsid w:val="00712DCA"/>
    <w:rsid w:val="007157DA"/>
    <w:rsid w:val="0077578B"/>
    <w:rsid w:val="007B4BF4"/>
    <w:rsid w:val="007C3159"/>
    <w:rsid w:val="007D601D"/>
    <w:rsid w:val="008162B4"/>
    <w:rsid w:val="0082511D"/>
    <w:rsid w:val="008476A0"/>
    <w:rsid w:val="00854379"/>
    <w:rsid w:val="00857DDD"/>
    <w:rsid w:val="00860782"/>
    <w:rsid w:val="00870320"/>
    <w:rsid w:val="00891FF6"/>
    <w:rsid w:val="008B605B"/>
    <w:rsid w:val="008E0DD4"/>
    <w:rsid w:val="0091287B"/>
    <w:rsid w:val="009462BF"/>
    <w:rsid w:val="0097363D"/>
    <w:rsid w:val="009935D1"/>
    <w:rsid w:val="009B174F"/>
    <w:rsid w:val="009B7DC4"/>
    <w:rsid w:val="009C0AA9"/>
    <w:rsid w:val="009E0BE5"/>
    <w:rsid w:val="009E36B0"/>
    <w:rsid w:val="009E7C20"/>
    <w:rsid w:val="009F7D2C"/>
    <w:rsid w:val="00A5418B"/>
    <w:rsid w:val="00A5420D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BB4CD2"/>
    <w:rsid w:val="00C42304"/>
    <w:rsid w:val="00C42F3C"/>
    <w:rsid w:val="00C57A41"/>
    <w:rsid w:val="00C719E2"/>
    <w:rsid w:val="00CD5AC5"/>
    <w:rsid w:val="00CE2314"/>
    <w:rsid w:val="00D12312"/>
    <w:rsid w:val="00D370A1"/>
    <w:rsid w:val="00D44A7C"/>
    <w:rsid w:val="00DA14C5"/>
    <w:rsid w:val="00DE1F55"/>
    <w:rsid w:val="00E14D49"/>
    <w:rsid w:val="00E158E0"/>
    <w:rsid w:val="00E2347E"/>
    <w:rsid w:val="00E44FDE"/>
    <w:rsid w:val="00E67CA5"/>
    <w:rsid w:val="00EA0707"/>
    <w:rsid w:val="00ED1985"/>
    <w:rsid w:val="00ED7B02"/>
    <w:rsid w:val="00EE4A54"/>
    <w:rsid w:val="00EE63D4"/>
    <w:rsid w:val="00EF7A2C"/>
    <w:rsid w:val="00EF7D50"/>
    <w:rsid w:val="00F56962"/>
    <w:rsid w:val="00F56C46"/>
    <w:rsid w:val="00F72591"/>
    <w:rsid w:val="00FB56D0"/>
    <w:rsid w:val="00FC3750"/>
    <w:rsid w:val="00FD21C6"/>
    <w:rsid w:val="00FD3474"/>
    <w:rsid w:val="00F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0D3006"/>
  <w15:chartTrackingRefBased/>
  <w15:docId w15:val="{3FAEF963-6C98-BC41-AF23-165E0033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3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1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3430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2</cp:revision>
  <cp:lastPrinted>2008-06-24T08:35:00Z</cp:lastPrinted>
  <dcterms:created xsi:type="dcterms:W3CDTF">2022-10-29T15:58:00Z</dcterms:created>
  <dcterms:modified xsi:type="dcterms:W3CDTF">2022-10-29T15:58:00Z</dcterms:modified>
</cp:coreProperties>
</file>