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95A1" w14:textId="77777777" w:rsidR="00891FF6" w:rsidRPr="003C5F51" w:rsidRDefault="007D601D" w:rsidP="00891FF6">
      <w:pPr>
        <w:jc w:val="center"/>
        <w:outlineLvl w:val="0"/>
        <w:rPr>
          <w:b/>
          <w:sz w:val="22"/>
          <w:szCs w:val="22"/>
        </w:rPr>
      </w:pPr>
      <w:bookmarkStart w:id="0" w:name="_Toc114692063"/>
      <w:bookmarkStart w:id="1" w:name="_Toc114692549"/>
      <w:r>
        <w:rPr>
          <w:b/>
          <w:sz w:val="22"/>
          <w:szCs w:val="22"/>
        </w:rPr>
        <w:t>ФЕДЕРАЛЬНОЕ</w:t>
      </w:r>
      <w:r w:rsidR="00891FF6" w:rsidRPr="003C5F51">
        <w:rPr>
          <w:b/>
          <w:sz w:val="22"/>
          <w:szCs w:val="22"/>
        </w:rPr>
        <w:t xml:space="preserve"> АГЕНТСТВО СВЯЗИ</w:t>
      </w:r>
      <w:bookmarkEnd w:id="0"/>
      <w:bookmarkEnd w:id="1"/>
    </w:p>
    <w:p w14:paraId="4A94278A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  <w:u w:val="single"/>
        </w:rPr>
      </w:pPr>
    </w:p>
    <w:p w14:paraId="30BDC21C" w14:textId="77777777" w:rsidR="00891FF6" w:rsidRPr="003C5F51" w:rsidRDefault="00891FF6" w:rsidP="00891FF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 xml:space="preserve">ФЕДЕРАЛЬНОЕ ГОСУДАРСТВЕННОЕ БЮДЖЕТНОЕ </w:t>
      </w:r>
      <w:r w:rsidR="00712DCA" w:rsidRPr="003C5F51">
        <w:rPr>
          <w:b/>
          <w:sz w:val="22"/>
          <w:szCs w:val="22"/>
        </w:rPr>
        <w:t xml:space="preserve">ОБРАЗОВАТЕЛЬНОЕ </w:t>
      </w:r>
      <w:r w:rsidRPr="003C5F51">
        <w:rPr>
          <w:b/>
          <w:sz w:val="22"/>
          <w:szCs w:val="22"/>
        </w:rPr>
        <w:t>УЧРЕЖДЕНИЕ ВЫСШЕГО ОБРАЗОВАНИЯ</w:t>
      </w:r>
    </w:p>
    <w:p w14:paraId="7ACC7200" w14:textId="77777777" w:rsidR="00891FF6" w:rsidRPr="003C5F51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2" w:name="_Toc114692064"/>
      <w:bookmarkStart w:id="3" w:name="_Toc114692550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 w:rsidR="005456FE"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 w:rsidR="00EF7A2C">
        <w:rPr>
          <w:b/>
          <w:sz w:val="22"/>
          <w:szCs w:val="22"/>
        </w:rPr>
        <w:t>»</w:t>
      </w:r>
      <w:bookmarkEnd w:id="2"/>
      <w:bookmarkEnd w:id="3"/>
    </w:p>
    <w:p w14:paraId="103E754C" w14:textId="77777777" w:rsidR="00891FF6" w:rsidRDefault="00891FF6" w:rsidP="00891FF6">
      <w:pPr>
        <w:jc w:val="center"/>
        <w:outlineLvl w:val="0"/>
        <w:rPr>
          <w:b/>
          <w:sz w:val="22"/>
          <w:szCs w:val="22"/>
        </w:rPr>
      </w:pPr>
      <w:bookmarkStart w:id="4" w:name="_Toc114692065"/>
      <w:bookmarkStart w:id="5" w:name="_Toc114692551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4"/>
      <w:bookmarkEnd w:id="5"/>
    </w:p>
    <w:p w14:paraId="47268B7F" w14:textId="77777777" w:rsidR="003C2F0E" w:rsidRPr="003C2F0E" w:rsidRDefault="003C2F0E" w:rsidP="003C2F0E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2CC26B64" w14:textId="77777777" w:rsidR="00352CFA" w:rsidRDefault="00BB4CD2" w:rsidP="005148F1">
      <w:pPr>
        <w:pBdr>
          <w:between w:val="single" w:sz="4" w:space="1" w:color="auto"/>
        </w:pBdr>
      </w:pPr>
      <w:r>
        <w:rPr>
          <w:noProof/>
        </w:rPr>
        <w:pict w14:anchorId="05A711F6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9EB684" w14:textId="77777777" w:rsidR="003C2F0E" w:rsidRPr="003C2F0E" w:rsidRDefault="003C2F0E" w:rsidP="003C2F0E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8CCC1F8" w14:textId="6E860E86" w:rsidR="003C2F0E" w:rsidRPr="003C2F0E" w:rsidRDefault="003C2F0E" w:rsidP="003C2F0E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 w:rsidR="001159C3"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proofErr w:type="spellStart"/>
      <w:r w:rsidRPr="003C2F0E">
        <w:rPr>
          <w:sz w:val="28"/>
          <w:szCs w:val="28"/>
        </w:rPr>
        <w:t>работе</w:t>
      </w:r>
      <w:proofErr w:type="spellEnd"/>
      <w:r w:rsidRPr="003C2F0E">
        <w:rPr>
          <w:sz w:val="28"/>
          <w:szCs w:val="28"/>
        </w:rPr>
        <w:t xml:space="preserve"> </w:t>
      </w:r>
      <w:r w:rsidR="00E67CA5">
        <w:rPr>
          <w:sz w:val="28"/>
          <w:szCs w:val="28"/>
        </w:rPr>
        <w:t>№</w:t>
      </w:r>
      <w:r w:rsidR="00E2347E" w:rsidRPr="00E2347E">
        <w:rPr>
          <w:sz w:val="28"/>
          <w:szCs w:val="28"/>
        </w:rPr>
        <w:t>3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E2347E">
        <w:rPr>
          <w:b/>
          <w:sz w:val="28"/>
          <w:szCs w:val="28"/>
        </w:rPr>
        <w:t>Понятие рекурсии</w:t>
      </w:r>
      <w:r w:rsidR="00E2347E" w:rsidRPr="00E2347E">
        <w:rPr>
          <w:b/>
          <w:sz w:val="28"/>
          <w:szCs w:val="28"/>
        </w:rPr>
        <w:t xml:space="preserve">. </w:t>
      </w:r>
      <w:r w:rsidR="00E2347E">
        <w:rPr>
          <w:b/>
          <w:sz w:val="28"/>
          <w:szCs w:val="28"/>
        </w:rPr>
        <w:t>Рекурсивные функции</w:t>
      </w:r>
      <w:r w:rsidRPr="003C2F0E">
        <w:rPr>
          <w:b/>
          <w:sz w:val="28"/>
          <w:szCs w:val="28"/>
        </w:rPr>
        <w:t>»</w:t>
      </w:r>
    </w:p>
    <w:p w14:paraId="0239FCAC" w14:textId="77777777" w:rsidR="003C2F0E" w:rsidRPr="003C2F0E" w:rsidRDefault="003C2F0E" w:rsidP="003C2F0E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 w:rsidR="009B7DC4"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059F0118" w14:textId="77777777" w:rsidR="003C2F0E" w:rsidRPr="004725AA" w:rsidRDefault="003C2F0E" w:rsidP="003A549A">
      <w:pPr>
        <w:spacing w:before="2400" w:line="360" w:lineRule="auto"/>
        <w:ind w:left="2124" w:firstLine="708"/>
        <w:rPr>
          <w:color w:val="000000"/>
          <w:sz w:val="28"/>
          <w:szCs w:val="28"/>
          <w:u w:val="single"/>
        </w:rPr>
      </w:pPr>
      <w:r w:rsidRPr="004725AA">
        <w:rPr>
          <w:color w:val="000000"/>
          <w:sz w:val="28"/>
          <w:szCs w:val="28"/>
        </w:rPr>
        <w:t xml:space="preserve">Выполнил: студент группы </w:t>
      </w:r>
      <w:r w:rsidR="003A549A" w:rsidRPr="004725AA">
        <w:rPr>
          <w:color w:val="000000"/>
          <w:sz w:val="28"/>
          <w:szCs w:val="28"/>
        </w:rPr>
        <w:t>ИСТ-</w:t>
      </w:r>
      <w:proofErr w:type="gramStart"/>
      <w:r w:rsidR="003A549A" w:rsidRPr="004725AA">
        <w:rPr>
          <w:color w:val="000000"/>
          <w:sz w:val="28"/>
          <w:szCs w:val="28"/>
        </w:rPr>
        <w:t>114</w:t>
      </w:r>
      <w:r w:rsidRPr="004725AA">
        <w:rPr>
          <w:color w:val="000000"/>
          <w:sz w:val="28"/>
          <w:szCs w:val="28"/>
        </w:rPr>
        <w:t>,</w:t>
      </w:r>
      <w:r w:rsidR="003A549A" w:rsidRPr="004725AA">
        <w:rPr>
          <w:color w:val="000000"/>
          <w:sz w:val="28"/>
          <w:szCs w:val="28"/>
        </w:rPr>
        <w:t>Константинов</w:t>
      </w:r>
      <w:proofErr w:type="gramEnd"/>
      <w:r w:rsidR="003A549A" w:rsidRPr="004725AA">
        <w:rPr>
          <w:color w:val="000000"/>
          <w:sz w:val="28"/>
          <w:szCs w:val="28"/>
        </w:rPr>
        <w:t xml:space="preserve"> А.Д.</w:t>
      </w:r>
    </w:p>
    <w:p w14:paraId="3FF9A873" w14:textId="718E5188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E2347E">
        <w:rPr>
          <w:color w:val="000000"/>
          <w:sz w:val="28"/>
          <w:szCs w:val="28"/>
          <w:u w:val="single"/>
        </w:rPr>
        <w:t>19</w:t>
      </w:r>
      <w:r w:rsidRPr="004725AA">
        <w:rPr>
          <w:color w:val="000000"/>
          <w:sz w:val="28"/>
          <w:szCs w:val="28"/>
        </w:rPr>
        <w:t xml:space="preserve">» </w:t>
      </w:r>
      <w:r w:rsidR="00A5420D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3A549A" w:rsidRPr="004725AA">
        <w:rPr>
          <w:color w:val="000000"/>
          <w:sz w:val="28"/>
          <w:szCs w:val="28"/>
        </w:rPr>
        <w:t>А.Д. Константинов</w:t>
      </w:r>
      <w:r w:rsidRPr="004725AA">
        <w:rPr>
          <w:color w:val="000000"/>
          <w:sz w:val="28"/>
          <w:szCs w:val="28"/>
        </w:rPr>
        <w:t>/</w:t>
      </w:r>
    </w:p>
    <w:p w14:paraId="67C00D1F" w14:textId="77777777" w:rsidR="003E063C" w:rsidRPr="004725AA" w:rsidRDefault="003C2F0E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 xml:space="preserve">Принял: </w:t>
      </w:r>
      <w:r w:rsidR="00684BBA" w:rsidRPr="004725AA">
        <w:rPr>
          <w:color w:val="000000"/>
          <w:sz w:val="28"/>
          <w:szCs w:val="28"/>
        </w:rPr>
        <w:t>к.ф.-м.н.,</w:t>
      </w:r>
      <w:r w:rsidRPr="004725AA">
        <w:rPr>
          <w:color w:val="000000"/>
          <w:sz w:val="28"/>
          <w:szCs w:val="28"/>
        </w:rPr>
        <w:t xml:space="preserve"> </w:t>
      </w:r>
      <w:r w:rsidR="00684BBA" w:rsidRPr="004725AA">
        <w:rPr>
          <w:color w:val="000000"/>
          <w:sz w:val="28"/>
          <w:szCs w:val="28"/>
        </w:rPr>
        <w:t>доцент,</w:t>
      </w:r>
      <w:r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 xml:space="preserve">И.А. Моисеев </w:t>
      </w:r>
    </w:p>
    <w:p w14:paraId="4DC44882" w14:textId="54A37245" w:rsidR="00120FBB" w:rsidRPr="004725AA" w:rsidRDefault="00120FBB" w:rsidP="003A549A">
      <w:pPr>
        <w:spacing w:line="360" w:lineRule="auto"/>
        <w:ind w:left="2124" w:firstLine="708"/>
        <w:rPr>
          <w:color w:val="000000"/>
          <w:sz w:val="28"/>
          <w:szCs w:val="28"/>
        </w:rPr>
      </w:pPr>
      <w:r w:rsidRPr="004725AA">
        <w:rPr>
          <w:color w:val="000000"/>
          <w:sz w:val="28"/>
          <w:szCs w:val="28"/>
        </w:rPr>
        <w:t>«</w:t>
      </w:r>
      <w:r w:rsidR="00E2347E">
        <w:rPr>
          <w:color w:val="000000"/>
          <w:sz w:val="28"/>
          <w:szCs w:val="28"/>
          <w:u w:val="single"/>
        </w:rPr>
        <w:t>20</w:t>
      </w:r>
      <w:r w:rsidRPr="004725AA">
        <w:rPr>
          <w:color w:val="000000"/>
          <w:sz w:val="28"/>
          <w:szCs w:val="28"/>
        </w:rPr>
        <w:t xml:space="preserve">» </w:t>
      </w:r>
      <w:r w:rsidR="003A549A" w:rsidRPr="004725AA">
        <w:rPr>
          <w:color w:val="000000"/>
          <w:sz w:val="28"/>
          <w:szCs w:val="28"/>
        </w:rPr>
        <w:t>октября</w:t>
      </w:r>
      <w:r w:rsidRPr="004725AA">
        <w:rPr>
          <w:color w:val="000000"/>
          <w:sz w:val="28"/>
          <w:szCs w:val="28"/>
        </w:rPr>
        <w:t xml:space="preserve"> 20</w:t>
      </w:r>
      <w:r w:rsidR="003A549A" w:rsidRPr="004725AA">
        <w:rPr>
          <w:color w:val="000000"/>
          <w:sz w:val="28"/>
          <w:szCs w:val="28"/>
        </w:rPr>
        <w:t>22</w:t>
      </w:r>
      <w:r w:rsidRPr="004725AA">
        <w:rPr>
          <w:color w:val="000000"/>
          <w:sz w:val="28"/>
          <w:szCs w:val="28"/>
        </w:rPr>
        <w:t xml:space="preserve"> г. ___________/</w:t>
      </w:r>
      <w:r w:rsidR="0046336E" w:rsidRPr="004725AA">
        <w:rPr>
          <w:color w:val="000000"/>
          <w:sz w:val="28"/>
          <w:szCs w:val="28"/>
        </w:rPr>
        <w:t xml:space="preserve"> </w:t>
      </w:r>
      <w:r w:rsidR="00482436" w:rsidRPr="004725AA">
        <w:rPr>
          <w:color w:val="000000"/>
          <w:sz w:val="28"/>
          <w:szCs w:val="28"/>
        </w:rPr>
        <w:t>И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>А</w:t>
      </w:r>
      <w:r w:rsidR="0046336E" w:rsidRPr="004725AA">
        <w:rPr>
          <w:color w:val="000000"/>
          <w:sz w:val="28"/>
          <w:szCs w:val="28"/>
        </w:rPr>
        <w:t>.</w:t>
      </w:r>
      <w:r w:rsidR="00482436" w:rsidRPr="004725AA">
        <w:rPr>
          <w:color w:val="000000"/>
          <w:sz w:val="28"/>
          <w:szCs w:val="28"/>
        </w:rPr>
        <w:t xml:space="preserve"> Моисеев</w:t>
      </w:r>
      <w:r w:rsidR="0046336E" w:rsidRPr="004725AA">
        <w:rPr>
          <w:color w:val="000000"/>
          <w:sz w:val="28"/>
          <w:szCs w:val="28"/>
        </w:rPr>
        <w:t xml:space="preserve"> </w:t>
      </w:r>
      <w:r w:rsidRPr="004725AA">
        <w:rPr>
          <w:color w:val="000000"/>
          <w:sz w:val="28"/>
          <w:szCs w:val="28"/>
        </w:rPr>
        <w:t>/</w:t>
      </w:r>
    </w:p>
    <w:p w14:paraId="7E1E92CB" w14:textId="77777777" w:rsidR="00120FBB" w:rsidRDefault="00120FBB" w:rsidP="003C2F0E">
      <w:pPr>
        <w:spacing w:line="360" w:lineRule="auto"/>
        <w:ind w:left="4500" w:hanging="1080"/>
        <w:sectPr w:rsidR="00120FBB" w:rsidSect="00C42304">
          <w:footerReference w:type="even" r:id="rId8"/>
          <w:footerReference w:type="default" r:id="rId9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5F26157" w14:textId="77777777" w:rsidR="004725AA" w:rsidRPr="00625241" w:rsidRDefault="004725AA" w:rsidP="00625241">
      <w:pPr>
        <w:pStyle w:val="NormalIndent"/>
        <w:spacing w:line="240" w:lineRule="auto"/>
        <w:ind w:firstLine="567"/>
        <w:rPr>
          <w:b/>
          <w:bCs/>
          <w:lang w:val="en-US"/>
        </w:rPr>
      </w:pPr>
      <w:r w:rsidRPr="00625241">
        <w:rPr>
          <w:b/>
          <w:bCs/>
        </w:rPr>
        <w:lastRenderedPageBreak/>
        <w:t>Содержание</w:t>
      </w:r>
      <w:r w:rsidRPr="00625241">
        <w:rPr>
          <w:b/>
          <w:bCs/>
          <w:lang w:val="en-US"/>
        </w:rPr>
        <w:t>:</w:t>
      </w:r>
    </w:p>
    <w:p w14:paraId="66B90766" w14:textId="74675730" w:rsidR="0026596D" w:rsidRDefault="00625241" w:rsidP="0026596D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635DB71C" w14:textId="4C2ABD97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2" w:history="1">
        <w:r w:rsidR="0026596D" w:rsidRPr="000B003E">
          <w:rPr>
            <w:rStyle w:val="Hyperlink"/>
            <w:noProof/>
          </w:rPr>
          <w:t>Цель работы: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_Toc114692552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1D468BF5" w14:textId="19FF3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3" w:history="1">
        <w:r w:rsidR="0026596D" w:rsidRPr="000B003E">
          <w:rPr>
            <w:rStyle w:val="Hyperlink"/>
            <w:noProof/>
          </w:rPr>
          <w:t>Листинг кода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_Toc114692553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3</w:t>
        </w:r>
        <w:r w:rsidR="0026596D">
          <w:rPr>
            <w:noProof/>
            <w:webHidden/>
          </w:rPr>
          <w:fldChar w:fldCharType="end"/>
        </w:r>
      </w:hyperlink>
    </w:p>
    <w:p w14:paraId="3674073A" w14:textId="3FC5AFEF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4" w:history="1">
        <w:r w:rsidR="0026596D" w:rsidRPr="000B003E">
          <w:rPr>
            <w:rStyle w:val="Hyperlink"/>
            <w:noProof/>
          </w:rPr>
          <w:t>Результат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работы</w:t>
        </w:r>
        <w:r w:rsidR="0026596D" w:rsidRPr="000B003E">
          <w:rPr>
            <w:rStyle w:val="Hyperlink"/>
            <w:noProof/>
            <w:lang w:val="en-US"/>
          </w:rPr>
          <w:t xml:space="preserve"> </w:t>
        </w:r>
        <w:r w:rsidR="0026596D" w:rsidRPr="000B003E">
          <w:rPr>
            <w:rStyle w:val="Hyperlink"/>
            <w:noProof/>
          </w:rPr>
          <w:t>программы</w:t>
        </w:r>
        <w:r w:rsidR="0026596D" w:rsidRPr="000B003E">
          <w:rPr>
            <w:rStyle w:val="Hyperlink"/>
            <w:noProof/>
            <w:lang w:val="en-US"/>
          </w:rPr>
          <w:t>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_Toc114692554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1C461204" w14:textId="4A461424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5" w:history="1">
        <w:r w:rsidR="0026596D" w:rsidRPr="000B003E">
          <w:rPr>
            <w:rStyle w:val="Hyperlink"/>
            <w:noProof/>
          </w:rPr>
          <w:t>Вывод: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_Toc114692555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8</w:t>
        </w:r>
        <w:r w:rsidR="0026596D">
          <w:rPr>
            <w:noProof/>
            <w:webHidden/>
          </w:rPr>
          <w:fldChar w:fldCharType="end"/>
        </w:r>
      </w:hyperlink>
    </w:p>
    <w:p w14:paraId="472DE40B" w14:textId="1D0C4F7C" w:rsidR="0026596D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lang w:val="en-RU" w:eastAsia="en-GB"/>
        </w:rPr>
      </w:pPr>
      <w:hyperlink w:anchor="_Toc114692556" w:history="1">
        <w:r w:rsidR="0026596D" w:rsidRPr="000B003E">
          <w:rPr>
            <w:rStyle w:val="Hyperlink"/>
            <w:noProof/>
          </w:rPr>
          <w:t>Приложение:</w:t>
        </w:r>
        <w:r w:rsidR="0026596D">
          <w:rPr>
            <w:noProof/>
            <w:webHidden/>
          </w:rPr>
          <w:tab/>
        </w:r>
        <w:r w:rsidR="0026596D">
          <w:rPr>
            <w:noProof/>
            <w:webHidden/>
          </w:rPr>
          <w:fldChar w:fldCharType="begin"/>
        </w:r>
        <w:r w:rsidR="0026596D">
          <w:rPr>
            <w:noProof/>
            <w:webHidden/>
          </w:rPr>
          <w:instrText xml:space="preserve"> PAGEREF _Toc114692556 \h </w:instrText>
        </w:r>
        <w:r w:rsidR="0026596D">
          <w:rPr>
            <w:noProof/>
            <w:webHidden/>
          </w:rPr>
        </w:r>
        <w:r w:rsidR="0026596D">
          <w:rPr>
            <w:noProof/>
            <w:webHidden/>
          </w:rPr>
          <w:fldChar w:fldCharType="separate"/>
        </w:r>
        <w:r w:rsidR="00ED1985">
          <w:rPr>
            <w:noProof/>
            <w:webHidden/>
          </w:rPr>
          <w:t>22</w:t>
        </w:r>
        <w:r w:rsidR="0026596D">
          <w:rPr>
            <w:noProof/>
            <w:webHidden/>
          </w:rPr>
          <w:fldChar w:fldCharType="end"/>
        </w:r>
      </w:hyperlink>
    </w:p>
    <w:p w14:paraId="275475CB" w14:textId="46924380" w:rsidR="004725AA" w:rsidRDefault="00625241" w:rsidP="00120FBB">
      <w:pPr>
        <w:pStyle w:val="NormalIndent"/>
        <w:spacing w:line="240" w:lineRule="auto"/>
        <w:ind w:firstLine="567"/>
      </w:pPr>
      <w:r>
        <w:fldChar w:fldCharType="end"/>
      </w:r>
    </w:p>
    <w:p w14:paraId="6E37BA12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EA2FC2" w14:textId="77777777" w:rsidR="004725AA" w:rsidRDefault="004725AA" w:rsidP="00120FBB">
      <w:pPr>
        <w:pStyle w:val="NormalIndent"/>
        <w:spacing w:line="240" w:lineRule="auto"/>
        <w:ind w:firstLine="567"/>
      </w:pPr>
    </w:p>
    <w:p w14:paraId="353722FC" w14:textId="77777777" w:rsidR="004725AA" w:rsidRDefault="004725AA" w:rsidP="00120FBB">
      <w:pPr>
        <w:pStyle w:val="NormalIndent"/>
        <w:spacing w:line="240" w:lineRule="auto"/>
        <w:ind w:firstLine="567"/>
      </w:pPr>
    </w:p>
    <w:p w14:paraId="1F45DA9E" w14:textId="77777777" w:rsidR="004725AA" w:rsidRDefault="004725AA" w:rsidP="00120FBB">
      <w:pPr>
        <w:pStyle w:val="NormalIndent"/>
        <w:spacing w:line="240" w:lineRule="auto"/>
        <w:ind w:firstLine="567"/>
      </w:pPr>
    </w:p>
    <w:p w14:paraId="55E0944C" w14:textId="77777777" w:rsidR="004725AA" w:rsidRDefault="004725AA" w:rsidP="00120FBB">
      <w:pPr>
        <w:pStyle w:val="NormalIndent"/>
        <w:spacing w:line="240" w:lineRule="auto"/>
        <w:ind w:firstLine="567"/>
      </w:pPr>
    </w:p>
    <w:p w14:paraId="23A60A97" w14:textId="77777777" w:rsidR="004725AA" w:rsidRDefault="004725AA" w:rsidP="00120FBB">
      <w:pPr>
        <w:pStyle w:val="NormalIndent"/>
        <w:spacing w:line="240" w:lineRule="auto"/>
        <w:ind w:firstLine="567"/>
      </w:pPr>
    </w:p>
    <w:p w14:paraId="33F11AAC" w14:textId="77777777" w:rsidR="004725AA" w:rsidRDefault="004725AA" w:rsidP="00120FBB">
      <w:pPr>
        <w:pStyle w:val="NormalIndent"/>
        <w:spacing w:line="240" w:lineRule="auto"/>
        <w:ind w:firstLine="567"/>
      </w:pPr>
    </w:p>
    <w:p w14:paraId="43990DD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1B45395" w14:textId="77777777" w:rsidR="004725AA" w:rsidRDefault="004725AA" w:rsidP="00120FBB">
      <w:pPr>
        <w:pStyle w:val="NormalIndent"/>
        <w:spacing w:line="240" w:lineRule="auto"/>
        <w:ind w:firstLine="567"/>
      </w:pPr>
    </w:p>
    <w:p w14:paraId="5DF7659A" w14:textId="77777777" w:rsidR="004725AA" w:rsidRDefault="004725AA" w:rsidP="00120FBB">
      <w:pPr>
        <w:pStyle w:val="NormalIndent"/>
        <w:spacing w:line="240" w:lineRule="auto"/>
        <w:ind w:firstLine="567"/>
      </w:pPr>
    </w:p>
    <w:p w14:paraId="7701A30D" w14:textId="77777777" w:rsidR="004725AA" w:rsidRDefault="004725AA" w:rsidP="00120FBB">
      <w:pPr>
        <w:pStyle w:val="NormalIndent"/>
        <w:spacing w:line="240" w:lineRule="auto"/>
        <w:ind w:firstLine="567"/>
      </w:pPr>
    </w:p>
    <w:p w14:paraId="14D92F53" w14:textId="77777777" w:rsidR="004725AA" w:rsidRDefault="004725AA" w:rsidP="00120FBB">
      <w:pPr>
        <w:pStyle w:val="NormalIndent"/>
        <w:spacing w:line="240" w:lineRule="auto"/>
        <w:ind w:firstLine="567"/>
      </w:pPr>
    </w:p>
    <w:p w14:paraId="6AF93188" w14:textId="77777777" w:rsidR="004725AA" w:rsidRDefault="004725AA" w:rsidP="00120FBB">
      <w:pPr>
        <w:pStyle w:val="NormalIndent"/>
        <w:spacing w:line="240" w:lineRule="auto"/>
        <w:ind w:firstLine="567"/>
      </w:pPr>
    </w:p>
    <w:p w14:paraId="74EE18F4" w14:textId="77777777" w:rsidR="004725AA" w:rsidRDefault="004725AA" w:rsidP="00120FBB">
      <w:pPr>
        <w:pStyle w:val="NormalIndent"/>
        <w:spacing w:line="240" w:lineRule="auto"/>
        <w:ind w:firstLine="567"/>
      </w:pPr>
    </w:p>
    <w:p w14:paraId="6D402DDE" w14:textId="77777777" w:rsidR="004725AA" w:rsidRDefault="004725AA" w:rsidP="00625241">
      <w:pPr>
        <w:pStyle w:val="NormalIndent"/>
        <w:spacing w:line="240" w:lineRule="auto"/>
      </w:pPr>
    </w:p>
    <w:p w14:paraId="522C86C6" w14:textId="77777777" w:rsidR="00625241" w:rsidRDefault="00625241" w:rsidP="00625241">
      <w:pPr>
        <w:pStyle w:val="NormalIndent"/>
        <w:spacing w:line="240" w:lineRule="auto"/>
        <w:outlineLvl w:val="0"/>
      </w:pPr>
    </w:p>
    <w:p w14:paraId="113B2DC7" w14:textId="77777777" w:rsidR="004725AA" w:rsidRDefault="004725AA" w:rsidP="00120FBB">
      <w:pPr>
        <w:pStyle w:val="NormalIndent"/>
        <w:spacing w:line="240" w:lineRule="auto"/>
        <w:ind w:firstLine="567"/>
      </w:pPr>
    </w:p>
    <w:p w14:paraId="2657E896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15828C4D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C4D163A" w14:textId="77777777" w:rsidR="00625241" w:rsidRDefault="00625241" w:rsidP="00120FBB">
      <w:pPr>
        <w:pStyle w:val="NormalIndent"/>
        <w:spacing w:line="240" w:lineRule="auto"/>
        <w:ind w:firstLine="567"/>
        <w:rPr>
          <w:rStyle w:val="Heading1Char"/>
        </w:rPr>
      </w:pPr>
    </w:p>
    <w:p w14:paraId="445A8803" w14:textId="6076749A" w:rsidR="004725AA" w:rsidRDefault="003A549A" w:rsidP="00C42F3C">
      <w:pPr>
        <w:pStyle w:val="NormalIndent"/>
        <w:tabs>
          <w:tab w:val="left" w:pos="3375"/>
        </w:tabs>
        <w:spacing w:line="240" w:lineRule="auto"/>
        <w:ind w:firstLine="567"/>
      </w:pPr>
      <w:bookmarkStart w:id="6" w:name="_Toc114692552"/>
      <w:r w:rsidRPr="004725AA">
        <w:rPr>
          <w:rStyle w:val="Heading1Char"/>
        </w:rPr>
        <w:t>Цель работы:</w:t>
      </w:r>
      <w:bookmarkEnd w:id="6"/>
      <w:r w:rsidRPr="0091287B">
        <w:t xml:space="preserve"> </w:t>
      </w:r>
      <w:r w:rsidR="00C42F3C">
        <w:tab/>
      </w:r>
    </w:p>
    <w:p w14:paraId="61BADB5F" w14:textId="77777777" w:rsidR="00E2347E" w:rsidRDefault="00E2347E" w:rsidP="004725AA">
      <w:pPr>
        <w:pStyle w:val="Heading1"/>
        <w:ind w:firstLine="567"/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</w:pPr>
      <w:bookmarkStart w:id="7" w:name="_Toc114692553"/>
      <w:r w:rsidRPr="00E2347E">
        <w:rPr>
          <w:rFonts w:ascii="Times New Roman" w:hAnsi="Times New Roman"/>
          <w:b w:val="0"/>
          <w:bCs w:val="0"/>
          <w:kern w:val="0"/>
          <w:sz w:val="28"/>
          <w:szCs w:val="24"/>
          <w:lang w:val="en-RU"/>
        </w:rPr>
        <w:t>Изучить понятие рекурсии, рекурсивные функции в программировании, приемы по- строения рекурсивной функции при решении задач, научиться применять рекурсивные методы в решении задач на языке С++.</w:t>
      </w:r>
    </w:p>
    <w:p w14:paraId="5F881A20" w14:textId="3DEA5490" w:rsidR="0091287B" w:rsidRPr="00E2347E" w:rsidRDefault="00CE2314" w:rsidP="004725AA">
      <w:pPr>
        <w:pStyle w:val="Heading1"/>
        <w:ind w:firstLine="567"/>
        <w:rPr>
          <w:lang w:val="en-US"/>
        </w:rPr>
      </w:pPr>
      <w:r>
        <w:t>Листинг</w:t>
      </w:r>
      <w:r w:rsidRPr="00E2347E">
        <w:rPr>
          <w:lang w:val="en-US"/>
        </w:rPr>
        <w:t xml:space="preserve"> </w:t>
      </w:r>
      <w:r>
        <w:t>кода</w:t>
      </w:r>
      <w:r w:rsidRPr="00E2347E">
        <w:rPr>
          <w:lang w:val="en-US"/>
        </w:rPr>
        <w:t>:</w:t>
      </w:r>
      <w:bookmarkEnd w:id="7"/>
    </w:p>
    <w:p w14:paraId="55732F19" w14:textId="77777777" w:rsidR="00E2347E" w:rsidRDefault="00E2347E" w:rsidP="00E2347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&lt;cmath&gt;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&lt;ctime&gt;</w:t>
      </w:r>
      <w:r>
        <w:rPr>
          <w:color w:val="6A8759"/>
        </w:rPr>
        <w:br/>
      </w:r>
      <w:r>
        <w:rPr>
          <w:color w:val="808080"/>
        </w:rPr>
        <w:t>///Функция рекурсивно вычисляет значение n-ного члена подпоследовательности</w:t>
      </w:r>
      <w:r>
        <w:rPr>
          <w:color w:val="808080"/>
        </w:rPr>
        <w:br/>
        <w:t>///Функция по которой расчитывается значение: F(n) = F(n-1) + F(n-2)</w:t>
      </w:r>
      <w:r>
        <w:rPr>
          <w:color w:val="808080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task1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&lt;=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task1(n-</w:t>
      </w:r>
      <w:r>
        <w:rPr>
          <w:color w:val="6897BB"/>
        </w:rPr>
        <w:t>1</w:t>
      </w:r>
      <w:r>
        <w:rPr>
          <w:color w:val="A9B7C6"/>
        </w:rPr>
        <w:t>) + task1(n-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task2_req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(m == </w:t>
      </w:r>
      <w:r>
        <w:rPr>
          <w:color w:val="6897BB"/>
        </w:rPr>
        <w:t xml:space="preserve">0 </w:t>
      </w:r>
      <w:r>
        <w:rPr>
          <w:color w:val="A9B7C6"/>
        </w:rPr>
        <w:t xml:space="preserve">|| n == m)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task2_req(n-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m-</w:t>
      </w:r>
      <w:r>
        <w:rPr>
          <w:color w:val="6897BB"/>
        </w:rPr>
        <w:t>1</w:t>
      </w:r>
      <w:r>
        <w:rPr>
          <w:color w:val="A9B7C6"/>
        </w:rPr>
        <w:t>) + task2_req(n-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task2_dyn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M[n+</w:t>
      </w:r>
      <w:r>
        <w:rPr>
          <w:color w:val="6897BB"/>
        </w:rPr>
        <w:t>1</w:t>
      </w:r>
      <w:r>
        <w:rPr>
          <w:color w:val="A9B7C6"/>
        </w:rPr>
        <w:t>][m+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&lt;=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M[i][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M[i][i]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i</w:t>
      </w:r>
      <w:r>
        <w:rPr>
          <w:color w:val="CC7832"/>
        </w:rPr>
        <w:t xml:space="preserve">; </w:t>
      </w:r>
      <w:r>
        <w:rPr>
          <w:color w:val="A9B7C6"/>
        </w:rPr>
        <w:t>++j) {</w:t>
      </w:r>
      <w:r>
        <w:rPr>
          <w:color w:val="A9B7C6"/>
        </w:rPr>
        <w:br/>
        <w:t xml:space="preserve">    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M[i][j] = M[i-</w:t>
      </w:r>
      <w:r>
        <w:rPr>
          <w:color w:val="6897BB"/>
        </w:rPr>
        <w:t>1</w:t>
      </w:r>
      <w:r>
        <w:rPr>
          <w:color w:val="A9B7C6"/>
        </w:rPr>
        <w:t>][j-</w:t>
      </w:r>
      <w:r>
        <w:rPr>
          <w:color w:val="6897BB"/>
        </w:rPr>
        <w:t>1</w:t>
      </w:r>
      <w:r>
        <w:rPr>
          <w:color w:val="A9B7C6"/>
        </w:rPr>
        <w:t>] + M[i-</w:t>
      </w:r>
      <w:r>
        <w:rPr>
          <w:color w:val="6897BB"/>
        </w:rPr>
        <w:t>1</w:t>
      </w:r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M[n][m]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task2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2: Combinations"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"Recursion C(n,m) = " </w:t>
      </w:r>
      <w:r>
        <w:rPr>
          <w:color w:val="5F8C8A"/>
        </w:rPr>
        <w:t xml:space="preserve">&lt;&lt; </w:t>
      </w:r>
      <w:r>
        <w:rPr>
          <w:color w:val="A9B7C6"/>
        </w:rPr>
        <w:t>task2_req(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 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"Dynamic C(n,m) = " </w:t>
      </w:r>
      <w:r>
        <w:rPr>
          <w:color w:val="5F8C8A"/>
        </w:rPr>
        <w:t xml:space="preserve">&lt;&lt; </w:t>
      </w:r>
      <w:r>
        <w:rPr>
          <w:color w:val="A9B7C6"/>
        </w:rPr>
        <w:t>task2_dyn(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task3_req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(n == m)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int </w:t>
      </w:r>
      <w:r>
        <w:rPr>
          <w:color w:val="A9B7C6"/>
        </w:rPr>
        <w:t xml:space="preserve">a = </w:t>
      </w:r>
      <w:r>
        <w:rPr>
          <w:color w:val="B5B6E3"/>
        </w:rPr>
        <w:t>std</w:t>
      </w:r>
      <w:r>
        <w:rPr>
          <w:color w:val="A9B7C6"/>
        </w:rPr>
        <w:t>::min(</w:t>
      </w:r>
      <w:r>
        <w:rPr>
          <w:color w:val="B5B6E3"/>
        </w:rPr>
        <w:t>std</w:t>
      </w:r>
      <w:r>
        <w:rPr>
          <w:color w:val="A9B7C6"/>
        </w:rPr>
        <w:t>::max(n</w:t>
      </w:r>
      <w:r>
        <w:rPr>
          <w:color w:val="CC7832"/>
        </w:rPr>
        <w:t>,</w:t>
      </w:r>
      <w:r>
        <w:rPr>
          <w:color w:val="A9B7C6"/>
        </w:rPr>
        <w:t xml:space="preserve">m) - </w:t>
      </w:r>
      <w:r>
        <w:rPr>
          <w:color w:val="B5B6E3"/>
        </w:rPr>
        <w:t>std</w:t>
      </w:r>
      <w:r>
        <w:rPr>
          <w:color w:val="A9B7C6"/>
        </w:rPr>
        <w:t>::min(n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b = </w:t>
      </w:r>
      <w:r>
        <w:rPr>
          <w:color w:val="B5B6E3"/>
        </w:rPr>
        <w:t>std</w:t>
      </w:r>
      <w:r>
        <w:rPr>
          <w:color w:val="A9B7C6"/>
        </w:rPr>
        <w:t>::min(n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task3_req(a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task3_dyn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 int </w:t>
      </w:r>
      <w:r>
        <w:rPr>
          <w:color w:val="A9B7C6"/>
        </w:rPr>
        <w:t>m)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(n!=</w:t>
      </w:r>
      <w:r>
        <w:rPr>
          <w:color w:val="6897BB"/>
        </w:rPr>
        <w:t xml:space="preserve">0 </w:t>
      </w:r>
      <w:r>
        <w:rPr>
          <w:color w:val="A9B7C6"/>
        </w:rPr>
        <w:t>&amp;&amp; m!=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counter++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(n&gt;m)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n%=m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m%=n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m+n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task3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3: NOD"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"Recursion NOD = " </w:t>
      </w:r>
      <w:r>
        <w:rPr>
          <w:color w:val="5F8C8A"/>
        </w:rPr>
        <w:t xml:space="preserve">&lt;&lt; </w:t>
      </w:r>
      <w:r>
        <w:rPr>
          <w:color w:val="A9B7C6"/>
        </w:rPr>
        <w:t>task3_req(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 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counter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srand(time(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"Dynamic NOD = " </w:t>
      </w:r>
      <w:r>
        <w:rPr>
          <w:color w:val="5F8C8A"/>
        </w:rPr>
        <w:t xml:space="preserve">&lt;&lt; </w:t>
      </w:r>
      <w:r>
        <w:rPr>
          <w:color w:val="A9B7C6"/>
        </w:rPr>
        <w:t>task3_dyn(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"Steps: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counter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 Time:" </w:t>
      </w:r>
      <w:r>
        <w:rPr>
          <w:color w:val="5F8C8A"/>
        </w:rPr>
        <w:t xml:space="preserve">&lt;&lt; </w:t>
      </w:r>
      <w:r>
        <w:rPr>
          <w:color w:val="A9B7C6"/>
        </w:rPr>
        <w:t>clock()/</w:t>
      </w:r>
      <w:r>
        <w:rPr>
          <w:color w:val="6897BB"/>
        </w:rPr>
        <w:t xml:space="preserve">1000.0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task4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(n&gt;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res+= </w:t>
      </w:r>
      <w:r>
        <w:rPr>
          <w:color w:val="B5B6E3"/>
        </w:rPr>
        <w:t>std</w:t>
      </w:r>
      <w:r>
        <w:rPr>
          <w:color w:val="A9B7C6"/>
        </w:rPr>
        <w:t>::pow(n%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(res == </w:t>
      </w:r>
      <w:r>
        <w:rPr>
          <w:color w:val="6897BB"/>
        </w:rPr>
        <w:t>153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else return </w:t>
      </w:r>
      <w:r>
        <w:rPr>
          <w:color w:val="A9B7C6"/>
        </w:rPr>
        <w:t>task4(res)+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task5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(n%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n/=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n--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else return </w:t>
      </w:r>
      <w:r>
        <w:rPr>
          <w:color w:val="A9B7C6"/>
        </w:rPr>
        <w:t xml:space="preserve">task5(n)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1: Mystery subsequence"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"Let`s count F(6):" </w:t>
      </w:r>
      <w:r>
        <w:rPr>
          <w:color w:val="5F8C8A"/>
        </w:rPr>
        <w:t xml:space="preserve">&lt;&lt; </w:t>
      </w:r>
      <w:r>
        <w:rPr>
          <w:color w:val="A9B7C6"/>
        </w:rPr>
        <w:t>task1(</w:t>
      </w:r>
      <w:r>
        <w:rPr>
          <w:color w:val="6897BB"/>
        </w:rPr>
        <w:t>6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"Done!"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task2()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task3()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4: Find ^3:"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"Check path length from number 21: " </w:t>
      </w:r>
      <w:r>
        <w:rPr>
          <w:color w:val="5F8C8A"/>
        </w:rPr>
        <w:t xml:space="preserve">&lt;&lt; </w:t>
      </w:r>
      <w:r>
        <w:rPr>
          <w:color w:val="A9B7C6"/>
        </w:rPr>
        <w:t>task4(</w:t>
      </w:r>
      <w:r>
        <w:rPr>
          <w:color w:val="6897BB"/>
        </w:rPr>
        <w:t>21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"Done!"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"Task 5: Find min length:"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 xml:space="preserve">::endl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"Check path length to number 100: " </w:t>
      </w:r>
      <w:r>
        <w:rPr>
          <w:color w:val="5F8C8A"/>
        </w:rPr>
        <w:t xml:space="preserve">&lt;&lt; </w:t>
      </w:r>
      <w:r>
        <w:rPr>
          <w:color w:val="A9B7C6"/>
        </w:rPr>
        <w:t>task5(</w:t>
      </w:r>
      <w:r>
        <w:rPr>
          <w:color w:val="6897BB"/>
        </w:rPr>
        <w:t>100</w:t>
      </w:r>
      <w:r>
        <w:rPr>
          <w:color w:val="A9B7C6"/>
        </w:rPr>
        <w:t xml:space="preserve">)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"Done!"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637C6DF" w14:textId="77777777" w:rsidR="00041202" w:rsidRPr="005543A5" w:rsidRDefault="00041202" w:rsidP="00041202">
      <w:pPr>
        <w:rPr>
          <w:lang w:val="en-RU"/>
        </w:rPr>
      </w:pPr>
    </w:p>
    <w:p w14:paraId="6CEF3383" w14:textId="77777777" w:rsidR="003A549A" w:rsidRPr="0026596D" w:rsidRDefault="00CE2314" w:rsidP="004725AA">
      <w:pPr>
        <w:pStyle w:val="Heading1"/>
        <w:rPr>
          <w:lang w:val="en-US"/>
        </w:rPr>
      </w:pPr>
      <w:bookmarkStart w:id="8" w:name="_Toc114692554"/>
      <w:r>
        <w:lastRenderedPageBreak/>
        <w:t>Результат</w:t>
      </w:r>
      <w:r w:rsidRPr="0026596D">
        <w:rPr>
          <w:lang w:val="en-US"/>
        </w:rPr>
        <w:t xml:space="preserve"> </w:t>
      </w:r>
      <w:r>
        <w:t>работы</w:t>
      </w:r>
      <w:r w:rsidRPr="0026596D">
        <w:rPr>
          <w:lang w:val="en-US"/>
        </w:rPr>
        <w:t xml:space="preserve"> </w:t>
      </w:r>
      <w:r>
        <w:t>программы</w:t>
      </w:r>
      <w:r w:rsidRPr="0026596D">
        <w:rPr>
          <w:lang w:val="en-US"/>
        </w:rPr>
        <w:t>:</w:t>
      </w:r>
      <w:bookmarkEnd w:id="8"/>
      <w:r w:rsidRPr="0026596D">
        <w:rPr>
          <w:lang w:val="en-US"/>
        </w:rPr>
        <w:t xml:space="preserve"> </w:t>
      </w:r>
    </w:p>
    <w:p w14:paraId="5869BDD3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bookmarkStart w:id="9" w:name="_Toc114692555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/Users/</w:t>
      </w:r>
      <w:proofErr w:type="spellStart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andrew</w:t>
      </w:r>
      <w:proofErr w:type="spellEnd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/Projects/Recursion/</w:t>
      </w:r>
      <w:proofErr w:type="spellStart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cmake</w:t>
      </w:r>
      <w:proofErr w:type="spellEnd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-build-debug/Recursion</w:t>
      </w:r>
    </w:p>
    <w:p w14:paraId="6BA42340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Task 1: Mystery subsequence</w:t>
      </w:r>
    </w:p>
    <w:p w14:paraId="12E93D72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 xml:space="preserve">Let`s count </w:t>
      </w:r>
      <w:proofErr w:type="gramStart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F(</w:t>
      </w:r>
      <w:proofErr w:type="gramEnd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6):8</w:t>
      </w:r>
    </w:p>
    <w:p w14:paraId="18E7072C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Done!</w:t>
      </w:r>
    </w:p>
    <w:p w14:paraId="720AE4C5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26F745D7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Task 2: Combinations</w:t>
      </w:r>
    </w:p>
    <w:p w14:paraId="773F0EB6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Recursion C(</w:t>
      </w:r>
      <w:proofErr w:type="spellStart"/>
      <w:proofErr w:type="gramStart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n,m</w:t>
      </w:r>
      <w:proofErr w:type="spellEnd"/>
      <w:proofErr w:type="gramEnd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) = 210</w:t>
      </w:r>
    </w:p>
    <w:p w14:paraId="49245281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Steps: 419 Time:35.522</w:t>
      </w:r>
    </w:p>
    <w:p w14:paraId="117DF868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Dynamic C(</w:t>
      </w:r>
      <w:proofErr w:type="spellStart"/>
      <w:proofErr w:type="gramStart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n,m</w:t>
      </w:r>
      <w:proofErr w:type="spellEnd"/>
      <w:proofErr w:type="gramEnd"/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) = 210</w:t>
      </w:r>
    </w:p>
    <w:p w14:paraId="28AF6395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Steps: 45 Time:35.552</w:t>
      </w:r>
    </w:p>
    <w:p w14:paraId="6B8C0EA3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71A764D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Task 3: NOD</w:t>
      </w:r>
    </w:p>
    <w:p w14:paraId="4D39682D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Recursion NOD = 100</w:t>
      </w:r>
    </w:p>
    <w:p w14:paraId="2E5E5819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Steps: 4 Time:35.562</w:t>
      </w:r>
    </w:p>
    <w:p w14:paraId="74667113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Dynamic NOD = 100</w:t>
      </w:r>
    </w:p>
    <w:p w14:paraId="190CD65F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Steps: 2 Time:35.567</w:t>
      </w:r>
    </w:p>
    <w:p w14:paraId="1C88C6B7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463C29E8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Task 4: Find ^3:</w:t>
      </w:r>
    </w:p>
    <w:p w14:paraId="0D207171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Check path length from number 21: 5</w:t>
      </w:r>
    </w:p>
    <w:p w14:paraId="30ACAC75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Done!</w:t>
      </w:r>
    </w:p>
    <w:p w14:paraId="6B60C504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7A731359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Task 5: Find min length:</w:t>
      </w:r>
    </w:p>
    <w:p w14:paraId="2BBA48ED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Check path length to number 100: 8</w:t>
      </w:r>
    </w:p>
    <w:p w14:paraId="248C6EDC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Done!</w:t>
      </w:r>
    </w:p>
    <w:p w14:paraId="3A85C1B1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8647FFD" w14:textId="77777777" w:rsidR="00ED7B02" w:rsidRPr="00ED7B02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00CCCAC2" w14:textId="028EDAD7" w:rsidR="005543A5" w:rsidRDefault="00ED7B02" w:rsidP="00ED7B02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  <w:r w:rsidRPr="00ED7B02"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  <w:t>Process finished with exit code 0</w:t>
      </w:r>
    </w:p>
    <w:p w14:paraId="31FF33AC" w14:textId="21D9A9D9" w:rsidR="005543A5" w:rsidRDefault="005543A5" w:rsidP="005543A5">
      <w:pPr>
        <w:pStyle w:val="Heading1"/>
        <w:rPr>
          <w:rFonts w:ascii="Times New Roman" w:hAnsi="Times New Roman"/>
          <w:b w:val="0"/>
          <w:bCs w:val="0"/>
          <w:kern w:val="0"/>
          <w:sz w:val="28"/>
          <w:szCs w:val="24"/>
          <w:lang w:val="en-US"/>
        </w:rPr>
      </w:pPr>
    </w:p>
    <w:p w14:paraId="3655B9C8" w14:textId="11C5003B" w:rsidR="00A5420D" w:rsidRDefault="00A5420D" w:rsidP="00A5420D">
      <w:pPr>
        <w:rPr>
          <w:lang w:val="en-US"/>
        </w:rPr>
      </w:pPr>
    </w:p>
    <w:p w14:paraId="4DA6915A" w14:textId="77777777" w:rsidR="00A5420D" w:rsidRPr="00A5420D" w:rsidRDefault="00A5420D" w:rsidP="00A5420D">
      <w:pPr>
        <w:rPr>
          <w:lang w:val="en-US"/>
        </w:rPr>
      </w:pPr>
    </w:p>
    <w:p w14:paraId="7EE15A8E" w14:textId="265BEE40" w:rsidR="00E2347E" w:rsidRDefault="00E2347E" w:rsidP="00E2347E">
      <w:pPr>
        <w:rPr>
          <w:lang w:val="en-US"/>
        </w:rPr>
      </w:pPr>
    </w:p>
    <w:p w14:paraId="2FCFE00C" w14:textId="77777777" w:rsidR="00E2347E" w:rsidRPr="00E2347E" w:rsidRDefault="00E2347E" w:rsidP="00E2347E">
      <w:pPr>
        <w:rPr>
          <w:lang w:val="en-US"/>
        </w:rPr>
      </w:pPr>
    </w:p>
    <w:p w14:paraId="3AA64E46" w14:textId="266E21DB" w:rsidR="00CE2314" w:rsidRPr="00E2347E" w:rsidRDefault="00CE2314" w:rsidP="005543A5">
      <w:pPr>
        <w:pStyle w:val="Heading1"/>
      </w:pPr>
      <w:r>
        <w:t>Вывод</w:t>
      </w:r>
      <w:r w:rsidRPr="00E2347E">
        <w:t>:</w:t>
      </w:r>
      <w:bookmarkEnd w:id="9"/>
    </w:p>
    <w:p w14:paraId="3D2E78CE" w14:textId="7BFBFAA0" w:rsidR="001040C9" w:rsidRDefault="00D370A1" w:rsidP="00A5420D">
      <w:pPr>
        <w:pStyle w:val="NormalIndent"/>
        <w:ind w:firstLine="567"/>
      </w:pPr>
      <w:r>
        <w:t>В ходе выполнения практической работы была написана программа</w:t>
      </w:r>
      <w:r w:rsidRPr="00D370A1">
        <w:t>,</w:t>
      </w:r>
      <w:r w:rsidR="00A5420D">
        <w:t xml:space="preserve"> состоящая из 10-ти функций</w:t>
      </w:r>
      <w:r w:rsidR="00A5420D" w:rsidRPr="00A5420D">
        <w:t xml:space="preserve">, </w:t>
      </w:r>
      <w:r w:rsidR="00A5420D">
        <w:t>решающих определенную часть задания</w:t>
      </w:r>
      <w:r w:rsidR="00A5420D" w:rsidRPr="00A5420D">
        <w:t>.</w:t>
      </w:r>
      <w:r w:rsidR="00A5420D">
        <w:t xml:space="preserve"> Для решения задания 1 была написана функция </w:t>
      </w:r>
      <w:r w:rsidR="00A5420D">
        <w:rPr>
          <w:lang w:val="en-US"/>
        </w:rPr>
        <w:t>task</w:t>
      </w:r>
      <w:r w:rsidR="00A5420D" w:rsidRPr="00A5420D">
        <w:t xml:space="preserve">1() </w:t>
      </w:r>
      <w:r w:rsidR="00A5420D">
        <w:t xml:space="preserve">вычисляющая значение </w:t>
      </w:r>
      <w:r w:rsidR="00A5420D">
        <w:rPr>
          <w:lang w:val="en-US"/>
        </w:rPr>
        <w:t>n</w:t>
      </w:r>
      <w:r w:rsidR="00A5420D" w:rsidRPr="00A5420D">
        <w:t>-</w:t>
      </w:r>
      <w:proofErr w:type="spellStart"/>
      <w:r w:rsidR="00A5420D">
        <w:t>ного</w:t>
      </w:r>
      <w:proofErr w:type="spellEnd"/>
      <w:r w:rsidR="00A5420D">
        <w:t xml:space="preserve"> члена последовательности по формуле выведенной из примера последовательности</w:t>
      </w:r>
      <w:r w:rsidR="00A5420D" w:rsidRPr="00A5420D">
        <w:t xml:space="preserve"> </w:t>
      </w:r>
      <w:r w:rsidR="00A5420D">
        <w:rPr>
          <w:lang w:val="en-US"/>
        </w:rPr>
        <w:t>F</w:t>
      </w:r>
      <w:r w:rsidR="00A5420D" w:rsidRPr="00A5420D">
        <w:t>(</w:t>
      </w:r>
      <w:r w:rsidR="00A5420D">
        <w:rPr>
          <w:lang w:val="en-US"/>
        </w:rPr>
        <w:t>n</w:t>
      </w:r>
      <w:r w:rsidR="00A5420D" w:rsidRPr="00A5420D">
        <w:t xml:space="preserve">) = </w:t>
      </w:r>
      <w:r w:rsidR="00A5420D">
        <w:rPr>
          <w:lang w:val="en-US"/>
        </w:rPr>
        <w:t>F</w:t>
      </w:r>
      <w:r w:rsidR="00A5420D" w:rsidRPr="00A5420D">
        <w:t>(</w:t>
      </w:r>
      <w:r w:rsidR="00A5420D">
        <w:rPr>
          <w:lang w:val="en-US"/>
        </w:rPr>
        <w:t>n</w:t>
      </w:r>
      <w:r w:rsidR="00A5420D" w:rsidRPr="00A5420D">
        <w:t xml:space="preserve">-1) + </w:t>
      </w:r>
      <w:r w:rsidR="00A5420D">
        <w:rPr>
          <w:lang w:val="en-US"/>
        </w:rPr>
        <w:t>F</w:t>
      </w:r>
      <w:r w:rsidR="00A5420D" w:rsidRPr="00A5420D">
        <w:t>(</w:t>
      </w:r>
      <w:r w:rsidR="00A5420D">
        <w:rPr>
          <w:lang w:val="en-US"/>
        </w:rPr>
        <w:t>n</w:t>
      </w:r>
      <w:r w:rsidR="00A5420D" w:rsidRPr="00A5420D">
        <w:t xml:space="preserve">-2). </w:t>
      </w:r>
      <w:r w:rsidR="00A5420D">
        <w:t>Задание решено при помощи рекурсии.</w:t>
      </w:r>
    </w:p>
    <w:p w14:paraId="0CCACBA8" w14:textId="255313B3" w:rsidR="00A5420D" w:rsidRDefault="00A5420D" w:rsidP="00A5420D">
      <w:pPr>
        <w:pStyle w:val="NormalIndent"/>
        <w:ind w:firstLine="567"/>
      </w:pPr>
      <w:r>
        <w:t xml:space="preserve">Во втором задании требовалось вычислить число комбинаций по формуле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m!*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n-m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ED7B02" w:rsidRPr="00ED7B02">
        <w:t xml:space="preserve"> </w:t>
      </w:r>
    </w:p>
    <w:p w14:paraId="7F278DB8" w14:textId="6CDB3962" w:rsidR="00ED7B02" w:rsidRDefault="00ED7B02" w:rsidP="00A5420D">
      <w:pPr>
        <w:pStyle w:val="NormalIndent"/>
        <w:ind w:firstLine="567"/>
        <w:rPr>
          <w:lang w:val="en-US"/>
        </w:rPr>
      </w:pPr>
      <w:r>
        <w:t xml:space="preserve">Задача была решена в </w:t>
      </w:r>
      <w:proofErr w:type="spellStart"/>
      <w:r>
        <w:t>рекур</w:t>
      </w:r>
      <w:proofErr w:type="spellEnd"/>
      <w:r>
        <w:rPr>
          <w:lang w:val="en-US"/>
        </w:rPr>
        <w:t>c</w:t>
      </w:r>
      <w:r>
        <w:t>ионном и динамическом виде</w:t>
      </w:r>
      <w:r w:rsidRPr="00ED7B02">
        <w:t xml:space="preserve">. </w:t>
      </w:r>
      <w:r>
        <w:t>Для рекурсии потребовалось 419 вызовов функции,</w:t>
      </w:r>
      <w:r w:rsidRPr="00ED7B02">
        <w:t xml:space="preserve"> </w:t>
      </w:r>
      <w:r>
        <w:t xml:space="preserve">а для динамического расчета потребовалось </w:t>
      </w:r>
      <w:r w:rsidRPr="00ED7B02">
        <w:t>4</w:t>
      </w:r>
      <w:r>
        <w:t>5 шагов</w:t>
      </w:r>
      <w:r w:rsidRPr="00ED7B02">
        <w:t xml:space="preserve">. </w:t>
      </w:r>
      <w:r>
        <w:t>Что в 10 раз меньше</w:t>
      </w:r>
      <w:r w:rsidRPr="00ED7B02">
        <w:t xml:space="preserve">, </w:t>
      </w:r>
      <w:r>
        <w:t>а значит эффективнее</w:t>
      </w:r>
      <w:r w:rsidRPr="00ED7B02">
        <w:t xml:space="preserve">. </w:t>
      </w:r>
      <w:r>
        <w:t>По времени обе задачи заняли равное количество времени</w:t>
      </w:r>
      <w:r>
        <w:rPr>
          <w:lang w:val="en-US"/>
        </w:rPr>
        <w:t>.</w:t>
      </w:r>
    </w:p>
    <w:p w14:paraId="31355B37" w14:textId="4C6B92D1" w:rsidR="00ED7B02" w:rsidRDefault="00ED7B02" w:rsidP="00A5420D">
      <w:pPr>
        <w:pStyle w:val="NormalIndent"/>
        <w:ind w:firstLine="567"/>
      </w:pPr>
      <w:r>
        <w:t>Для третьего задания решение рекурсией потребовало 4 шага, а динамический метод решил за 2 шага</w:t>
      </w:r>
    </w:p>
    <w:p w14:paraId="55EC2D5F" w14:textId="18B1FB18" w:rsidR="00ED7B02" w:rsidRDefault="00ED7B02" w:rsidP="00A5420D">
      <w:pPr>
        <w:pStyle w:val="NormalIndent"/>
        <w:ind w:firstLine="567"/>
        <w:rPr>
          <w:lang w:val="en-US"/>
        </w:rPr>
      </w:pPr>
      <w:r>
        <w:t>Для четвертого задания была написана функция которая считала сумму кубов цифр заданного числа</w:t>
      </w:r>
      <w:r w:rsidRPr="00ED7B02">
        <w:t xml:space="preserve">, </w:t>
      </w:r>
      <w:r>
        <w:t>и если сумма равна 153</w:t>
      </w:r>
      <w:r w:rsidRPr="00ED7B02">
        <w:t xml:space="preserve">, </w:t>
      </w:r>
      <w:r>
        <w:t xml:space="preserve">то выводила длину пути </w:t>
      </w:r>
      <w:proofErr w:type="gramStart"/>
      <w:r>
        <w:t>подсчетов(</w:t>
      </w:r>
      <w:proofErr w:type="gramEnd"/>
      <w:r>
        <w:t>сколько раз потребовалось вызвать функцию)</w:t>
      </w:r>
      <w:r w:rsidR="009935D1" w:rsidRPr="009935D1">
        <w:t xml:space="preserve">. </w:t>
      </w:r>
      <w:r w:rsidR="009935D1">
        <w:t>Для числа 21 этот путь 5 шагов</w:t>
      </w:r>
      <w:r w:rsidR="009935D1">
        <w:rPr>
          <w:lang w:val="en-US"/>
        </w:rPr>
        <w:t>.</w:t>
      </w:r>
    </w:p>
    <w:p w14:paraId="7EFA8B4D" w14:textId="2487CB18" w:rsidR="009935D1" w:rsidRDefault="009935D1" w:rsidP="00A5420D">
      <w:pPr>
        <w:pStyle w:val="NormalIndent"/>
        <w:ind w:firstLine="567"/>
      </w:pPr>
      <w:r>
        <w:lastRenderedPageBreak/>
        <w:t xml:space="preserve">Решение 5-й задачи весьма простое – в рекурсии ищем наиболее выгодный вариант </w:t>
      </w:r>
      <w:proofErr w:type="gramStart"/>
      <w:r>
        <w:t>действия(</w:t>
      </w:r>
      <w:proofErr w:type="gramEnd"/>
      <w:r>
        <w:t>умножение на 2 быстрее двигает 1 к 100</w:t>
      </w:r>
      <w:r w:rsidRPr="009935D1">
        <w:t xml:space="preserve">, </w:t>
      </w:r>
      <w:r>
        <w:t>нежели +1</w:t>
      </w:r>
      <w:r w:rsidRPr="009935D1">
        <w:t xml:space="preserve">). </w:t>
      </w:r>
      <w:r>
        <w:t>Минимальный путь для превращения 1 в 100 – 8 шагов</w:t>
      </w:r>
      <w:r>
        <w:rPr>
          <w:lang w:val="en-US"/>
        </w:rPr>
        <w:t xml:space="preserve">. </w:t>
      </w:r>
    </w:p>
    <w:p w14:paraId="0887226D" w14:textId="32788D60" w:rsidR="009935D1" w:rsidRPr="009935D1" w:rsidRDefault="009935D1" w:rsidP="00A5420D">
      <w:pPr>
        <w:pStyle w:val="NormalIndent"/>
        <w:ind w:firstLine="567"/>
      </w:pPr>
      <w:r>
        <w:t>Подводя итоги можно утверждать</w:t>
      </w:r>
      <w:r w:rsidRPr="009935D1">
        <w:t xml:space="preserve">, </w:t>
      </w:r>
      <w:r>
        <w:t>что рекурсией можно решать многие задачи</w:t>
      </w:r>
      <w:r w:rsidRPr="009935D1">
        <w:t xml:space="preserve">, </w:t>
      </w:r>
      <w:r>
        <w:t>но нужно принимать к сведению</w:t>
      </w:r>
      <w:r w:rsidRPr="009935D1">
        <w:t xml:space="preserve">, </w:t>
      </w:r>
      <w:r>
        <w:t>что динамический подход предпочтительнее</w:t>
      </w:r>
      <w:r w:rsidRPr="009935D1">
        <w:t xml:space="preserve">, </w:t>
      </w:r>
      <w:r>
        <w:t>поскольку требует меньше ресурсов</w:t>
      </w:r>
      <w:r w:rsidRPr="009935D1">
        <w:t>.</w:t>
      </w:r>
    </w:p>
    <w:sectPr w:rsidR="009935D1" w:rsidRPr="009935D1" w:rsidSect="00C42304">
      <w:footerReference w:type="default" r:id="rId10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8521" w14:textId="77777777" w:rsidR="00BB4CD2" w:rsidRDefault="00BB4CD2" w:rsidP="003C2F0E">
      <w:r>
        <w:separator/>
      </w:r>
    </w:p>
  </w:endnote>
  <w:endnote w:type="continuationSeparator" w:id="0">
    <w:p w14:paraId="6E4B0A30" w14:textId="77777777" w:rsidR="00BB4CD2" w:rsidRDefault="00BB4CD2" w:rsidP="003C2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90AD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6EB0635" w14:textId="77777777" w:rsidR="004725AA" w:rsidRDefault="004725AA" w:rsidP="004725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4D1D" w14:textId="77777777" w:rsidR="003A549A" w:rsidRPr="003A549A" w:rsidRDefault="003C2F0E" w:rsidP="003A549A">
    <w:pPr>
      <w:pStyle w:val="Footer"/>
      <w:jc w:val="center"/>
      <w:rPr>
        <w:b/>
        <w:sz w:val="29"/>
        <w:szCs w:val="29"/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 w:rsidR="009E36B0">
      <w:rPr>
        <w:b/>
        <w:sz w:val="29"/>
        <w:szCs w:val="29"/>
        <w:lang w:val="en-US"/>
      </w:rPr>
      <w:t>2</w:t>
    </w:r>
    <w:r w:rsidR="003A549A">
      <w:rPr>
        <w:b/>
        <w:sz w:val="29"/>
        <w:szCs w:val="29"/>
        <w:lang w:val="ru-RU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8F34" w14:textId="77777777" w:rsidR="004725AA" w:rsidRDefault="004725AA" w:rsidP="004725A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67B687" w14:textId="77777777" w:rsidR="00120FBB" w:rsidRPr="00120FBB" w:rsidRDefault="00120FBB" w:rsidP="004725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8BB1" w14:textId="77777777" w:rsidR="00BB4CD2" w:rsidRDefault="00BB4CD2" w:rsidP="003C2F0E">
      <w:r>
        <w:separator/>
      </w:r>
    </w:p>
  </w:footnote>
  <w:footnote w:type="continuationSeparator" w:id="0">
    <w:p w14:paraId="0E19DC87" w14:textId="77777777" w:rsidR="00BB4CD2" w:rsidRDefault="00BB4CD2" w:rsidP="003C2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7C44C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60750B"/>
    <w:multiLevelType w:val="hybridMultilevel"/>
    <w:tmpl w:val="14A8C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9D4D44"/>
    <w:multiLevelType w:val="hybridMultilevel"/>
    <w:tmpl w:val="5C8CE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4744B"/>
    <w:multiLevelType w:val="hybridMultilevel"/>
    <w:tmpl w:val="90B62D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15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D0321"/>
    <w:multiLevelType w:val="hybridMultilevel"/>
    <w:tmpl w:val="8D30D8C2"/>
    <w:lvl w:ilvl="0" w:tplc="AA7AB586">
      <w:start w:val="1"/>
      <w:numFmt w:val="none"/>
      <w:lvlText w:val="2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646B0"/>
    <w:multiLevelType w:val="hybridMultilevel"/>
    <w:tmpl w:val="2D2653B6"/>
    <w:lvl w:ilvl="0" w:tplc="9B3A852C">
      <w:start w:val="1"/>
      <w:numFmt w:val="none"/>
      <w:lvlText w:val="1."/>
      <w:lvlJc w:val="left"/>
      <w:pPr>
        <w:tabs>
          <w:tab w:val="num" w:pos="-18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97659A"/>
    <w:multiLevelType w:val="hybridMultilevel"/>
    <w:tmpl w:val="34F64B64"/>
    <w:lvl w:ilvl="0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B86E2A"/>
    <w:multiLevelType w:val="hybridMultilevel"/>
    <w:tmpl w:val="085287C2"/>
    <w:lvl w:ilvl="0" w:tplc="D16813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6C70439A"/>
    <w:multiLevelType w:val="hybridMultilevel"/>
    <w:tmpl w:val="FC7EF49E"/>
    <w:lvl w:ilvl="0" w:tplc="A1DAD11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693945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41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7426056">
    <w:abstractNumId w:val="2"/>
  </w:num>
  <w:num w:numId="4" w16cid:durableId="1676758851">
    <w:abstractNumId w:val="7"/>
  </w:num>
  <w:num w:numId="5" w16cid:durableId="2044401636">
    <w:abstractNumId w:val="6"/>
  </w:num>
  <w:num w:numId="6" w16cid:durableId="998077652">
    <w:abstractNumId w:val="9"/>
  </w:num>
  <w:num w:numId="7" w16cid:durableId="1195391129">
    <w:abstractNumId w:val="8"/>
  </w:num>
  <w:num w:numId="8" w16cid:durableId="150677368">
    <w:abstractNumId w:val="0"/>
  </w:num>
  <w:num w:numId="9" w16cid:durableId="1813516969">
    <w:abstractNumId w:val="1"/>
  </w:num>
  <w:num w:numId="10" w16cid:durableId="534121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D"/>
    <w:rsid w:val="00004DC6"/>
    <w:rsid w:val="00041202"/>
    <w:rsid w:val="00062D16"/>
    <w:rsid w:val="00063615"/>
    <w:rsid w:val="00065E3E"/>
    <w:rsid w:val="00071FC2"/>
    <w:rsid w:val="000B2C6C"/>
    <w:rsid w:val="000D282F"/>
    <w:rsid w:val="001040C9"/>
    <w:rsid w:val="00107297"/>
    <w:rsid w:val="001159C3"/>
    <w:rsid w:val="00120FBB"/>
    <w:rsid w:val="001719E3"/>
    <w:rsid w:val="0020085B"/>
    <w:rsid w:val="00205147"/>
    <w:rsid w:val="00232772"/>
    <w:rsid w:val="0026596D"/>
    <w:rsid w:val="002766CC"/>
    <w:rsid w:val="00284E86"/>
    <w:rsid w:val="00291BF7"/>
    <w:rsid w:val="00291FE0"/>
    <w:rsid w:val="002F4991"/>
    <w:rsid w:val="003009DB"/>
    <w:rsid w:val="00335DB4"/>
    <w:rsid w:val="00352CFA"/>
    <w:rsid w:val="00380F1D"/>
    <w:rsid w:val="00396629"/>
    <w:rsid w:val="003A549A"/>
    <w:rsid w:val="003A5F64"/>
    <w:rsid w:val="003B3483"/>
    <w:rsid w:val="003B7E69"/>
    <w:rsid w:val="003C2F0E"/>
    <w:rsid w:val="003E063C"/>
    <w:rsid w:val="004262F4"/>
    <w:rsid w:val="0046336E"/>
    <w:rsid w:val="00465640"/>
    <w:rsid w:val="004725AA"/>
    <w:rsid w:val="00482436"/>
    <w:rsid w:val="004860DE"/>
    <w:rsid w:val="0049477D"/>
    <w:rsid w:val="004A2881"/>
    <w:rsid w:val="004D3B46"/>
    <w:rsid w:val="004E4D0D"/>
    <w:rsid w:val="004E530D"/>
    <w:rsid w:val="004E7F6F"/>
    <w:rsid w:val="005148F1"/>
    <w:rsid w:val="00530C4F"/>
    <w:rsid w:val="00537C8A"/>
    <w:rsid w:val="005456FE"/>
    <w:rsid w:val="005543A5"/>
    <w:rsid w:val="00576D87"/>
    <w:rsid w:val="0058081F"/>
    <w:rsid w:val="005A5F4C"/>
    <w:rsid w:val="005A7DE3"/>
    <w:rsid w:val="005C2D3A"/>
    <w:rsid w:val="005C45F6"/>
    <w:rsid w:val="00623456"/>
    <w:rsid w:val="00625241"/>
    <w:rsid w:val="00625387"/>
    <w:rsid w:val="00651AAC"/>
    <w:rsid w:val="006612A5"/>
    <w:rsid w:val="006848B1"/>
    <w:rsid w:val="00684BBA"/>
    <w:rsid w:val="006B5484"/>
    <w:rsid w:val="006C6809"/>
    <w:rsid w:val="006E3DB0"/>
    <w:rsid w:val="00705938"/>
    <w:rsid w:val="0071253A"/>
    <w:rsid w:val="00712DCA"/>
    <w:rsid w:val="007157DA"/>
    <w:rsid w:val="0077578B"/>
    <w:rsid w:val="007B4BF4"/>
    <w:rsid w:val="007C3159"/>
    <w:rsid w:val="007D601D"/>
    <w:rsid w:val="008162B4"/>
    <w:rsid w:val="0082511D"/>
    <w:rsid w:val="008476A0"/>
    <w:rsid w:val="00854379"/>
    <w:rsid w:val="00857DDD"/>
    <w:rsid w:val="00860782"/>
    <w:rsid w:val="00870320"/>
    <w:rsid w:val="00891FF6"/>
    <w:rsid w:val="008B605B"/>
    <w:rsid w:val="008E0DD4"/>
    <w:rsid w:val="0091287B"/>
    <w:rsid w:val="009462BF"/>
    <w:rsid w:val="0097363D"/>
    <w:rsid w:val="009935D1"/>
    <w:rsid w:val="009B7DC4"/>
    <w:rsid w:val="009C0AA9"/>
    <w:rsid w:val="009E0BE5"/>
    <w:rsid w:val="009E36B0"/>
    <w:rsid w:val="009E7C20"/>
    <w:rsid w:val="009F7D2C"/>
    <w:rsid w:val="00A5418B"/>
    <w:rsid w:val="00A5420D"/>
    <w:rsid w:val="00AA16E1"/>
    <w:rsid w:val="00AA283A"/>
    <w:rsid w:val="00AA2B5A"/>
    <w:rsid w:val="00AE2391"/>
    <w:rsid w:val="00B3703D"/>
    <w:rsid w:val="00B45025"/>
    <w:rsid w:val="00B8527A"/>
    <w:rsid w:val="00BA77E5"/>
    <w:rsid w:val="00BB0961"/>
    <w:rsid w:val="00BB4CD2"/>
    <w:rsid w:val="00C42304"/>
    <w:rsid w:val="00C42F3C"/>
    <w:rsid w:val="00C57A41"/>
    <w:rsid w:val="00C719E2"/>
    <w:rsid w:val="00CD5AC5"/>
    <w:rsid w:val="00CE2314"/>
    <w:rsid w:val="00D12312"/>
    <w:rsid w:val="00D370A1"/>
    <w:rsid w:val="00D44A7C"/>
    <w:rsid w:val="00DA14C5"/>
    <w:rsid w:val="00DE1F55"/>
    <w:rsid w:val="00E14D49"/>
    <w:rsid w:val="00E158E0"/>
    <w:rsid w:val="00E2347E"/>
    <w:rsid w:val="00E44FDE"/>
    <w:rsid w:val="00E67CA5"/>
    <w:rsid w:val="00EA0707"/>
    <w:rsid w:val="00ED1985"/>
    <w:rsid w:val="00ED7B02"/>
    <w:rsid w:val="00EE63D4"/>
    <w:rsid w:val="00EF7A2C"/>
    <w:rsid w:val="00EF7D50"/>
    <w:rsid w:val="00F56962"/>
    <w:rsid w:val="00F72591"/>
    <w:rsid w:val="00FB56D0"/>
    <w:rsid w:val="00FD21C6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0D3006"/>
  <w15:chartTrackingRefBased/>
  <w15:docId w15:val="{3FAEF963-6C98-BC41-AF23-165E003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96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725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736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rsid w:val="003C2F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C2F0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C2F0E"/>
    <w:rPr>
      <w:sz w:val="24"/>
      <w:szCs w:val="24"/>
    </w:rPr>
  </w:style>
  <w:style w:type="paragraph" w:styleId="NormalIndent">
    <w:name w:val="Normal Indent"/>
    <w:basedOn w:val="Normal"/>
    <w:rsid w:val="00120FBB"/>
    <w:pPr>
      <w:spacing w:before="240" w:line="360" w:lineRule="auto"/>
      <w:jc w:val="both"/>
    </w:pPr>
    <w:rPr>
      <w:sz w:val="28"/>
    </w:rPr>
  </w:style>
  <w:style w:type="paragraph" w:styleId="ListNumber">
    <w:name w:val="List Number"/>
    <w:basedOn w:val="Normal"/>
    <w:rsid w:val="00120FBB"/>
    <w:pPr>
      <w:numPr>
        <w:numId w:val="8"/>
      </w:numPr>
      <w:spacing w:line="360" w:lineRule="auto"/>
      <w:jc w:val="both"/>
    </w:pPr>
    <w:rPr>
      <w:sz w:val="28"/>
    </w:rPr>
  </w:style>
  <w:style w:type="character" w:styleId="PlaceholderText">
    <w:name w:val="Placeholder Text"/>
    <w:uiPriority w:val="99"/>
    <w:semiHidden/>
    <w:rsid w:val="00004DC6"/>
    <w:rPr>
      <w:color w:val="808080"/>
    </w:rPr>
  </w:style>
  <w:style w:type="character" w:styleId="Hyperlink">
    <w:name w:val="Hyperlink"/>
    <w:uiPriority w:val="99"/>
    <w:rsid w:val="004725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725AA"/>
    <w:rPr>
      <w:color w:val="605E5C"/>
      <w:shd w:val="clear" w:color="auto" w:fill="E1DFDD"/>
    </w:rPr>
  </w:style>
  <w:style w:type="character" w:styleId="FollowedHyperlink">
    <w:name w:val="FollowedHyperlink"/>
    <w:rsid w:val="004725AA"/>
    <w:rPr>
      <w:color w:val="954F72"/>
      <w:u w:val="single"/>
    </w:rPr>
  </w:style>
  <w:style w:type="character" w:customStyle="1" w:styleId="Heading1Char">
    <w:name w:val="Heading 1 Char"/>
    <w:link w:val="Heading1"/>
    <w:rsid w:val="004725AA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styleId="PageNumber">
    <w:name w:val="page number"/>
    <w:basedOn w:val="DefaultParagraphFont"/>
    <w:rsid w:val="004725AA"/>
  </w:style>
  <w:style w:type="paragraph" w:styleId="TOCHeading">
    <w:name w:val="TOC Heading"/>
    <w:basedOn w:val="Heading1"/>
    <w:next w:val="Normal"/>
    <w:uiPriority w:val="39"/>
    <w:unhideWhenUsed/>
    <w:qFormat/>
    <w:rsid w:val="00625241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25241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625241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625241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625241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625241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625241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625241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625241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625241"/>
    <w:pPr>
      <w:ind w:left="1920"/>
    </w:pPr>
    <w:rPr>
      <w:rFonts w:ascii="Calibri" w:hAnsi="Calibri" w:cs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3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48;&#1058;\&#1055;&#1088;&#1072;&#1082;&#1090;&#1080;&#1082;&#1072;\&#1096;&#1072;&#1073;&#1083;&#1086;&#1085;_&#1086;&#1090;&#1095;&#1077;&#1090;&#1086;&#1074;_&#1051;&#1088;_&#1048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EDF69-3869-D947-A6B9-1AFC124A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E:\ИТ\Практика\шаблон_отчетов_Лр_ИТ.dotx</Template>
  <TotalTime>42</TotalTime>
  <Pages>8</Pages>
  <Words>901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 АГЕНТСТВО СВЯЗИ</vt:lpstr>
      <vt:lpstr>ФЕДЕРАЛЬНОЕ  АГЕНТСТВО СВЯЗИ</vt:lpstr>
    </vt:vector>
  </TitlesOfParts>
  <Company>Bonch</Company>
  <LinksUpToDate>false</LinksUpToDate>
  <CharactersWithSpaces>6026</CharactersWithSpaces>
  <SharedDoc>false</SharedDoc>
  <HLinks>
    <vt:vector size="30" baseType="variant">
      <vt:variant>
        <vt:i4>7209002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https://github.com/StSiRe/Algoritms/tree/master/Algorithms and Data Structures/Matrix multipy/first</vt:lpwstr>
      </vt:variant>
      <vt:variant>
        <vt:lpwstr/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_Toc114692069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_Toc114692068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_Toc114692067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_Toc114692066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subject/>
  <dc:creator>Александр Кривцов</dc:creator>
  <cp:keywords/>
  <cp:lastModifiedBy>Андрей Константинов</cp:lastModifiedBy>
  <cp:revision>9</cp:revision>
  <cp:lastPrinted>2008-06-24T08:35:00Z</cp:lastPrinted>
  <dcterms:created xsi:type="dcterms:W3CDTF">2022-09-21T19:39:00Z</dcterms:created>
  <dcterms:modified xsi:type="dcterms:W3CDTF">2022-10-19T09:12:00Z</dcterms:modified>
</cp:coreProperties>
</file>